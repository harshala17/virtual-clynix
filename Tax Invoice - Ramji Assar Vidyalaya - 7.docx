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F91753" w:rsidRPr="00320ECB" w14:paraId="60836610" w14:textId="77777777" w:rsidTr="009B19A4">
        <w:trPr>
          <w:trHeight w:val="191"/>
        </w:trPr>
        <w:tc>
          <w:tcPr>
            <w:tcW w:w="1222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8CE69" w14:textId="77777777" w:rsidR="00F91753" w:rsidRPr="00173B36" w:rsidRDefault="00F91753" w:rsidP="00320ECB"/>
        </w:tc>
      </w:tr>
      <w:tr w:rsidR="00173B36" w:rsidRPr="00320ECB" w14:paraId="4EEA07A7" w14:textId="77777777" w:rsidTr="009B19A4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F5E70" w14:textId="77777777" w:rsidR="00F91753" w:rsidRPr="00173B36" w:rsidRDefault="00F91753" w:rsidP="005A3E0B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6B460" w14:textId="77777777" w:rsidR="00F91753" w:rsidRPr="00173B36" w:rsidRDefault="00F91753" w:rsidP="005A3E0B"/>
        </w:tc>
        <w:tc>
          <w:tcPr>
            <w:tcW w:w="1004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427781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F6548" w14:textId="77777777" w:rsidR="00F91753" w:rsidRPr="00173B36" w:rsidRDefault="00F91753" w:rsidP="005A3E0B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D57B1" w14:textId="77777777" w:rsidR="00F91753" w:rsidRPr="00173B36" w:rsidRDefault="00F91753" w:rsidP="005A3E0B"/>
        </w:tc>
      </w:tr>
      <w:tr w:rsidR="00173B36" w:rsidRPr="00320ECB" w14:paraId="4CD25810" w14:textId="77777777" w:rsidTr="009B19A4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47028" w14:textId="77777777" w:rsidR="00F91753" w:rsidRPr="00173B36" w:rsidRDefault="00F91753" w:rsidP="005A3E0B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F63E2" w14:textId="77777777" w:rsidR="00F91753" w:rsidRPr="00173B36" w:rsidRDefault="00F91753" w:rsidP="005A3E0B"/>
        </w:tc>
        <w:tc>
          <w:tcPr>
            <w:tcW w:w="100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267952C" w14:textId="307D301A" w:rsidR="00261E7B" w:rsidRPr="00BE3240" w:rsidRDefault="00261E7B" w:rsidP="009B19A4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</w:t>
            </w:r>
            <w:r w:rsidR="00BE3240" w:rsidRPr="00BE3240">
              <w:rPr>
                <w:color w:val="000000" w:themeColor="text1"/>
              </w:rPr>
              <w:t>VK INFRATECH</w:t>
            </w:r>
            <w:r w:rsidRPr="00BE3240">
              <w:rPr>
                <w:color w:val="000000" w:themeColor="text1"/>
              </w:rPr>
              <w:t xml:space="preserve"> </w:t>
            </w:r>
          </w:p>
          <w:p w14:paraId="5AD268B6" w14:textId="7E9BEAFE" w:rsidR="00B62B99" w:rsidRPr="00BE3240" w:rsidRDefault="00BE3240" w:rsidP="005A3E0B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 w:rsidR="00034899"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 w:rsidR="00034899"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 w:rsidR="00691F91"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80302" w14:textId="77777777" w:rsidR="00F91753" w:rsidRPr="00173B36" w:rsidRDefault="00F91753" w:rsidP="005A3E0B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83BFE" w14:textId="77777777" w:rsidR="00F91753" w:rsidRPr="00173B36" w:rsidRDefault="00F91753" w:rsidP="005A3E0B"/>
        </w:tc>
      </w:tr>
      <w:tr w:rsidR="00173B36" w:rsidRPr="00320ECB" w14:paraId="1E409DB3" w14:textId="77777777" w:rsidTr="009B19A4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94105" w14:textId="77777777" w:rsidR="004A4C74" w:rsidRPr="00173B36" w:rsidRDefault="004A4C74" w:rsidP="005A3E0B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0232C" w14:textId="77777777" w:rsidR="004A4C74" w:rsidRPr="00173B36" w:rsidRDefault="004A4C74" w:rsidP="005A3E0B"/>
        </w:tc>
        <w:tc>
          <w:tcPr>
            <w:tcW w:w="1004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23E54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DF35C" w14:textId="77777777" w:rsidR="004A4C74" w:rsidRPr="00173B36" w:rsidRDefault="004A4C74" w:rsidP="005A3E0B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DD7E7" w14:textId="77777777" w:rsidR="004A4C74" w:rsidRPr="00173B36" w:rsidRDefault="004A4C74" w:rsidP="005A3E0B"/>
        </w:tc>
      </w:tr>
      <w:tr w:rsidR="00F91753" w:rsidRPr="00320ECB" w14:paraId="6FCA4519" w14:textId="77777777" w:rsidTr="0062335A">
        <w:trPr>
          <w:trHeight w:val="307"/>
        </w:trPr>
        <w:tc>
          <w:tcPr>
            <w:tcW w:w="12225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E9B58" w14:textId="3CE9EF99" w:rsidR="00962378" w:rsidRPr="00A724D3" w:rsidRDefault="00962378" w:rsidP="002E007D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</w:t>
            </w:r>
            <w:r w:rsidR="00BE3240"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 </w:t>
            </w:r>
            <w:hyperlink r:id="rId11" w:history="1">
              <w:r w:rsidR="00BE3240"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 w:rsidR="00EC1983"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01E52C83" w14:textId="6523C0F8" w:rsidR="00BE3240" w:rsidRPr="00A724D3" w:rsidRDefault="00BE3240" w:rsidP="00F54291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</w:t>
      </w:r>
      <w:r w:rsidR="00691F91" w:rsidRPr="00A724D3">
        <w:rPr>
          <w:color w:val="000000" w:themeColor="text1"/>
          <w:sz w:val="22"/>
          <w:szCs w:val="22"/>
        </w:rPr>
        <w:t>a</w:t>
      </w:r>
      <w:r w:rsidRPr="00A724D3">
        <w:rPr>
          <w:color w:val="000000" w:themeColor="text1"/>
          <w:sz w:val="22"/>
          <w:szCs w:val="22"/>
        </w:rPr>
        <w:t>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="00691F91" w:rsidRPr="00A724D3">
        <w:rPr>
          <w:color w:val="000000" w:themeColor="text1"/>
          <w:sz w:val="22"/>
          <w:szCs w:val="22"/>
        </w:rPr>
        <w:t xml:space="preserve">             </w:t>
      </w:r>
      <w:r w:rsidR="00F54291" w:rsidRPr="00A724D3">
        <w:rPr>
          <w:color w:val="000000" w:themeColor="text1"/>
          <w:sz w:val="22"/>
          <w:szCs w:val="22"/>
        </w:rPr>
        <w:t xml:space="preserve"> </w:t>
      </w:r>
      <w:r w:rsidRPr="00A724D3">
        <w:rPr>
          <w:color w:val="000000" w:themeColor="text1"/>
          <w:sz w:val="22"/>
          <w:szCs w:val="22"/>
        </w:rPr>
        <w:t>Commercial/Factory/Industrial Wiring</w:t>
      </w:r>
    </w:p>
    <w:p w14:paraId="08294138" w14:textId="57C9351D" w:rsidR="00BE3240" w:rsidRPr="00A724D3" w:rsidRDefault="00BE3240" w:rsidP="00F54291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="00F54291" w:rsidRPr="00A724D3">
        <w:rPr>
          <w:color w:val="000000" w:themeColor="text1"/>
          <w:sz w:val="22"/>
          <w:szCs w:val="22"/>
        </w:rPr>
        <w:t xml:space="preserve">              </w:t>
      </w:r>
      <w:r w:rsidRPr="00A724D3">
        <w:rPr>
          <w:color w:val="000000" w:themeColor="text1"/>
          <w:sz w:val="22"/>
          <w:szCs w:val="22"/>
        </w:rPr>
        <w:t>Heat</w:t>
      </w:r>
      <w:r w:rsidR="005D2C44"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3FDFF2E1" w14:textId="44963421" w:rsidR="00BE3240" w:rsidRPr="00A724D3" w:rsidRDefault="00BE3240" w:rsidP="00F54291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="009500BB" w:rsidRPr="00A724D3">
        <w:rPr>
          <w:color w:val="000000" w:themeColor="text1"/>
          <w:sz w:val="22"/>
          <w:szCs w:val="22"/>
        </w:rPr>
        <w:t xml:space="preserve">              </w:t>
      </w:r>
      <w:r w:rsidRPr="00A724D3">
        <w:rPr>
          <w:color w:val="000000" w:themeColor="text1"/>
          <w:sz w:val="22"/>
          <w:szCs w:val="22"/>
        </w:rPr>
        <w:t>Chilled and Condenser Water Pumping System</w:t>
      </w:r>
    </w:p>
    <w:p w14:paraId="74FB0AA2" w14:textId="19096A19" w:rsidR="00A36B6F" w:rsidRPr="00A36B6F" w:rsidRDefault="00BE3240" w:rsidP="00A36B6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  <w:t xml:space="preserve">Supply of </w:t>
      </w:r>
      <w:r w:rsidR="004A2D85">
        <w:rPr>
          <w:color w:val="000000" w:themeColor="text1"/>
          <w:sz w:val="22"/>
          <w:szCs w:val="22"/>
        </w:rPr>
        <w:t>all electrical</w:t>
      </w:r>
      <w:r w:rsidR="005A47C4">
        <w:rPr>
          <w:color w:val="000000" w:themeColor="text1"/>
          <w:sz w:val="22"/>
          <w:szCs w:val="22"/>
        </w:rPr>
        <w:t>,</w:t>
      </w:r>
      <w:r w:rsidR="004A2D85">
        <w:rPr>
          <w:color w:val="000000" w:themeColor="text1"/>
          <w:sz w:val="22"/>
          <w:szCs w:val="22"/>
        </w:rPr>
        <w:t xml:space="preserve"> plumbing</w:t>
      </w:r>
      <w:r w:rsidR="00A36B6F">
        <w:rPr>
          <w:color w:val="000000" w:themeColor="text1"/>
          <w:sz w:val="22"/>
          <w:szCs w:val="22"/>
        </w:rPr>
        <w:t xml:space="preserve"> &amp; HK Material</w:t>
      </w:r>
    </w:p>
    <w:p w14:paraId="6FEF13FA" w14:textId="42F85A11" w:rsidR="00BE3240" w:rsidRPr="00A724D3" w:rsidRDefault="003E1336" w:rsidP="00F54291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</w:t>
      </w:r>
      <w:r w:rsidR="00A75027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signing</w:t>
      </w:r>
      <w:r w:rsidR="00BE3240" w:rsidRPr="00A724D3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A75027">
        <w:rPr>
          <w:color w:val="000000" w:themeColor="text1"/>
          <w:sz w:val="22"/>
          <w:szCs w:val="22"/>
        </w:rPr>
        <w:tab/>
      </w:r>
      <w:r w:rsidR="00BE3240" w:rsidRPr="00A724D3">
        <w:rPr>
          <w:color w:val="000000" w:themeColor="text1"/>
          <w:sz w:val="22"/>
          <w:szCs w:val="22"/>
        </w:rPr>
        <w:t>WTP/STP/RO Plant Solution</w:t>
      </w:r>
    </w:p>
    <w:p w14:paraId="0033A048" w14:textId="20AF58B6" w:rsidR="00CD214F" w:rsidRDefault="00962378" w:rsidP="009B04C5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DDA1A" wp14:editId="2FADAA26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853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097AD470" w14:textId="540778D2" w:rsidR="00A5333F" w:rsidRPr="00A5333F" w:rsidRDefault="00531061" w:rsidP="009B04C5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="00A5333F"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20648D26" w14:textId="4082512B" w:rsidR="00F1551D" w:rsidRPr="004A735B" w:rsidRDefault="00F1551D" w:rsidP="009B04C5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 xml:space="preserve">INVOICE </w:t>
      </w:r>
      <w:r w:rsidR="006D0D61" w:rsidRPr="004A735B">
        <w:rPr>
          <w:b/>
          <w:bCs/>
          <w:color w:val="auto"/>
          <w:szCs w:val="22"/>
        </w:rPr>
        <w:t>:</w:t>
      </w:r>
      <w:proofErr w:type="gramEnd"/>
      <w:r w:rsidR="006D0D61" w:rsidRPr="004A735B">
        <w:rPr>
          <w:b/>
          <w:bCs/>
          <w:color w:val="auto"/>
          <w:szCs w:val="22"/>
        </w:rPr>
        <w:t xml:space="preserve"> </w:t>
      </w:r>
      <w:r w:rsidR="00E80BAD">
        <w:rPr>
          <w:b/>
          <w:bCs/>
          <w:color w:val="auto"/>
          <w:szCs w:val="22"/>
        </w:rPr>
        <w:t>0</w:t>
      </w:r>
      <w:r w:rsidR="006E680E">
        <w:rPr>
          <w:b/>
          <w:bCs/>
          <w:color w:val="auto"/>
          <w:szCs w:val="22"/>
        </w:rPr>
        <w:t>6</w:t>
      </w:r>
      <w:r w:rsidR="006D0D61" w:rsidRPr="004A735B">
        <w:rPr>
          <w:b/>
          <w:bCs/>
          <w:color w:val="auto"/>
          <w:szCs w:val="22"/>
        </w:rPr>
        <w:t>-2</w:t>
      </w:r>
      <w:r w:rsidR="00E80BAD">
        <w:rPr>
          <w:b/>
          <w:bCs/>
          <w:color w:val="auto"/>
          <w:szCs w:val="22"/>
        </w:rPr>
        <w:t>5</w:t>
      </w:r>
      <w:r w:rsidR="006D0D61" w:rsidRPr="004A735B">
        <w:rPr>
          <w:b/>
          <w:bCs/>
          <w:color w:val="auto"/>
          <w:szCs w:val="22"/>
        </w:rPr>
        <w:t>/</w:t>
      </w:r>
      <w:r w:rsidR="00A22BF3">
        <w:rPr>
          <w:b/>
          <w:bCs/>
          <w:color w:val="auto"/>
          <w:szCs w:val="22"/>
        </w:rPr>
        <w:t>0</w:t>
      </w:r>
      <w:r w:rsidR="006E680E">
        <w:rPr>
          <w:b/>
          <w:bCs/>
          <w:color w:val="auto"/>
          <w:szCs w:val="22"/>
        </w:rPr>
        <w:t>5</w:t>
      </w:r>
      <w:r w:rsidR="00A22BF3">
        <w:rPr>
          <w:b/>
          <w:bCs/>
          <w:color w:val="auto"/>
          <w:szCs w:val="22"/>
        </w:rPr>
        <w:t>4</w:t>
      </w:r>
    </w:p>
    <w:p w14:paraId="6130FE07" w14:textId="77777777" w:rsidR="00BE5980" w:rsidRDefault="00BE5980" w:rsidP="009B04C5">
      <w:pPr>
        <w:ind w:firstLine="360"/>
        <w:rPr>
          <w:b/>
          <w:bCs/>
          <w:color w:val="auto"/>
          <w:szCs w:val="22"/>
        </w:rPr>
      </w:pPr>
    </w:p>
    <w:p w14:paraId="2D6DEAF1" w14:textId="23C590C0" w:rsidR="00F1551D" w:rsidRDefault="00F1551D" w:rsidP="009B04C5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6E680E">
        <w:rPr>
          <w:b/>
          <w:bCs/>
          <w:color w:val="auto"/>
          <w:szCs w:val="22"/>
        </w:rPr>
        <w:t>15</w:t>
      </w:r>
      <w:r w:rsidRPr="004A735B">
        <w:rPr>
          <w:b/>
          <w:bCs/>
          <w:color w:val="auto"/>
          <w:szCs w:val="22"/>
        </w:rPr>
        <w:t>/</w:t>
      </w:r>
      <w:r w:rsidR="00E80BAD">
        <w:rPr>
          <w:b/>
          <w:bCs/>
          <w:color w:val="auto"/>
          <w:szCs w:val="22"/>
        </w:rPr>
        <w:t>0</w:t>
      </w:r>
      <w:r w:rsidR="006E680E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/202</w:t>
      </w:r>
      <w:r w:rsidR="00E80BAD">
        <w:rPr>
          <w:b/>
          <w:bCs/>
          <w:color w:val="auto"/>
          <w:szCs w:val="22"/>
        </w:rPr>
        <w:t>5</w:t>
      </w:r>
    </w:p>
    <w:p w14:paraId="304500C0" w14:textId="77777777" w:rsidR="00BE5980" w:rsidRDefault="00BE5980" w:rsidP="00B97E9E">
      <w:pPr>
        <w:ind w:firstLine="360"/>
        <w:rPr>
          <w:color w:val="auto"/>
          <w:sz w:val="24"/>
          <w:szCs w:val="24"/>
        </w:rPr>
      </w:pPr>
    </w:p>
    <w:p w14:paraId="7A4C0097" w14:textId="77777777" w:rsidR="00BE5980" w:rsidRDefault="00BE5980" w:rsidP="00B97E9E">
      <w:pPr>
        <w:ind w:firstLine="360"/>
        <w:rPr>
          <w:color w:val="auto"/>
          <w:sz w:val="24"/>
          <w:szCs w:val="24"/>
        </w:rPr>
      </w:pPr>
    </w:p>
    <w:p w14:paraId="5742CCF8" w14:textId="463A904B" w:rsidR="00F47FDF" w:rsidRPr="00712122" w:rsidRDefault="00300F5B" w:rsidP="00C771D8">
      <w:pPr>
        <w:ind w:firstLine="360"/>
        <w:rPr>
          <w:b/>
          <w:bCs/>
          <w:color w:val="auto"/>
          <w:sz w:val="24"/>
          <w:szCs w:val="24"/>
        </w:rPr>
      </w:pPr>
      <w:r w:rsidRPr="00B41DFD">
        <w:rPr>
          <w:b/>
          <w:bCs/>
          <w:color w:val="auto"/>
          <w:sz w:val="24"/>
          <w:szCs w:val="24"/>
        </w:rPr>
        <w:t>To:</w:t>
      </w:r>
      <w:r w:rsidR="00F47FDF" w:rsidRPr="00712122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6E680E">
        <w:rPr>
          <w:b/>
          <w:bCs/>
          <w:color w:val="auto"/>
          <w:sz w:val="24"/>
          <w:szCs w:val="24"/>
        </w:rPr>
        <w:t>Laxmichand</w:t>
      </w:r>
      <w:proofErr w:type="spellEnd"/>
      <w:r w:rsidR="006E680E">
        <w:rPr>
          <w:b/>
          <w:bCs/>
          <w:color w:val="auto"/>
          <w:sz w:val="24"/>
          <w:szCs w:val="24"/>
        </w:rPr>
        <w:t xml:space="preserve"> </w:t>
      </w:r>
      <w:proofErr w:type="spellStart"/>
      <w:r w:rsidR="006E680E">
        <w:rPr>
          <w:b/>
          <w:bCs/>
          <w:color w:val="auto"/>
          <w:sz w:val="24"/>
          <w:szCs w:val="24"/>
        </w:rPr>
        <w:t>Golwala</w:t>
      </w:r>
      <w:proofErr w:type="spellEnd"/>
    </w:p>
    <w:p w14:paraId="6C5F77E9" w14:textId="44DC7741" w:rsidR="000746AF" w:rsidRPr="00712122" w:rsidRDefault="000746AF" w:rsidP="00B97E9E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6B1995" w:rsidRPr="00712122">
        <w:rPr>
          <w:b/>
          <w:bCs/>
          <w:color w:val="auto"/>
          <w:sz w:val="24"/>
          <w:szCs w:val="24"/>
        </w:rPr>
        <w:t>M G Road</w:t>
      </w:r>
    </w:p>
    <w:p w14:paraId="69920ABE" w14:textId="2F8E341A" w:rsidR="006B1995" w:rsidRPr="00712122" w:rsidRDefault="006B1995" w:rsidP="00B97E9E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</w:t>
      </w:r>
      <w:r w:rsidR="00F35273" w:rsidRPr="00712122">
        <w:rPr>
          <w:b/>
          <w:bCs/>
          <w:color w:val="auto"/>
          <w:sz w:val="24"/>
          <w:szCs w:val="24"/>
        </w:rPr>
        <w:t>er</w:t>
      </w:r>
      <w:proofErr w:type="spellEnd"/>
      <w:r w:rsidR="00F35273" w:rsidRPr="00712122">
        <w:rPr>
          <w:b/>
          <w:bCs/>
          <w:color w:val="auto"/>
          <w:sz w:val="24"/>
          <w:szCs w:val="24"/>
        </w:rPr>
        <w:t xml:space="preserve"> - East</w:t>
      </w:r>
    </w:p>
    <w:p w14:paraId="2C98788B" w14:textId="6265964F" w:rsidR="00C1313A" w:rsidRPr="00712122" w:rsidRDefault="00C1313A" w:rsidP="00B97E9E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F35273" w:rsidRPr="00712122">
        <w:rPr>
          <w:b/>
          <w:bCs/>
          <w:color w:val="auto"/>
          <w:sz w:val="24"/>
          <w:szCs w:val="24"/>
        </w:rPr>
        <w:t xml:space="preserve">Mumbai </w:t>
      </w:r>
      <w:r w:rsidR="00BB7582" w:rsidRPr="00712122">
        <w:rPr>
          <w:b/>
          <w:bCs/>
          <w:color w:val="auto"/>
          <w:sz w:val="24"/>
          <w:szCs w:val="24"/>
        </w:rPr>
        <w:t>–</w:t>
      </w:r>
      <w:r w:rsidR="00F35273" w:rsidRPr="00712122">
        <w:rPr>
          <w:b/>
          <w:bCs/>
          <w:color w:val="auto"/>
          <w:sz w:val="24"/>
          <w:szCs w:val="24"/>
        </w:rPr>
        <w:t xml:space="preserve"> 4</w:t>
      </w:r>
      <w:r w:rsidR="00B60966" w:rsidRPr="00712122">
        <w:rPr>
          <w:b/>
          <w:bCs/>
          <w:color w:val="auto"/>
          <w:sz w:val="24"/>
          <w:szCs w:val="24"/>
        </w:rPr>
        <w:t>00077</w:t>
      </w:r>
    </w:p>
    <w:p w14:paraId="2B208609" w14:textId="77777777" w:rsidR="00BB7582" w:rsidRPr="00712122" w:rsidRDefault="00BB7582" w:rsidP="00B97E9E">
      <w:pPr>
        <w:ind w:firstLine="360"/>
        <w:rPr>
          <w:b/>
          <w:bCs/>
          <w:color w:val="auto"/>
          <w:sz w:val="24"/>
          <w:szCs w:val="24"/>
        </w:rPr>
      </w:pPr>
    </w:p>
    <w:p w14:paraId="6EE6E50B" w14:textId="77777777" w:rsidR="000978FE" w:rsidRPr="00712122" w:rsidRDefault="00BB7582" w:rsidP="000978FE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712122" w:rsidRPr="00712122">
        <w:rPr>
          <w:b/>
          <w:bCs/>
          <w:color w:val="auto"/>
          <w:sz w:val="24"/>
          <w:szCs w:val="24"/>
        </w:rPr>
        <w:t>GST NO:</w:t>
      </w:r>
      <w:r w:rsidR="005C264B">
        <w:rPr>
          <w:b/>
          <w:bCs/>
          <w:color w:val="auto"/>
          <w:sz w:val="24"/>
          <w:szCs w:val="24"/>
        </w:rPr>
        <w:t xml:space="preserve"> </w:t>
      </w:r>
      <w:r w:rsidR="000978FE">
        <w:rPr>
          <w:b/>
          <w:bCs/>
          <w:color w:val="auto"/>
          <w:sz w:val="24"/>
          <w:szCs w:val="24"/>
        </w:rPr>
        <w:t>27AAATR0106N1ZK</w:t>
      </w:r>
    </w:p>
    <w:p w14:paraId="4D717F7D" w14:textId="2AEDB76E" w:rsidR="00BB7582" w:rsidRPr="00712122" w:rsidRDefault="00BB7582" w:rsidP="00B97E9E">
      <w:pPr>
        <w:ind w:firstLine="360"/>
        <w:rPr>
          <w:b/>
          <w:bCs/>
          <w:color w:val="auto"/>
          <w:sz w:val="24"/>
          <w:szCs w:val="24"/>
        </w:rPr>
      </w:pPr>
    </w:p>
    <w:p w14:paraId="13B6A2C2" w14:textId="6A9C1241" w:rsidR="009A6499" w:rsidRDefault="00F47FDF" w:rsidP="00282327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1D0BBA" w:rsidRPr="00712122">
        <w:rPr>
          <w:b/>
          <w:bCs/>
          <w:color w:val="auto"/>
          <w:sz w:val="24"/>
          <w:szCs w:val="24"/>
        </w:rPr>
        <w:tab/>
      </w:r>
      <w:r w:rsidR="001D0BBA">
        <w:rPr>
          <w:color w:val="auto"/>
          <w:sz w:val="24"/>
          <w:szCs w:val="24"/>
        </w:rPr>
        <w:tab/>
      </w:r>
      <w:r w:rsidR="001D0BBA">
        <w:rPr>
          <w:color w:val="auto"/>
          <w:sz w:val="24"/>
          <w:szCs w:val="24"/>
        </w:rPr>
        <w:tab/>
      </w:r>
    </w:p>
    <w:p w14:paraId="595933CC" w14:textId="77777777" w:rsidR="009A6499" w:rsidRDefault="009A6499" w:rsidP="00282327">
      <w:pPr>
        <w:ind w:firstLine="360"/>
        <w:rPr>
          <w:b/>
          <w:bCs/>
          <w:color w:val="auto"/>
          <w:sz w:val="24"/>
          <w:szCs w:val="24"/>
        </w:rPr>
      </w:pPr>
    </w:p>
    <w:p w14:paraId="3EFAA818" w14:textId="57E6E3B0" w:rsidR="009924F7" w:rsidRDefault="006D4AD3" w:rsidP="009A6499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F5152E">
        <w:rPr>
          <w:b/>
          <w:bCs/>
          <w:color w:val="auto"/>
          <w:sz w:val="24"/>
          <w:szCs w:val="24"/>
        </w:rPr>
        <w:t xml:space="preserve">Charges </w:t>
      </w:r>
      <w:r w:rsidR="00B60966">
        <w:rPr>
          <w:b/>
          <w:bCs/>
          <w:color w:val="auto"/>
          <w:sz w:val="24"/>
          <w:szCs w:val="24"/>
        </w:rPr>
        <w:t>for</w:t>
      </w:r>
      <w:r w:rsidR="00C771D8">
        <w:rPr>
          <w:b/>
          <w:bCs/>
          <w:color w:val="auto"/>
          <w:sz w:val="24"/>
          <w:szCs w:val="24"/>
        </w:rPr>
        <w:t xml:space="preserve"> </w:t>
      </w:r>
      <w:proofErr w:type="gramStart"/>
      <w:r w:rsidR="00E30A19">
        <w:rPr>
          <w:b/>
          <w:bCs/>
          <w:color w:val="auto"/>
          <w:sz w:val="24"/>
          <w:szCs w:val="24"/>
        </w:rPr>
        <w:t xml:space="preserve">fixing </w:t>
      </w:r>
      <w:r w:rsidR="006E680E">
        <w:rPr>
          <w:b/>
          <w:bCs/>
          <w:color w:val="auto"/>
          <w:sz w:val="24"/>
          <w:szCs w:val="24"/>
        </w:rPr>
        <w:t>of</w:t>
      </w:r>
      <w:proofErr w:type="gramEnd"/>
      <w:r w:rsidR="006E680E">
        <w:rPr>
          <w:b/>
          <w:bCs/>
          <w:color w:val="auto"/>
          <w:sz w:val="24"/>
          <w:szCs w:val="24"/>
        </w:rPr>
        <w:t xml:space="preserve"> electrical point wiring</w:t>
      </w:r>
    </w:p>
    <w:p w14:paraId="7AA5E4A7" w14:textId="77777777" w:rsidR="009A6499" w:rsidRPr="00282327" w:rsidRDefault="009A6499" w:rsidP="00282327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97"/>
        <w:gridCol w:w="5282"/>
        <w:gridCol w:w="992"/>
        <w:gridCol w:w="1134"/>
        <w:gridCol w:w="1417"/>
      </w:tblGrid>
      <w:tr w:rsidR="00795C07" w14:paraId="5C23EE7E" w14:textId="77777777" w:rsidTr="009F2CB8">
        <w:tc>
          <w:tcPr>
            <w:tcW w:w="1097" w:type="dxa"/>
          </w:tcPr>
          <w:p w14:paraId="368A90AB" w14:textId="26512CAA" w:rsidR="00795C07" w:rsidRDefault="00795C07" w:rsidP="001811CF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282" w:type="dxa"/>
          </w:tcPr>
          <w:p w14:paraId="7CDCCF20" w14:textId="54589D46" w:rsidR="00795C07" w:rsidRDefault="00795C07" w:rsidP="001811CF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92" w:type="dxa"/>
          </w:tcPr>
          <w:p w14:paraId="3E030B1E" w14:textId="4C5F5BAA" w:rsidR="00795C07" w:rsidRDefault="00795C07" w:rsidP="001811CF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34" w:type="dxa"/>
          </w:tcPr>
          <w:p w14:paraId="15CE478E" w14:textId="38ECAF4D" w:rsidR="00795C07" w:rsidRDefault="00795C07" w:rsidP="001811CF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417" w:type="dxa"/>
          </w:tcPr>
          <w:p w14:paraId="259BDB45" w14:textId="40824155" w:rsidR="00795C07" w:rsidRDefault="00795C07" w:rsidP="001811CF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CC1297" w:rsidRPr="00B971F0" w14:paraId="5CF29955" w14:textId="77777777" w:rsidTr="009F2CB8">
        <w:tc>
          <w:tcPr>
            <w:tcW w:w="1097" w:type="dxa"/>
          </w:tcPr>
          <w:p w14:paraId="5DA34905" w14:textId="761106F6" w:rsidR="00CC1297" w:rsidRPr="00E2288C" w:rsidRDefault="00432CCA" w:rsidP="007D0A2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282" w:type="dxa"/>
          </w:tcPr>
          <w:p w14:paraId="5C353C1A" w14:textId="456675EE" w:rsidR="00CC1297" w:rsidRPr="0085556E" w:rsidRDefault="006E680E" w:rsidP="0085556E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Electrical point wiring with power wiring fixing 2 switch and 2 socket point and laying CAT 6 cabling </w:t>
            </w:r>
          </w:p>
        </w:tc>
        <w:tc>
          <w:tcPr>
            <w:tcW w:w="992" w:type="dxa"/>
          </w:tcPr>
          <w:p w14:paraId="014F91E2" w14:textId="6EC9DAC5" w:rsidR="00CC1297" w:rsidRPr="00E2288C" w:rsidRDefault="003B1253" w:rsidP="007D0A2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49C35CF" w14:textId="06C7029B" w:rsidR="00CC1297" w:rsidRPr="00E2288C" w:rsidRDefault="006274DC" w:rsidP="00E2288C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450</w:t>
            </w:r>
            <w:r w:rsidR="006E680E">
              <w:rPr>
                <w:color w:val="auto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7C93492" w14:textId="1BBBB14E" w:rsidR="00CC1297" w:rsidRPr="00B971F0" w:rsidRDefault="006274DC" w:rsidP="00E2288C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450</w:t>
            </w:r>
            <w:r w:rsidR="006E680E">
              <w:rPr>
                <w:color w:val="auto"/>
                <w:sz w:val="24"/>
                <w:szCs w:val="24"/>
              </w:rPr>
              <w:t>0</w:t>
            </w:r>
          </w:p>
        </w:tc>
      </w:tr>
      <w:tr w:rsidR="00795C07" w14:paraId="5C8E482F" w14:textId="77777777" w:rsidTr="009F2CB8">
        <w:tc>
          <w:tcPr>
            <w:tcW w:w="1097" w:type="dxa"/>
          </w:tcPr>
          <w:p w14:paraId="05CC1C24" w14:textId="77777777" w:rsidR="00795C07" w:rsidRPr="00E2288C" w:rsidRDefault="00795C0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02604874" w14:textId="0149AE9F" w:rsidR="00795C07" w:rsidRPr="00F35B52" w:rsidRDefault="0089219F" w:rsidP="00F35B52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35B52"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14:paraId="42C84688" w14:textId="77777777" w:rsidR="00795C07" w:rsidRPr="00E2288C" w:rsidRDefault="00795C0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46B8B0" w14:textId="77777777" w:rsidR="00795C07" w:rsidRPr="00E2288C" w:rsidRDefault="00795C07" w:rsidP="00E2288C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C27E3EB" w14:textId="49F95B7A" w:rsidR="00795C07" w:rsidRPr="00F35B52" w:rsidRDefault="006E680E" w:rsidP="00E2288C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4500</w:t>
            </w:r>
          </w:p>
        </w:tc>
      </w:tr>
      <w:tr w:rsidR="007D0A27" w14:paraId="0F8EDECD" w14:textId="77777777" w:rsidTr="009F2CB8">
        <w:tc>
          <w:tcPr>
            <w:tcW w:w="1097" w:type="dxa"/>
          </w:tcPr>
          <w:p w14:paraId="4E9369C9" w14:textId="77777777" w:rsidR="007D0A27" w:rsidRPr="00E2288C" w:rsidRDefault="007D0A2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084E2D99" w14:textId="3CFF1A4E" w:rsidR="007D0A27" w:rsidRPr="00F35B52" w:rsidRDefault="009B0B9E" w:rsidP="00F35B52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992" w:type="dxa"/>
          </w:tcPr>
          <w:p w14:paraId="3A37F770" w14:textId="77777777" w:rsidR="007D0A27" w:rsidRPr="00E2288C" w:rsidRDefault="007D0A2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1C47A7" w14:textId="77777777" w:rsidR="007D0A27" w:rsidRPr="00E2288C" w:rsidRDefault="007D0A27" w:rsidP="00E2288C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F57B7B" w14:textId="7E373EF1" w:rsidR="007D0A27" w:rsidRDefault="00230285" w:rsidP="00E2288C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81</w:t>
            </w:r>
            <w:r w:rsidR="006E680E">
              <w:rPr>
                <w:b/>
                <w:bCs/>
                <w:color w:val="auto"/>
                <w:sz w:val="24"/>
                <w:szCs w:val="24"/>
              </w:rPr>
              <w:t>0</w:t>
            </w:r>
          </w:p>
        </w:tc>
      </w:tr>
      <w:tr w:rsidR="007D0A27" w14:paraId="4DF6CC79" w14:textId="77777777" w:rsidTr="009F2CB8">
        <w:tc>
          <w:tcPr>
            <w:tcW w:w="1097" w:type="dxa"/>
          </w:tcPr>
          <w:p w14:paraId="1510B191" w14:textId="77777777" w:rsidR="007D0A27" w:rsidRPr="00E2288C" w:rsidRDefault="007D0A2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3C78C425" w14:textId="6B462ABF" w:rsidR="007D0A27" w:rsidRPr="00F35B52" w:rsidRDefault="002F33DC" w:rsidP="00F35B52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992" w:type="dxa"/>
          </w:tcPr>
          <w:p w14:paraId="00098953" w14:textId="77777777" w:rsidR="007D0A27" w:rsidRPr="00E2288C" w:rsidRDefault="007D0A27" w:rsidP="009B04C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E5EC61" w14:textId="77777777" w:rsidR="007D0A27" w:rsidRPr="00E2288C" w:rsidRDefault="007D0A27" w:rsidP="00E2288C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A9F3B1" w14:textId="74ACA10E" w:rsidR="007D0A27" w:rsidRDefault="006E680E" w:rsidP="00E2288C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5,310</w:t>
            </w:r>
          </w:p>
        </w:tc>
      </w:tr>
    </w:tbl>
    <w:p w14:paraId="11CB7F47" w14:textId="77777777" w:rsidR="002C7D33" w:rsidRDefault="002C7D33" w:rsidP="009A32B4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71173074" w14:textId="612DA2F1" w:rsidR="00855E0B" w:rsidRPr="00A9033B" w:rsidRDefault="00CB61E7" w:rsidP="002C7D33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>(</w:t>
      </w:r>
      <w:r w:rsidR="00855E0B" w:rsidRPr="00A9033B">
        <w:rPr>
          <w:b/>
          <w:bCs/>
          <w:color w:val="000000" w:themeColor="text1"/>
          <w:sz w:val="22"/>
          <w:szCs w:val="22"/>
        </w:rPr>
        <w:t xml:space="preserve">Amount </w:t>
      </w:r>
      <w:r w:rsidR="008D28D5">
        <w:rPr>
          <w:b/>
          <w:bCs/>
          <w:color w:val="000000" w:themeColor="text1"/>
          <w:sz w:val="22"/>
          <w:szCs w:val="22"/>
        </w:rPr>
        <w:t xml:space="preserve">Five </w:t>
      </w:r>
      <w:r w:rsidR="006E680E">
        <w:rPr>
          <w:b/>
          <w:bCs/>
          <w:color w:val="000000" w:themeColor="text1"/>
          <w:sz w:val="22"/>
          <w:szCs w:val="22"/>
        </w:rPr>
        <w:t xml:space="preserve">Thousand </w:t>
      </w:r>
      <w:proofErr w:type="gramStart"/>
      <w:r w:rsidR="006E680E">
        <w:rPr>
          <w:b/>
          <w:bCs/>
          <w:color w:val="000000" w:themeColor="text1"/>
          <w:sz w:val="22"/>
          <w:szCs w:val="22"/>
        </w:rPr>
        <w:t>three</w:t>
      </w:r>
      <w:proofErr w:type="gramEnd"/>
      <w:r w:rsidR="006E680E">
        <w:rPr>
          <w:b/>
          <w:bCs/>
          <w:color w:val="000000" w:themeColor="text1"/>
          <w:sz w:val="22"/>
          <w:szCs w:val="22"/>
        </w:rPr>
        <w:t xml:space="preserve"> </w:t>
      </w:r>
      <w:r w:rsidR="001C711B">
        <w:rPr>
          <w:b/>
          <w:bCs/>
          <w:color w:val="000000" w:themeColor="text1"/>
          <w:sz w:val="22"/>
          <w:szCs w:val="22"/>
        </w:rPr>
        <w:t xml:space="preserve">Hundred </w:t>
      </w:r>
      <w:r w:rsidR="006E680E">
        <w:rPr>
          <w:b/>
          <w:bCs/>
          <w:color w:val="000000" w:themeColor="text1"/>
          <w:sz w:val="22"/>
          <w:szCs w:val="22"/>
        </w:rPr>
        <w:t>ten</w:t>
      </w:r>
      <w:r w:rsidR="00CE7C27">
        <w:rPr>
          <w:b/>
          <w:bCs/>
          <w:color w:val="000000" w:themeColor="text1"/>
          <w:sz w:val="22"/>
          <w:szCs w:val="22"/>
        </w:rPr>
        <w:t xml:space="preserve"> </w:t>
      </w:r>
      <w:r w:rsidR="00694B96">
        <w:rPr>
          <w:b/>
          <w:bCs/>
          <w:color w:val="000000" w:themeColor="text1"/>
          <w:sz w:val="22"/>
          <w:szCs w:val="22"/>
        </w:rPr>
        <w:t>Rs.</w:t>
      </w:r>
      <w:r w:rsidR="00F5169F">
        <w:rPr>
          <w:b/>
          <w:bCs/>
          <w:color w:val="000000" w:themeColor="text1"/>
          <w:sz w:val="22"/>
          <w:szCs w:val="22"/>
        </w:rPr>
        <w:t xml:space="preserve"> </w:t>
      </w:r>
      <w:r w:rsidRPr="00A9033B">
        <w:rPr>
          <w:b/>
          <w:bCs/>
          <w:color w:val="000000" w:themeColor="text1"/>
          <w:sz w:val="22"/>
          <w:szCs w:val="22"/>
        </w:rPr>
        <w:t>only.)</w:t>
      </w:r>
      <w:r w:rsidR="00757D48" w:rsidRPr="00A9033B">
        <w:rPr>
          <w:b/>
          <w:bCs/>
          <w:color w:val="000000" w:themeColor="text1"/>
          <w:sz w:val="22"/>
          <w:szCs w:val="22"/>
        </w:rPr>
        <w:tab/>
      </w:r>
    </w:p>
    <w:p w14:paraId="2CF33E27" w14:textId="77777777" w:rsidR="00855E0B" w:rsidRPr="00A9033B" w:rsidRDefault="00855E0B" w:rsidP="006D6D16">
      <w:pPr>
        <w:pStyle w:val="Contact"/>
        <w:framePr w:wrap="around"/>
      </w:pPr>
    </w:p>
    <w:p w14:paraId="5291F455" w14:textId="21AAB520" w:rsidR="00165AFC" w:rsidRPr="00BE13D5" w:rsidRDefault="00665FB1" w:rsidP="009B04C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44367830" w14:textId="77777777" w:rsidR="00CB61E7" w:rsidRPr="00BE13D5" w:rsidRDefault="00CB61E7" w:rsidP="009B04C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3A1298CF" w14:textId="77777777" w:rsidR="00CB61E7" w:rsidRDefault="00CB61E7" w:rsidP="009B04C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10C80791" w14:textId="77777777" w:rsidR="00665FB1" w:rsidRDefault="00665FB1" w:rsidP="009B04C5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</w:p>
    <w:p w14:paraId="2338C313" w14:textId="1C31E42B" w:rsidR="00BB7582" w:rsidRPr="00D267EE" w:rsidRDefault="00665FB1" w:rsidP="00694B9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0355F9" w:rsidRPr="00D267EE">
        <w:rPr>
          <w:b/>
          <w:bCs/>
          <w:color w:val="000000" w:themeColor="text1"/>
          <w:sz w:val="22"/>
          <w:szCs w:val="22"/>
        </w:rPr>
        <w:t>Manager</w:t>
      </w:r>
    </w:p>
    <w:p w14:paraId="4BA3EB50" w14:textId="0F2D37B4" w:rsidR="00BB7582" w:rsidRPr="00D267EE" w:rsidRDefault="00D267EE" w:rsidP="00694B9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D267EE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6319EED5" w14:textId="77777777" w:rsidR="00BB7582" w:rsidRPr="00D267EE" w:rsidRDefault="00BB7582" w:rsidP="00694B9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1938A8AD" w14:textId="77777777" w:rsidR="00B41DFD" w:rsidRDefault="00B41DFD" w:rsidP="00BB7582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auto"/>
          <w:szCs w:val="22"/>
          <w:u w:val="single"/>
        </w:rPr>
      </w:pPr>
    </w:p>
    <w:p w14:paraId="1AF72566" w14:textId="39C6C321" w:rsidR="00487B03" w:rsidRPr="00694B96" w:rsidRDefault="00487B03" w:rsidP="00BB7582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6FD18751" w14:textId="77777777" w:rsidR="00734DF9" w:rsidRDefault="00165AFC" w:rsidP="00487B03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="00A349D4" w:rsidRPr="004A735B">
        <w:rPr>
          <w:b/>
          <w:bCs/>
          <w:color w:val="auto"/>
          <w:szCs w:val="22"/>
        </w:rPr>
        <w:t xml:space="preserve">BANK </w:t>
      </w:r>
      <w:proofErr w:type="gramStart"/>
      <w:r w:rsidR="00A349D4" w:rsidRPr="004A735B">
        <w:rPr>
          <w:b/>
          <w:bCs/>
          <w:color w:val="auto"/>
          <w:szCs w:val="22"/>
        </w:rPr>
        <w:t>NAME :</w:t>
      </w:r>
      <w:proofErr w:type="gramEnd"/>
      <w:r w:rsidR="00A349D4" w:rsidRPr="004A735B">
        <w:rPr>
          <w:b/>
          <w:bCs/>
          <w:color w:val="auto"/>
          <w:szCs w:val="22"/>
        </w:rPr>
        <w:t xml:space="preserve"> BANK OF BARODA</w:t>
      </w:r>
    </w:p>
    <w:p w14:paraId="2F77283F" w14:textId="44C327F3" w:rsidR="00A349D4" w:rsidRPr="00487B03" w:rsidRDefault="00A349D4" w:rsidP="00734DF9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094FD7D3" w14:textId="77777777" w:rsidR="00A349D4" w:rsidRPr="004A735B" w:rsidRDefault="00A349D4" w:rsidP="009B04C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57177272" w14:textId="77777777" w:rsidR="00A349D4" w:rsidRDefault="00A349D4" w:rsidP="009B04C5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398E737B" w14:textId="77777777" w:rsidR="00A349D4" w:rsidRDefault="00A349D4" w:rsidP="009B04C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2830D27D" w14:textId="53C2AB9D" w:rsidR="00634054" w:rsidRPr="004A735B" w:rsidRDefault="00634054" w:rsidP="009B04C5">
      <w:pPr>
        <w:spacing w:after="120"/>
        <w:ind w:firstLine="708"/>
        <w:rPr>
          <w:b/>
          <w:bCs/>
          <w:color w:val="auto"/>
          <w:szCs w:val="22"/>
        </w:rPr>
      </w:pPr>
    </w:p>
    <w:p w14:paraId="19E42A62" w14:textId="77777777" w:rsidR="00AB728F" w:rsidRDefault="00AB728F" w:rsidP="009B04C5">
      <w:pPr>
        <w:spacing w:after="120"/>
        <w:ind w:firstLine="708"/>
        <w:rPr>
          <w:b/>
          <w:bCs/>
          <w:color w:val="auto"/>
          <w:sz w:val="18"/>
        </w:rPr>
      </w:pPr>
    </w:p>
    <w:p w14:paraId="1DC423B1" w14:textId="77777777" w:rsidR="00074B2B" w:rsidRDefault="00074B2B" w:rsidP="009B04C5">
      <w:pPr>
        <w:spacing w:after="120"/>
        <w:ind w:firstLine="708"/>
        <w:rPr>
          <w:b/>
          <w:bCs/>
          <w:color w:val="auto"/>
          <w:sz w:val="18"/>
        </w:rPr>
      </w:pPr>
    </w:p>
    <w:p w14:paraId="4F14C29D" w14:textId="77777777" w:rsidR="00A11032" w:rsidRDefault="00A11032" w:rsidP="000978FE">
      <w:pPr>
        <w:spacing w:after="120"/>
        <w:rPr>
          <w:b/>
          <w:bCs/>
          <w:color w:val="auto"/>
          <w:sz w:val="18"/>
        </w:rPr>
      </w:pPr>
    </w:p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52041F" w:rsidRPr="00320ECB" w14:paraId="052E81AD" w14:textId="77777777" w:rsidTr="00DF7663">
        <w:trPr>
          <w:trHeight w:val="191"/>
        </w:trPr>
        <w:tc>
          <w:tcPr>
            <w:tcW w:w="1222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478E64" w14:textId="77777777" w:rsidR="0052041F" w:rsidRPr="00173B36" w:rsidRDefault="0052041F" w:rsidP="00DF7663"/>
        </w:tc>
      </w:tr>
      <w:tr w:rsidR="0052041F" w:rsidRPr="00320ECB" w14:paraId="57D8F4C6" w14:textId="77777777" w:rsidTr="00DF7663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17A2D" w14:textId="77777777" w:rsidR="0052041F" w:rsidRPr="00173B36" w:rsidRDefault="0052041F" w:rsidP="00DF7663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28F041" w14:textId="77777777" w:rsidR="0052041F" w:rsidRPr="00173B36" w:rsidRDefault="0052041F" w:rsidP="00DF7663"/>
        </w:tc>
        <w:tc>
          <w:tcPr>
            <w:tcW w:w="1004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5DAA3" w14:textId="77777777" w:rsidR="0052041F" w:rsidRPr="00173B36" w:rsidRDefault="0052041F" w:rsidP="00DF7663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15DB5" w14:textId="77777777" w:rsidR="0052041F" w:rsidRPr="00173B36" w:rsidRDefault="0052041F" w:rsidP="00DF7663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4AEF6" w14:textId="77777777" w:rsidR="0052041F" w:rsidRPr="00173B36" w:rsidRDefault="0052041F" w:rsidP="00DF7663"/>
        </w:tc>
      </w:tr>
      <w:tr w:rsidR="0052041F" w:rsidRPr="00320ECB" w14:paraId="37EA8731" w14:textId="77777777" w:rsidTr="00DF7663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32EDD" w14:textId="77777777" w:rsidR="0052041F" w:rsidRPr="00173B36" w:rsidRDefault="0052041F" w:rsidP="00DF7663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9B371" w14:textId="77777777" w:rsidR="0052041F" w:rsidRPr="00173B36" w:rsidRDefault="0052041F" w:rsidP="00DF7663"/>
        </w:tc>
        <w:tc>
          <w:tcPr>
            <w:tcW w:w="100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85EA1D" w14:textId="77777777" w:rsidR="0052041F" w:rsidRPr="00BE3240" w:rsidRDefault="0052041F" w:rsidP="00DF7663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7673424F" w14:textId="77777777" w:rsidR="0052041F" w:rsidRPr="00BE3240" w:rsidRDefault="0052041F" w:rsidP="00DF7663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3C07E" w14:textId="77777777" w:rsidR="0052041F" w:rsidRPr="00173B36" w:rsidRDefault="0052041F" w:rsidP="00DF7663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C7BE9" w14:textId="77777777" w:rsidR="0052041F" w:rsidRPr="00173B36" w:rsidRDefault="0052041F" w:rsidP="00DF7663"/>
        </w:tc>
      </w:tr>
      <w:tr w:rsidR="0052041F" w:rsidRPr="00320ECB" w14:paraId="7216FDCA" w14:textId="77777777" w:rsidTr="00DF7663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12BDB" w14:textId="77777777" w:rsidR="0052041F" w:rsidRPr="00173B36" w:rsidRDefault="0052041F" w:rsidP="00DF7663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C4E38" w14:textId="77777777" w:rsidR="0052041F" w:rsidRPr="00173B36" w:rsidRDefault="0052041F" w:rsidP="00DF7663"/>
        </w:tc>
        <w:tc>
          <w:tcPr>
            <w:tcW w:w="1004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19621" w14:textId="77777777" w:rsidR="0052041F" w:rsidRPr="00173B36" w:rsidRDefault="0052041F" w:rsidP="00DF7663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95D62" w14:textId="77777777" w:rsidR="0052041F" w:rsidRPr="00173B36" w:rsidRDefault="0052041F" w:rsidP="00DF7663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059EF" w14:textId="77777777" w:rsidR="0052041F" w:rsidRPr="00173B36" w:rsidRDefault="0052041F" w:rsidP="00DF7663"/>
        </w:tc>
      </w:tr>
      <w:tr w:rsidR="0052041F" w:rsidRPr="00320ECB" w14:paraId="31997429" w14:textId="77777777" w:rsidTr="00DF7663">
        <w:trPr>
          <w:trHeight w:val="307"/>
        </w:trPr>
        <w:tc>
          <w:tcPr>
            <w:tcW w:w="12225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311A9" w14:textId="77777777" w:rsidR="0052041F" w:rsidRPr="00A724D3" w:rsidRDefault="0052041F" w:rsidP="00DF7663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2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670A14CB" w14:textId="77777777" w:rsidR="0052041F" w:rsidRPr="00A724D3" w:rsidRDefault="0052041F" w:rsidP="0052041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08CCB007" w14:textId="77777777" w:rsidR="0052041F" w:rsidRPr="00A724D3" w:rsidRDefault="0052041F" w:rsidP="0052041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2F89AED2" w14:textId="77777777" w:rsidR="0052041F" w:rsidRPr="00A724D3" w:rsidRDefault="0052041F" w:rsidP="0052041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004838F" w14:textId="77777777" w:rsidR="0052041F" w:rsidRDefault="0052041F" w:rsidP="0052041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5837D38C" w14:textId="77777777" w:rsidR="0052041F" w:rsidRPr="00A724D3" w:rsidRDefault="0052041F" w:rsidP="0052041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70BB9073" w14:textId="77777777" w:rsidR="0052041F" w:rsidRDefault="0052041F" w:rsidP="0052041F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0E6DF" wp14:editId="7B85C835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50178541" name="Straight Connector 50178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1ED8F" id="Straight Connector 5017854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66A18FE0" w14:textId="77777777" w:rsidR="0052041F" w:rsidRPr="00A5333F" w:rsidRDefault="0052041F" w:rsidP="0052041F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6C992621" w14:textId="5030AEEE" w:rsidR="0052041F" w:rsidRDefault="0052041F" w:rsidP="0052041F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 w:rsidR="00E80BAD">
        <w:rPr>
          <w:b/>
          <w:bCs/>
          <w:color w:val="auto"/>
          <w:szCs w:val="22"/>
        </w:rPr>
        <w:t>0</w:t>
      </w:r>
      <w:r w:rsidR="00C6186C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-2</w:t>
      </w:r>
      <w:r w:rsidR="00E80BAD">
        <w:rPr>
          <w:b/>
          <w:bCs/>
          <w:color w:val="auto"/>
          <w:szCs w:val="22"/>
        </w:rPr>
        <w:t>5</w:t>
      </w:r>
      <w:r w:rsidRPr="004A735B">
        <w:rPr>
          <w:b/>
          <w:bCs/>
          <w:color w:val="auto"/>
          <w:szCs w:val="22"/>
        </w:rPr>
        <w:t>/</w:t>
      </w:r>
      <w:r w:rsidR="00D15810">
        <w:rPr>
          <w:b/>
          <w:bCs/>
          <w:color w:val="auto"/>
          <w:szCs w:val="22"/>
        </w:rPr>
        <w:t>0</w:t>
      </w:r>
      <w:r w:rsidR="00C6186C">
        <w:rPr>
          <w:b/>
          <w:bCs/>
          <w:color w:val="auto"/>
          <w:szCs w:val="22"/>
        </w:rPr>
        <w:t>5</w:t>
      </w:r>
      <w:r w:rsidR="009845FD">
        <w:rPr>
          <w:b/>
          <w:bCs/>
          <w:color w:val="auto"/>
          <w:szCs w:val="22"/>
        </w:rPr>
        <w:t>5</w:t>
      </w:r>
    </w:p>
    <w:p w14:paraId="397C615F" w14:textId="77777777" w:rsidR="006108AE" w:rsidRDefault="006108AE" w:rsidP="0052041F">
      <w:pPr>
        <w:ind w:firstLine="360"/>
        <w:rPr>
          <w:b/>
          <w:bCs/>
          <w:color w:val="auto"/>
          <w:szCs w:val="22"/>
        </w:rPr>
      </w:pPr>
    </w:p>
    <w:p w14:paraId="4A58C3F0" w14:textId="71D87566" w:rsidR="0052041F" w:rsidRDefault="0052041F" w:rsidP="0052041F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C6186C">
        <w:rPr>
          <w:b/>
          <w:bCs/>
          <w:color w:val="auto"/>
          <w:szCs w:val="22"/>
        </w:rPr>
        <w:t>15</w:t>
      </w:r>
      <w:r w:rsidR="00072FC2">
        <w:rPr>
          <w:b/>
          <w:bCs/>
          <w:color w:val="auto"/>
          <w:szCs w:val="22"/>
        </w:rPr>
        <w:t>/</w:t>
      </w:r>
      <w:r w:rsidR="00C6186C">
        <w:rPr>
          <w:b/>
          <w:bCs/>
          <w:color w:val="auto"/>
          <w:szCs w:val="22"/>
        </w:rPr>
        <w:t>06</w:t>
      </w:r>
      <w:r w:rsidRPr="004A735B">
        <w:rPr>
          <w:b/>
          <w:bCs/>
          <w:color w:val="auto"/>
          <w:szCs w:val="22"/>
        </w:rPr>
        <w:t>/202</w:t>
      </w:r>
      <w:r w:rsidR="00E80BAD">
        <w:rPr>
          <w:b/>
          <w:bCs/>
          <w:color w:val="auto"/>
          <w:szCs w:val="22"/>
        </w:rPr>
        <w:t>5</w:t>
      </w:r>
    </w:p>
    <w:p w14:paraId="4A61A315" w14:textId="77777777" w:rsidR="0052041F" w:rsidRDefault="0052041F" w:rsidP="0052041F">
      <w:pPr>
        <w:ind w:firstLine="360"/>
        <w:rPr>
          <w:color w:val="auto"/>
          <w:sz w:val="24"/>
          <w:szCs w:val="24"/>
        </w:rPr>
      </w:pPr>
    </w:p>
    <w:p w14:paraId="1EBA2EC1" w14:textId="77777777" w:rsidR="0052041F" w:rsidRDefault="0052041F" w:rsidP="0052041F">
      <w:pPr>
        <w:ind w:firstLine="360"/>
        <w:rPr>
          <w:color w:val="auto"/>
          <w:sz w:val="24"/>
          <w:szCs w:val="24"/>
        </w:rPr>
      </w:pPr>
    </w:p>
    <w:p w14:paraId="2F21B1FE" w14:textId="2FC87B4C" w:rsidR="00EC67CE" w:rsidRPr="00712122" w:rsidRDefault="0052041F" w:rsidP="00EC67CE">
      <w:pPr>
        <w:ind w:firstLine="360"/>
        <w:rPr>
          <w:b/>
          <w:bCs/>
          <w:color w:val="auto"/>
          <w:sz w:val="24"/>
          <w:szCs w:val="24"/>
        </w:rPr>
      </w:pPr>
      <w:r w:rsidRPr="00B41DFD">
        <w:rPr>
          <w:b/>
          <w:bCs/>
          <w:color w:val="auto"/>
          <w:sz w:val="24"/>
          <w:szCs w:val="24"/>
        </w:rPr>
        <w:t>To:</w:t>
      </w:r>
      <w:r w:rsidRPr="00712122">
        <w:rPr>
          <w:b/>
          <w:bCs/>
          <w:color w:val="auto"/>
          <w:sz w:val="24"/>
          <w:szCs w:val="24"/>
        </w:rPr>
        <w:t xml:space="preserve"> </w:t>
      </w:r>
      <w:r w:rsidR="00C6186C">
        <w:rPr>
          <w:b/>
          <w:bCs/>
          <w:color w:val="auto"/>
          <w:sz w:val="24"/>
          <w:szCs w:val="24"/>
        </w:rPr>
        <w:t>G.M</w:t>
      </w:r>
      <w:r w:rsidR="005361DF">
        <w:rPr>
          <w:b/>
          <w:bCs/>
          <w:color w:val="auto"/>
          <w:sz w:val="24"/>
          <w:szCs w:val="24"/>
        </w:rPr>
        <w:t xml:space="preserve"> </w:t>
      </w:r>
      <w:r w:rsidR="00EC67CE">
        <w:rPr>
          <w:b/>
          <w:bCs/>
          <w:color w:val="auto"/>
          <w:sz w:val="24"/>
          <w:szCs w:val="24"/>
        </w:rPr>
        <w:t>B</w:t>
      </w:r>
      <w:r w:rsidR="00A525AA">
        <w:rPr>
          <w:b/>
          <w:bCs/>
          <w:color w:val="auto"/>
          <w:sz w:val="24"/>
          <w:szCs w:val="24"/>
        </w:rPr>
        <w:t>hatia</w:t>
      </w:r>
    </w:p>
    <w:p w14:paraId="1B91C710" w14:textId="306A4AE5" w:rsidR="0052041F" w:rsidRPr="00712122" w:rsidRDefault="0052041F" w:rsidP="00EC67CE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428E67A9" w14:textId="77777777" w:rsidR="0052041F" w:rsidRPr="00712122" w:rsidRDefault="0052041F" w:rsidP="0052041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Ghatkoper</w:t>
      </w:r>
      <w:proofErr w:type="spellEnd"/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6C2B96BC" w14:textId="77777777" w:rsidR="0052041F" w:rsidRPr="00712122" w:rsidRDefault="0052041F" w:rsidP="0052041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5F428A0E" w14:textId="77777777" w:rsidR="0052041F" w:rsidRPr="00712122" w:rsidRDefault="0052041F" w:rsidP="0052041F">
      <w:pPr>
        <w:ind w:firstLine="360"/>
        <w:rPr>
          <w:b/>
          <w:bCs/>
          <w:color w:val="auto"/>
          <w:sz w:val="24"/>
          <w:szCs w:val="24"/>
        </w:rPr>
      </w:pPr>
    </w:p>
    <w:p w14:paraId="16B71A53" w14:textId="43DBA947" w:rsidR="0052041F" w:rsidRPr="00712122" w:rsidRDefault="0052041F" w:rsidP="0052041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 w:rsidR="003A0B38">
        <w:rPr>
          <w:b/>
          <w:bCs/>
          <w:color w:val="auto"/>
          <w:sz w:val="24"/>
          <w:szCs w:val="24"/>
        </w:rPr>
        <w:t xml:space="preserve"> </w:t>
      </w:r>
      <w:r w:rsidR="008627A7">
        <w:rPr>
          <w:b/>
          <w:bCs/>
          <w:color w:val="auto"/>
          <w:sz w:val="24"/>
          <w:szCs w:val="24"/>
        </w:rPr>
        <w:t>27</w:t>
      </w:r>
      <w:r w:rsidR="003A0B38">
        <w:rPr>
          <w:b/>
          <w:bCs/>
          <w:color w:val="auto"/>
          <w:sz w:val="24"/>
          <w:szCs w:val="24"/>
        </w:rPr>
        <w:t>AAATR0106</w:t>
      </w:r>
      <w:r w:rsidR="005C264B">
        <w:rPr>
          <w:b/>
          <w:bCs/>
          <w:color w:val="auto"/>
          <w:sz w:val="24"/>
          <w:szCs w:val="24"/>
        </w:rPr>
        <w:t>N1ZK</w:t>
      </w:r>
    </w:p>
    <w:p w14:paraId="09799076" w14:textId="77777777" w:rsidR="0052041F" w:rsidRDefault="0052041F" w:rsidP="0052041F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17A7BC16" w14:textId="77777777" w:rsidR="0052041F" w:rsidRDefault="0052041F" w:rsidP="0052041F">
      <w:pPr>
        <w:ind w:firstLine="360"/>
        <w:rPr>
          <w:b/>
          <w:bCs/>
          <w:color w:val="auto"/>
          <w:sz w:val="24"/>
          <w:szCs w:val="24"/>
        </w:rPr>
      </w:pPr>
    </w:p>
    <w:p w14:paraId="18E75AD5" w14:textId="2797798C" w:rsidR="0052041F" w:rsidRDefault="0052041F" w:rsidP="0052041F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C6186C">
        <w:rPr>
          <w:b/>
          <w:bCs/>
          <w:color w:val="auto"/>
          <w:sz w:val="24"/>
          <w:szCs w:val="24"/>
        </w:rPr>
        <w:t>Electrical work – KG Classes</w:t>
      </w:r>
    </w:p>
    <w:p w14:paraId="7E9451C0" w14:textId="77777777" w:rsidR="0052041F" w:rsidRPr="00282327" w:rsidRDefault="0052041F" w:rsidP="0052041F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106"/>
        <w:gridCol w:w="1134"/>
        <w:gridCol w:w="1117"/>
        <w:gridCol w:w="1402"/>
      </w:tblGrid>
      <w:tr w:rsidR="00A22F4E" w14:paraId="3E8F6201" w14:textId="77777777" w:rsidTr="00D13EAC">
        <w:tc>
          <w:tcPr>
            <w:tcW w:w="847" w:type="dxa"/>
          </w:tcPr>
          <w:p w14:paraId="1B1131AE" w14:textId="77777777" w:rsidR="00A22F4E" w:rsidRDefault="00A22F4E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106" w:type="dxa"/>
          </w:tcPr>
          <w:p w14:paraId="7DABAEA8" w14:textId="77777777" w:rsidR="00A22F4E" w:rsidRDefault="00A22F4E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3E586A0D" w14:textId="77777777" w:rsidR="00A22F4E" w:rsidRDefault="00A22F4E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17" w:type="dxa"/>
          </w:tcPr>
          <w:p w14:paraId="60E95AD9" w14:textId="0DF15209" w:rsidR="00A22F4E" w:rsidRDefault="00A22F4E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402" w:type="dxa"/>
          </w:tcPr>
          <w:p w14:paraId="734F26C6" w14:textId="77777777" w:rsidR="00A22F4E" w:rsidRDefault="00A22F4E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A22F4E" w:rsidRPr="00B971F0" w14:paraId="4D4E90A1" w14:textId="77777777" w:rsidTr="00D13EAC">
        <w:trPr>
          <w:trHeight w:val="326"/>
        </w:trPr>
        <w:tc>
          <w:tcPr>
            <w:tcW w:w="847" w:type="dxa"/>
          </w:tcPr>
          <w:p w14:paraId="1DAFA5BE" w14:textId="655A702C" w:rsidR="00A22F4E" w:rsidRPr="00E2288C" w:rsidRDefault="00DF1090" w:rsidP="00DF766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76763AA5" w14:textId="1207E39F" w:rsidR="00A22F4E" w:rsidRPr="0085556E" w:rsidRDefault="00C6186C" w:rsidP="00DF7663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Supply and fixing of wiring with switch and socket with CAT 6 cable</w:t>
            </w:r>
          </w:p>
        </w:tc>
        <w:tc>
          <w:tcPr>
            <w:tcW w:w="1134" w:type="dxa"/>
          </w:tcPr>
          <w:p w14:paraId="30B4B6DE" w14:textId="53B40A27" w:rsidR="00A22F4E" w:rsidRPr="00E2288C" w:rsidRDefault="00C6186C" w:rsidP="00DF766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 w14:paraId="1FD81DEB" w14:textId="121B5B6C" w:rsidR="00A22F4E" w:rsidRPr="00E2288C" w:rsidRDefault="00C6186C" w:rsidP="00DF7663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3200</w:t>
            </w:r>
          </w:p>
        </w:tc>
        <w:tc>
          <w:tcPr>
            <w:tcW w:w="1402" w:type="dxa"/>
          </w:tcPr>
          <w:p w14:paraId="41008DD9" w14:textId="612C59CC" w:rsidR="00A22F4E" w:rsidRPr="00B971F0" w:rsidRDefault="00C6186C" w:rsidP="00DF7663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3200</w:t>
            </w:r>
          </w:p>
        </w:tc>
      </w:tr>
      <w:tr w:rsidR="0006766B" w14:paraId="70867E19" w14:textId="77777777" w:rsidTr="00D13EAC">
        <w:tc>
          <w:tcPr>
            <w:tcW w:w="847" w:type="dxa"/>
          </w:tcPr>
          <w:p w14:paraId="1B73FD5D" w14:textId="77777777" w:rsidR="0006766B" w:rsidRPr="00E2288C" w:rsidRDefault="0006766B" w:rsidP="003C7A9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4BCB9C72" w14:textId="38214B99" w:rsidR="0006766B" w:rsidRDefault="00DE7845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34" w:type="dxa"/>
          </w:tcPr>
          <w:p w14:paraId="5D3D9C13" w14:textId="77777777" w:rsidR="0006766B" w:rsidRPr="00E2288C" w:rsidRDefault="0006766B" w:rsidP="00DF766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1F997CDD" w14:textId="77777777" w:rsidR="0006766B" w:rsidRPr="00E2288C" w:rsidRDefault="0006766B" w:rsidP="00DF766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5E57FCB4" w14:textId="01DFD8E7" w:rsidR="0006766B" w:rsidRDefault="00C6186C" w:rsidP="00DF7663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3200</w:t>
            </w:r>
          </w:p>
        </w:tc>
      </w:tr>
      <w:tr w:rsidR="00A22F4E" w14:paraId="7416BB42" w14:textId="77777777" w:rsidTr="00D13EAC">
        <w:tc>
          <w:tcPr>
            <w:tcW w:w="847" w:type="dxa"/>
          </w:tcPr>
          <w:p w14:paraId="5428CABD" w14:textId="77777777" w:rsidR="00A22F4E" w:rsidRPr="00E2288C" w:rsidRDefault="00A22F4E" w:rsidP="003C7A9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3BF68908" w14:textId="40B76E8A" w:rsidR="00A22F4E" w:rsidRPr="00F35B52" w:rsidRDefault="0069069D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34" w:type="dxa"/>
          </w:tcPr>
          <w:p w14:paraId="7BF3BF9C" w14:textId="77777777" w:rsidR="00A22F4E" w:rsidRPr="00E2288C" w:rsidRDefault="00A22F4E" w:rsidP="00DF766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510ABD5B" w14:textId="572F7E1F" w:rsidR="00A22F4E" w:rsidRPr="00E2288C" w:rsidRDefault="00A22F4E" w:rsidP="00DF766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240F254D" w14:textId="5B187B76" w:rsidR="00A22F4E" w:rsidRDefault="00C6186C" w:rsidP="00A22F4E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576</w:t>
            </w:r>
          </w:p>
        </w:tc>
      </w:tr>
      <w:tr w:rsidR="0069069D" w14:paraId="41E09978" w14:textId="77777777" w:rsidTr="00D13EAC">
        <w:tc>
          <w:tcPr>
            <w:tcW w:w="847" w:type="dxa"/>
          </w:tcPr>
          <w:p w14:paraId="1FD9D67B" w14:textId="77777777" w:rsidR="0069069D" w:rsidRPr="00E2288C" w:rsidRDefault="0069069D" w:rsidP="003C7A97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0305EE2D" w14:textId="6C9FAE48" w:rsidR="0069069D" w:rsidRPr="00F35B52" w:rsidRDefault="0069069D" w:rsidP="00DF766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34" w:type="dxa"/>
          </w:tcPr>
          <w:p w14:paraId="158EDE63" w14:textId="77777777" w:rsidR="0069069D" w:rsidRPr="00E2288C" w:rsidRDefault="0069069D" w:rsidP="00DF766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24F62BA0" w14:textId="77777777" w:rsidR="0069069D" w:rsidRPr="00E2288C" w:rsidRDefault="0069069D" w:rsidP="00DF766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2F45153" w14:textId="371349E4" w:rsidR="0069069D" w:rsidRDefault="00C6186C" w:rsidP="00A22F4E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3,776</w:t>
            </w:r>
          </w:p>
        </w:tc>
      </w:tr>
    </w:tbl>
    <w:p w14:paraId="271ACD56" w14:textId="77777777" w:rsidR="0052041F" w:rsidRDefault="0052041F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4A44278B" w14:textId="5E7B9364" w:rsidR="0052041F" w:rsidRPr="00A9033B" w:rsidRDefault="0052041F" w:rsidP="0052041F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 xml:space="preserve">(Amount </w:t>
      </w:r>
      <w:r w:rsidR="00C6186C">
        <w:rPr>
          <w:b/>
          <w:bCs/>
          <w:color w:val="000000" w:themeColor="text1"/>
          <w:sz w:val="22"/>
          <w:szCs w:val="22"/>
        </w:rPr>
        <w:t xml:space="preserve">Three thousand seven hundred </w:t>
      </w:r>
      <w:proofErr w:type="gramStart"/>
      <w:r w:rsidR="00C6186C">
        <w:rPr>
          <w:b/>
          <w:bCs/>
          <w:color w:val="000000" w:themeColor="text1"/>
          <w:sz w:val="22"/>
          <w:szCs w:val="22"/>
        </w:rPr>
        <w:t>seventy six</w:t>
      </w:r>
      <w:proofErr w:type="gramEnd"/>
      <w:r w:rsidR="00415E16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 xml:space="preserve">Rs. </w:t>
      </w:r>
      <w:r w:rsidRPr="00A9033B">
        <w:rPr>
          <w:b/>
          <w:bCs/>
          <w:color w:val="000000" w:themeColor="text1"/>
          <w:sz w:val="22"/>
          <w:szCs w:val="22"/>
        </w:rPr>
        <w:t>only.)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33ADEE64" w14:textId="77777777" w:rsidR="0052041F" w:rsidRPr="00A9033B" w:rsidRDefault="0052041F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329F4593" w14:textId="77777777" w:rsidR="0052041F" w:rsidRPr="00BE13D5" w:rsidRDefault="0052041F" w:rsidP="0052041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233CEAAD" w14:textId="77777777" w:rsidR="0052041F" w:rsidRPr="00BE13D5" w:rsidRDefault="0052041F" w:rsidP="0052041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7303B341" w14:textId="77777777" w:rsidR="0052041F" w:rsidRDefault="0052041F" w:rsidP="0052041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7000BE98" w14:textId="77777777" w:rsidR="0052041F" w:rsidRDefault="0052041F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</w:p>
    <w:p w14:paraId="03D80D20" w14:textId="07B94621" w:rsidR="0052041F" w:rsidRPr="0069069D" w:rsidRDefault="0052041F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586C17"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002D62FA" w14:textId="0D8B339A" w:rsidR="00565FE5" w:rsidRPr="00565FE5" w:rsidRDefault="00565FE5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127C3ABA" w14:textId="63B217D2" w:rsidR="0052041F" w:rsidRPr="00565FE5" w:rsidRDefault="00586C17" w:rsidP="0052041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</w:p>
    <w:p w14:paraId="7FCE4575" w14:textId="77777777" w:rsidR="0052041F" w:rsidRPr="00694B96" w:rsidRDefault="0052041F" w:rsidP="00451117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274B9B35" w14:textId="77777777" w:rsidR="0052041F" w:rsidRDefault="0052041F" w:rsidP="0052041F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1A8E03EB" w14:textId="77777777" w:rsidR="0052041F" w:rsidRPr="00487B03" w:rsidRDefault="0052041F" w:rsidP="0052041F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553902AC" w14:textId="77777777" w:rsidR="0052041F" w:rsidRPr="004A735B" w:rsidRDefault="0052041F" w:rsidP="0052041F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07285216" w14:textId="77777777" w:rsidR="0052041F" w:rsidRDefault="0052041F" w:rsidP="0052041F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5134413D" w14:textId="43FA4B51" w:rsidR="00A11032" w:rsidRDefault="0052041F" w:rsidP="00F14121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64E93704" w14:textId="77777777" w:rsidR="00893251" w:rsidRDefault="00893251" w:rsidP="00F14121">
      <w:pPr>
        <w:spacing w:after="120"/>
        <w:ind w:firstLine="708"/>
        <w:rPr>
          <w:b/>
          <w:bCs/>
          <w:color w:val="auto"/>
          <w:szCs w:val="22"/>
        </w:rPr>
      </w:pPr>
    </w:p>
    <w:p w14:paraId="63D4961A" w14:textId="77777777" w:rsidR="00893251" w:rsidRDefault="00893251" w:rsidP="00F14121">
      <w:pPr>
        <w:spacing w:after="120"/>
        <w:ind w:firstLine="708"/>
        <w:rPr>
          <w:b/>
          <w:bCs/>
          <w:color w:val="auto"/>
          <w:szCs w:val="22"/>
        </w:rPr>
      </w:pPr>
    </w:p>
    <w:p w14:paraId="2BC46478" w14:textId="77777777" w:rsidR="00893251" w:rsidRDefault="00893251" w:rsidP="00F14121">
      <w:pPr>
        <w:spacing w:after="120"/>
        <w:ind w:firstLine="708"/>
        <w:rPr>
          <w:b/>
          <w:bCs/>
          <w:color w:val="auto"/>
          <w:szCs w:val="22"/>
        </w:rPr>
      </w:pPr>
    </w:p>
    <w:p w14:paraId="3F66EE6A" w14:textId="77777777" w:rsidR="003C00BB" w:rsidRDefault="003C00BB" w:rsidP="00872494">
      <w:pPr>
        <w:spacing w:after="120"/>
        <w:rPr>
          <w:b/>
          <w:bCs/>
          <w:color w:val="auto"/>
          <w:szCs w:val="22"/>
        </w:rPr>
      </w:pPr>
    </w:p>
    <w:p w14:paraId="7FBA7D82" w14:textId="77777777" w:rsidR="008A28CD" w:rsidRPr="00F14121" w:rsidRDefault="008A28CD" w:rsidP="00872494">
      <w:pPr>
        <w:spacing w:after="120"/>
        <w:rPr>
          <w:b/>
          <w:bCs/>
          <w:color w:val="auto"/>
          <w:szCs w:val="22"/>
        </w:rPr>
      </w:pPr>
    </w:p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615495" w:rsidRPr="00320ECB" w14:paraId="11AFB99E" w14:textId="77777777" w:rsidTr="002B13E0">
        <w:trPr>
          <w:trHeight w:val="191"/>
        </w:trPr>
        <w:tc>
          <w:tcPr>
            <w:tcW w:w="1222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B61B2" w14:textId="77777777" w:rsidR="00615495" w:rsidRPr="00173B36" w:rsidRDefault="00615495" w:rsidP="002B13E0"/>
        </w:tc>
      </w:tr>
      <w:tr w:rsidR="00615495" w:rsidRPr="00320ECB" w14:paraId="1F9A53C1" w14:textId="77777777" w:rsidTr="002B13E0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08E9C" w14:textId="77777777" w:rsidR="00615495" w:rsidRPr="00173B36" w:rsidRDefault="00615495" w:rsidP="002B13E0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BB098" w14:textId="77777777" w:rsidR="00615495" w:rsidRPr="00173B36" w:rsidRDefault="00615495" w:rsidP="002B13E0"/>
        </w:tc>
        <w:tc>
          <w:tcPr>
            <w:tcW w:w="1004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27A5A" w14:textId="77777777" w:rsidR="00615495" w:rsidRPr="00173B36" w:rsidRDefault="00615495" w:rsidP="002B13E0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CC550" w14:textId="77777777" w:rsidR="00615495" w:rsidRPr="00173B36" w:rsidRDefault="00615495" w:rsidP="002B13E0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A46C9" w14:textId="77777777" w:rsidR="00615495" w:rsidRPr="00173B36" w:rsidRDefault="00615495" w:rsidP="002B13E0"/>
        </w:tc>
      </w:tr>
      <w:tr w:rsidR="00615495" w:rsidRPr="00320ECB" w14:paraId="09FCF0CE" w14:textId="77777777" w:rsidTr="002B13E0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8BD891" w14:textId="77777777" w:rsidR="00615495" w:rsidRPr="00173B36" w:rsidRDefault="00615495" w:rsidP="002B13E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0417D" w14:textId="77777777" w:rsidR="00615495" w:rsidRPr="00173B36" w:rsidRDefault="00615495" w:rsidP="002B13E0"/>
        </w:tc>
        <w:tc>
          <w:tcPr>
            <w:tcW w:w="100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DD3A57" w14:textId="77777777" w:rsidR="00615495" w:rsidRPr="00BE3240" w:rsidRDefault="00615495" w:rsidP="002B13E0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5C1404F4" w14:textId="77777777" w:rsidR="00615495" w:rsidRPr="00BE3240" w:rsidRDefault="00615495" w:rsidP="002B13E0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EED52" w14:textId="77777777" w:rsidR="00615495" w:rsidRPr="00173B36" w:rsidRDefault="00615495" w:rsidP="002B13E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30CBF" w14:textId="77777777" w:rsidR="00615495" w:rsidRPr="00173B36" w:rsidRDefault="00615495" w:rsidP="002B13E0"/>
        </w:tc>
      </w:tr>
      <w:tr w:rsidR="00615495" w:rsidRPr="00320ECB" w14:paraId="7FB933BF" w14:textId="77777777" w:rsidTr="002B13E0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EB426" w14:textId="77777777" w:rsidR="00615495" w:rsidRPr="00173B36" w:rsidRDefault="00615495" w:rsidP="002B13E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2012E" w14:textId="77777777" w:rsidR="00615495" w:rsidRPr="00173B36" w:rsidRDefault="00615495" w:rsidP="002B13E0"/>
        </w:tc>
        <w:tc>
          <w:tcPr>
            <w:tcW w:w="1004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4005A" w14:textId="77777777" w:rsidR="00615495" w:rsidRPr="00173B36" w:rsidRDefault="00615495" w:rsidP="002B13E0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E50D7" w14:textId="77777777" w:rsidR="00615495" w:rsidRPr="00173B36" w:rsidRDefault="00615495" w:rsidP="002B13E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02146" w14:textId="77777777" w:rsidR="00615495" w:rsidRPr="00173B36" w:rsidRDefault="00615495" w:rsidP="002B13E0"/>
        </w:tc>
      </w:tr>
      <w:tr w:rsidR="00615495" w:rsidRPr="00320ECB" w14:paraId="36AA2381" w14:textId="77777777" w:rsidTr="002B13E0">
        <w:trPr>
          <w:trHeight w:val="307"/>
        </w:trPr>
        <w:tc>
          <w:tcPr>
            <w:tcW w:w="12225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324DD" w14:textId="77777777" w:rsidR="00615495" w:rsidRPr="00A724D3" w:rsidRDefault="00615495" w:rsidP="002B13E0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3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3820D106" w14:textId="77777777" w:rsidR="00615495" w:rsidRPr="00A724D3" w:rsidRDefault="00615495" w:rsidP="00615495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5DFF9FC1" w14:textId="77777777" w:rsidR="00615495" w:rsidRPr="00A724D3" w:rsidRDefault="00615495" w:rsidP="00615495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32A0A161" w14:textId="77777777" w:rsidR="00615495" w:rsidRPr="00A724D3" w:rsidRDefault="00615495" w:rsidP="00615495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75BE027" w14:textId="77777777" w:rsidR="00615495" w:rsidRDefault="00615495" w:rsidP="00615495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7AB310CE" w14:textId="77777777" w:rsidR="00615495" w:rsidRPr="00A724D3" w:rsidRDefault="00615495" w:rsidP="00615495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4298AA78" w14:textId="77777777" w:rsidR="00615495" w:rsidRDefault="00615495" w:rsidP="00615495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BA4FA" wp14:editId="55D4BFF2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1208646757" name="Straight Connector 1208646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686FE" id="Straight Connector 120864675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75D08C57" w14:textId="77777777" w:rsidR="00615495" w:rsidRPr="00A5333F" w:rsidRDefault="00615495" w:rsidP="00615495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5CA4E223" w14:textId="64B3AE75" w:rsidR="00615495" w:rsidRPr="004A735B" w:rsidRDefault="00615495" w:rsidP="00615495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 w:rsidR="00C6186C">
        <w:rPr>
          <w:b/>
          <w:bCs/>
          <w:color w:val="auto"/>
          <w:szCs w:val="22"/>
        </w:rPr>
        <w:t>06</w:t>
      </w:r>
      <w:r w:rsidRPr="004A735B">
        <w:rPr>
          <w:b/>
          <w:bCs/>
          <w:color w:val="auto"/>
          <w:szCs w:val="22"/>
        </w:rPr>
        <w:t>-2</w:t>
      </w:r>
      <w:r w:rsidR="0069069D">
        <w:rPr>
          <w:b/>
          <w:bCs/>
          <w:color w:val="auto"/>
          <w:szCs w:val="22"/>
        </w:rPr>
        <w:t>5</w:t>
      </w:r>
      <w:r w:rsidRPr="004A735B">
        <w:rPr>
          <w:b/>
          <w:bCs/>
          <w:color w:val="auto"/>
          <w:szCs w:val="22"/>
        </w:rPr>
        <w:t>/</w:t>
      </w:r>
      <w:r w:rsidR="00674520">
        <w:rPr>
          <w:b/>
          <w:bCs/>
          <w:color w:val="auto"/>
          <w:szCs w:val="22"/>
        </w:rPr>
        <w:t>0</w:t>
      </w:r>
      <w:r w:rsidR="00C6186C">
        <w:rPr>
          <w:b/>
          <w:bCs/>
          <w:color w:val="auto"/>
          <w:szCs w:val="22"/>
        </w:rPr>
        <w:t>5</w:t>
      </w:r>
      <w:r w:rsidR="00C43FC5">
        <w:rPr>
          <w:b/>
          <w:bCs/>
          <w:color w:val="auto"/>
          <w:szCs w:val="22"/>
        </w:rPr>
        <w:t>6</w:t>
      </w:r>
    </w:p>
    <w:p w14:paraId="3C842E5C" w14:textId="77777777" w:rsidR="00615495" w:rsidRDefault="00615495" w:rsidP="00615495">
      <w:pPr>
        <w:ind w:firstLine="360"/>
        <w:rPr>
          <w:b/>
          <w:bCs/>
          <w:color w:val="auto"/>
          <w:szCs w:val="22"/>
        </w:rPr>
      </w:pPr>
    </w:p>
    <w:p w14:paraId="35F34A80" w14:textId="0E0811CD" w:rsidR="00615495" w:rsidRDefault="00615495" w:rsidP="00615495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C6186C">
        <w:rPr>
          <w:b/>
          <w:bCs/>
          <w:color w:val="auto"/>
          <w:szCs w:val="22"/>
        </w:rPr>
        <w:t>15</w:t>
      </w:r>
      <w:r w:rsidRPr="004A735B">
        <w:rPr>
          <w:b/>
          <w:bCs/>
          <w:color w:val="auto"/>
          <w:szCs w:val="22"/>
        </w:rPr>
        <w:t>/</w:t>
      </w:r>
      <w:r w:rsidR="0069069D">
        <w:rPr>
          <w:b/>
          <w:bCs/>
          <w:color w:val="auto"/>
          <w:szCs w:val="22"/>
        </w:rPr>
        <w:t>0</w:t>
      </w:r>
      <w:r w:rsidR="00C6186C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/202</w:t>
      </w:r>
      <w:r w:rsidR="0069069D">
        <w:rPr>
          <w:b/>
          <w:bCs/>
          <w:color w:val="auto"/>
          <w:szCs w:val="22"/>
        </w:rPr>
        <w:t>5</w:t>
      </w:r>
    </w:p>
    <w:p w14:paraId="517DEA7D" w14:textId="77777777" w:rsidR="00615495" w:rsidRDefault="00615495" w:rsidP="00615495">
      <w:pPr>
        <w:ind w:firstLine="360"/>
        <w:rPr>
          <w:color w:val="auto"/>
          <w:sz w:val="24"/>
          <w:szCs w:val="24"/>
        </w:rPr>
      </w:pPr>
    </w:p>
    <w:p w14:paraId="66999D04" w14:textId="77777777" w:rsidR="00615495" w:rsidRDefault="00615495" w:rsidP="00615495">
      <w:pPr>
        <w:ind w:firstLine="360"/>
        <w:rPr>
          <w:color w:val="auto"/>
          <w:sz w:val="24"/>
          <w:szCs w:val="24"/>
        </w:rPr>
      </w:pPr>
    </w:p>
    <w:p w14:paraId="2E2999F7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B41DFD">
        <w:rPr>
          <w:b/>
          <w:bCs/>
          <w:color w:val="auto"/>
          <w:sz w:val="24"/>
          <w:szCs w:val="24"/>
        </w:rPr>
        <w:t>To:</w:t>
      </w:r>
      <w:r w:rsidRPr="00712122">
        <w:rPr>
          <w:b/>
          <w:bCs/>
          <w:color w:val="auto"/>
          <w:sz w:val="24"/>
          <w:szCs w:val="24"/>
        </w:rPr>
        <w:t xml:space="preserve"> </w:t>
      </w:r>
    </w:p>
    <w:p w14:paraId="0D0467B5" w14:textId="568D134F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6115E4">
        <w:rPr>
          <w:b/>
          <w:bCs/>
          <w:color w:val="auto"/>
          <w:sz w:val="24"/>
          <w:szCs w:val="24"/>
        </w:rPr>
        <w:t>RAV Wadi Trust</w:t>
      </w:r>
    </w:p>
    <w:p w14:paraId="7D0B4F76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35F4515D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Ghatkoper</w:t>
      </w:r>
      <w:proofErr w:type="spellEnd"/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78E21B0C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15349964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</w:p>
    <w:p w14:paraId="1DED58E3" w14:textId="77777777" w:rsidR="00615495" w:rsidRPr="00712122" w:rsidRDefault="00615495" w:rsidP="00615495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3577C1D9" w14:textId="77777777" w:rsidR="00615495" w:rsidRDefault="00615495" w:rsidP="00615495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4E548350" w14:textId="77777777" w:rsidR="00615495" w:rsidRDefault="00615495" w:rsidP="00615495">
      <w:pPr>
        <w:ind w:firstLine="360"/>
        <w:rPr>
          <w:b/>
          <w:bCs/>
          <w:color w:val="auto"/>
          <w:sz w:val="24"/>
          <w:szCs w:val="24"/>
        </w:rPr>
      </w:pPr>
    </w:p>
    <w:p w14:paraId="1B3E79F8" w14:textId="292E0414" w:rsidR="00615495" w:rsidRDefault="00615495" w:rsidP="00615495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6115E4">
        <w:rPr>
          <w:b/>
          <w:bCs/>
          <w:color w:val="auto"/>
          <w:sz w:val="24"/>
          <w:szCs w:val="24"/>
        </w:rPr>
        <w:t>Providing of electrician for Event</w:t>
      </w:r>
    </w:p>
    <w:p w14:paraId="46D9D3C5" w14:textId="77777777" w:rsidR="00615495" w:rsidRPr="00282327" w:rsidRDefault="00615495" w:rsidP="00615495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106"/>
        <w:gridCol w:w="1134"/>
        <w:gridCol w:w="1117"/>
        <w:gridCol w:w="1402"/>
      </w:tblGrid>
      <w:tr w:rsidR="00615495" w14:paraId="0155489E" w14:textId="77777777" w:rsidTr="002B13E0">
        <w:tc>
          <w:tcPr>
            <w:tcW w:w="847" w:type="dxa"/>
          </w:tcPr>
          <w:p w14:paraId="2D9DFAA5" w14:textId="77777777" w:rsidR="00615495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106" w:type="dxa"/>
          </w:tcPr>
          <w:p w14:paraId="20A549C2" w14:textId="77777777" w:rsidR="00615495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000B6BB3" w14:textId="77777777" w:rsidR="00615495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17" w:type="dxa"/>
          </w:tcPr>
          <w:p w14:paraId="512F6BCC" w14:textId="77777777" w:rsidR="00615495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402" w:type="dxa"/>
          </w:tcPr>
          <w:p w14:paraId="23474CAD" w14:textId="77777777" w:rsidR="00615495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615495" w:rsidRPr="00B971F0" w14:paraId="5B2F64B4" w14:textId="77777777" w:rsidTr="002B13E0">
        <w:trPr>
          <w:trHeight w:val="326"/>
        </w:trPr>
        <w:tc>
          <w:tcPr>
            <w:tcW w:w="847" w:type="dxa"/>
          </w:tcPr>
          <w:p w14:paraId="3FCF789D" w14:textId="77777777" w:rsidR="00615495" w:rsidRPr="00E2288C" w:rsidRDefault="00615495" w:rsidP="002B13E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1553071D" w14:textId="13598DA0" w:rsidR="00615495" w:rsidRPr="0085556E" w:rsidRDefault="006115E4" w:rsidP="002B13E0">
            <w:pPr>
              <w:jc w:val="left"/>
              <w:rPr>
                <w:color w:val="auto"/>
                <w:sz w:val="24"/>
                <w:szCs w:val="24"/>
              </w:rPr>
            </w:pPr>
            <w:proofErr w:type="gramStart"/>
            <w:r>
              <w:rPr>
                <w:color w:val="auto"/>
                <w:sz w:val="24"/>
                <w:szCs w:val="24"/>
              </w:rPr>
              <w:t>Providing of</w:t>
            </w:r>
            <w:proofErr w:type="gramEnd"/>
            <w:r>
              <w:rPr>
                <w:color w:val="auto"/>
                <w:sz w:val="24"/>
                <w:szCs w:val="24"/>
              </w:rPr>
              <w:t xml:space="preserve"> electrician for </w:t>
            </w:r>
            <w:proofErr w:type="gramStart"/>
            <w:r>
              <w:rPr>
                <w:color w:val="auto"/>
                <w:sz w:val="24"/>
                <w:szCs w:val="24"/>
              </w:rPr>
              <w:t>event</w:t>
            </w:r>
            <w:proofErr w:type="gramEnd"/>
            <w:r>
              <w:rPr>
                <w:color w:val="auto"/>
                <w:sz w:val="24"/>
                <w:szCs w:val="24"/>
              </w:rPr>
              <w:t xml:space="preserve"> on 31</w:t>
            </w:r>
            <w:r w:rsidRPr="006115E4">
              <w:rPr>
                <w:color w:val="auto"/>
                <w:sz w:val="24"/>
                <w:szCs w:val="24"/>
                <w:vertAlign w:val="superscript"/>
              </w:rPr>
              <w:t>st</w:t>
            </w:r>
            <w:r>
              <w:rPr>
                <w:color w:val="auto"/>
                <w:sz w:val="24"/>
                <w:szCs w:val="24"/>
              </w:rPr>
              <w:t xml:space="preserve"> May 2025</w:t>
            </w:r>
          </w:p>
        </w:tc>
        <w:tc>
          <w:tcPr>
            <w:tcW w:w="1134" w:type="dxa"/>
          </w:tcPr>
          <w:p w14:paraId="2D44ADF1" w14:textId="13E02F72" w:rsidR="00615495" w:rsidRPr="00E2288C" w:rsidRDefault="00273CB3" w:rsidP="002B13E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 w14:paraId="3ED1B830" w14:textId="44344841" w:rsidR="00615495" w:rsidRPr="00E2288C" w:rsidRDefault="006115E4" w:rsidP="002B13E0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2400</w:t>
            </w:r>
          </w:p>
        </w:tc>
        <w:tc>
          <w:tcPr>
            <w:tcW w:w="1402" w:type="dxa"/>
          </w:tcPr>
          <w:p w14:paraId="0E93E7C7" w14:textId="01EF5FBC" w:rsidR="00615495" w:rsidRPr="00B971F0" w:rsidRDefault="006115E4" w:rsidP="002B13E0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2400</w:t>
            </w:r>
          </w:p>
        </w:tc>
      </w:tr>
      <w:tr w:rsidR="00615495" w14:paraId="496142B1" w14:textId="77777777" w:rsidTr="002B13E0">
        <w:tc>
          <w:tcPr>
            <w:tcW w:w="847" w:type="dxa"/>
          </w:tcPr>
          <w:p w14:paraId="44373C0F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1607F028" w14:textId="77777777" w:rsidR="00615495" w:rsidRPr="00F35B52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35B52"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34" w:type="dxa"/>
          </w:tcPr>
          <w:p w14:paraId="4994E6CD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067301E" w14:textId="77777777" w:rsidR="00615495" w:rsidRPr="00E2288C" w:rsidRDefault="00615495" w:rsidP="002B13E0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41ADF372" w14:textId="0187B009" w:rsidR="00615495" w:rsidRPr="00F35B52" w:rsidRDefault="006115E4" w:rsidP="002B13E0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2400</w:t>
            </w:r>
          </w:p>
        </w:tc>
      </w:tr>
      <w:tr w:rsidR="00615495" w14:paraId="7A2C9229" w14:textId="77777777" w:rsidTr="002B13E0">
        <w:tc>
          <w:tcPr>
            <w:tcW w:w="847" w:type="dxa"/>
          </w:tcPr>
          <w:p w14:paraId="334857D1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795DCCC2" w14:textId="77777777" w:rsidR="00615495" w:rsidRPr="00F35B52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34" w:type="dxa"/>
          </w:tcPr>
          <w:p w14:paraId="1E851488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271682A" w14:textId="77777777" w:rsidR="00615495" w:rsidRPr="00E2288C" w:rsidRDefault="00615495" w:rsidP="002B13E0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03B60D65" w14:textId="018EF70E" w:rsidR="00615495" w:rsidRDefault="006115E4" w:rsidP="002B13E0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432</w:t>
            </w:r>
          </w:p>
        </w:tc>
      </w:tr>
      <w:tr w:rsidR="00615495" w14:paraId="3C56A85D" w14:textId="77777777" w:rsidTr="002B13E0">
        <w:tc>
          <w:tcPr>
            <w:tcW w:w="847" w:type="dxa"/>
          </w:tcPr>
          <w:p w14:paraId="1AF0311F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0B99406A" w14:textId="77777777" w:rsidR="00615495" w:rsidRPr="00F35B52" w:rsidRDefault="00615495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34" w:type="dxa"/>
          </w:tcPr>
          <w:p w14:paraId="1148E74C" w14:textId="77777777" w:rsidR="00615495" w:rsidRPr="00E2288C" w:rsidRDefault="00615495" w:rsidP="002B13E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4DDF858" w14:textId="77777777" w:rsidR="00615495" w:rsidRPr="00E2288C" w:rsidRDefault="00615495" w:rsidP="002B13E0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428D287A" w14:textId="171B9F04" w:rsidR="00615495" w:rsidRDefault="006115E4" w:rsidP="002B13E0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2,832</w:t>
            </w:r>
          </w:p>
        </w:tc>
      </w:tr>
    </w:tbl>
    <w:p w14:paraId="6385BBAB" w14:textId="77777777" w:rsidR="0061549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1C7D7EB1" w14:textId="029762BC" w:rsidR="00615495" w:rsidRPr="00A9033B" w:rsidRDefault="00615495" w:rsidP="00615495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 xml:space="preserve">(Amount </w:t>
      </w:r>
      <w:proofErr w:type="spellStart"/>
      <w:proofErr w:type="gramStart"/>
      <w:r w:rsidRPr="00A9033B">
        <w:rPr>
          <w:b/>
          <w:bCs/>
          <w:color w:val="000000" w:themeColor="text1"/>
          <w:sz w:val="22"/>
          <w:szCs w:val="22"/>
        </w:rPr>
        <w:t>Rs.</w:t>
      </w:r>
      <w:r w:rsidR="006115E4">
        <w:rPr>
          <w:b/>
          <w:bCs/>
          <w:color w:val="000000" w:themeColor="text1"/>
          <w:sz w:val="22"/>
          <w:szCs w:val="22"/>
        </w:rPr>
        <w:t>Two</w:t>
      </w:r>
      <w:proofErr w:type="spellEnd"/>
      <w:proofErr w:type="gramEnd"/>
      <w:r w:rsidR="006115E4">
        <w:rPr>
          <w:b/>
          <w:bCs/>
          <w:color w:val="000000" w:themeColor="text1"/>
          <w:sz w:val="22"/>
          <w:szCs w:val="22"/>
        </w:rPr>
        <w:t xml:space="preserve"> thousand eight hundred </w:t>
      </w:r>
      <w:proofErr w:type="gramStart"/>
      <w:r w:rsidR="006115E4">
        <w:rPr>
          <w:b/>
          <w:bCs/>
          <w:color w:val="000000" w:themeColor="text1"/>
          <w:sz w:val="22"/>
          <w:szCs w:val="22"/>
        </w:rPr>
        <w:t>thirty two</w:t>
      </w:r>
      <w:proofErr w:type="gramEnd"/>
      <w:r w:rsidR="006115E4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 xml:space="preserve">Rs. </w:t>
      </w:r>
      <w:r w:rsidRPr="00A9033B">
        <w:rPr>
          <w:b/>
          <w:bCs/>
          <w:color w:val="000000" w:themeColor="text1"/>
          <w:sz w:val="22"/>
          <w:szCs w:val="22"/>
        </w:rPr>
        <w:t>only.)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1572118A" w14:textId="77777777" w:rsidR="00615495" w:rsidRPr="00A9033B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54178850" w14:textId="77777777" w:rsidR="00615495" w:rsidRPr="00BE13D5" w:rsidRDefault="00615495" w:rsidP="0061549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25D55336" w14:textId="77777777" w:rsidR="00615495" w:rsidRPr="00BE13D5" w:rsidRDefault="00615495" w:rsidP="0061549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03E5F28C" w14:textId="77777777" w:rsidR="00615495" w:rsidRDefault="00615495" w:rsidP="0061549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2796939E" w14:textId="77777777" w:rsidR="0061549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</w:p>
    <w:p w14:paraId="56A9D50F" w14:textId="77777777" w:rsidR="0061549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4C5F9749" w14:textId="77777777" w:rsidR="00615495" w:rsidRPr="00565FE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0A3BA882" w14:textId="77777777" w:rsidR="00615495" w:rsidRPr="00565FE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2DBC46AA" w14:textId="77777777" w:rsidR="00615495" w:rsidRPr="00565FE5" w:rsidRDefault="00615495" w:rsidP="0061549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</w:p>
    <w:p w14:paraId="2AEFAD85" w14:textId="77777777" w:rsidR="00615495" w:rsidRDefault="00615495" w:rsidP="0061549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auto"/>
          <w:szCs w:val="22"/>
          <w:u w:val="single"/>
        </w:rPr>
      </w:pPr>
    </w:p>
    <w:p w14:paraId="47E07EEA" w14:textId="77777777" w:rsidR="00615495" w:rsidRPr="00694B96" w:rsidRDefault="00615495" w:rsidP="00615495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0A71A84F" w14:textId="77777777" w:rsidR="00615495" w:rsidRDefault="00615495" w:rsidP="00615495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4552953F" w14:textId="77777777" w:rsidR="00615495" w:rsidRPr="00487B03" w:rsidRDefault="00615495" w:rsidP="00615495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0C3474B8" w14:textId="77777777" w:rsidR="00615495" w:rsidRPr="004A735B" w:rsidRDefault="00615495" w:rsidP="0061549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536E80B9" w14:textId="77777777" w:rsidR="00615495" w:rsidRDefault="00615495" w:rsidP="00615495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514D16CB" w14:textId="77777777" w:rsidR="00615495" w:rsidRDefault="00615495" w:rsidP="0061549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15703E91" w14:textId="77777777" w:rsidR="00615495" w:rsidRDefault="00615495" w:rsidP="00615495">
      <w:pPr>
        <w:spacing w:after="120"/>
        <w:ind w:firstLine="708"/>
        <w:rPr>
          <w:b/>
          <w:bCs/>
          <w:color w:val="auto"/>
          <w:szCs w:val="22"/>
        </w:rPr>
      </w:pPr>
    </w:p>
    <w:p w14:paraId="046DCFDD" w14:textId="77777777" w:rsidR="008A28CD" w:rsidRDefault="008A28CD" w:rsidP="00615495">
      <w:pPr>
        <w:spacing w:after="120"/>
        <w:ind w:firstLine="708"/>
        <w:rPr>
          <w:b/>
          <w:bCs/>
          <w:color w:val="auto"/>
          <w:szCs w:val="22"/>
        </w:rPr>
      </w:pPr>
    </w:p>
    <w:p w14:paraId="466D387E" w14:textId="77777777" w:rsidR="006D6D16" w:rsidRDefault="006D6D16" w:rsidP="00783A8F">
      <w:pPr>
        <w:spacing w:after="120"/>
        <w:rPr>
          <w:b/>
          <w:bCs/>
          <w:color w:val="auto"/>
          <w:sz w:val="18"/>
        </w:rPr>
      </w:pPr>
    </w:p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AF579F" w:rsidRPr="00320ECB" w14:paraId="2B59EA86" w14:textId="77777777" w:rsidTr="002B13E0">
        <w:trPr>
          <w:trHeight w:val="191"/>
        </w:trPr>
        <w:tc>
          <w:tcPr>
            <w:tcW w:w="1222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8AF4C" w14:textId="77777777" w:rsidR="00AF579F" w:rsidRPr="00173B36" w:rsidRDefault="00AF579F" w:rsidP="002B13E0"/>
        </w:tc>
      </w:tr>
      <w:tr w:rsidR="00AF579F" w:rsidRPr="00320ECB" w14:paraId="20EA093B" w14:textId="77777777" w:rsidTr="002B13E0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86F072" w14:textId="77777777" w:rsidR="00AF579F" w:rsidRPr="00173B36" w:rsidRDefault="00AF579F" w:rsidP="002B13E0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3101E" w14:textId="77777777" w:rsidR="00AF579F" w:rsidRPr="00173B36" w:rsidRDefault="00AF579F" w:rsidP="002B13E0"/>
        </w:tc>
        <w:tc>
          <w:tcPr>
            <w:tcW w:w="1004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E2C6A" w14:textId="77777777" w:rsidR="00AF579F" w:rsidRPr="00173B36" w:rsidRDefault="00AF579F" w:rsidP="002B13E0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A85FF" w14:textId="77777777" w:rsidR="00AF579F" w:rsidRPr="00173B36" w:rsidRDefault="00AF579F" w:rsidP="002B13E0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356E9" w14:textId="77777777" w:rsidR="00AF579F" w:rsidRPr="00173B36" w:rsidRDefault="00AF579F" w:rsidP="002B13E0"/>
        </w:tc>
      </w:tr>
      <w:tr w:rsidR="00AF579F" w:rsidRPr="00320ECB" w14:paraId="48021110" w14:textId="77777777" w:rsidTr="002B13E0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70D514" w14:textId="77777777" w:rsidR="00AF579F" w:rsidRPr="00173B36" w:rsidRDefault="00AF579F" w:rsidP="002B13E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B4664" w14:textId="77777777" w:rsidR="00AF579F" w:rsidRPr="00173B36" w:rsidRDefault="00AF579F" w:rsidP="002B13E0"/>
        </w:tc>
        <w:tc>
          <w:tcPr>
            <w:tcW w:w="100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B85A45" w14:textId="77777777" w:rsidR="00AF579F" w:rsidRPr="00BE3240" w:rsidRDefault="00AF579F" w:rsidP="002B13E0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286BF14B" w14:textId="77777777" w:rsidR="00AF579F" w:rsidRPr="00BE3240" w:rsidRDefault="00AF579F" w:rsidP="002B13E0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4971F" w14:textId="77777777" w:rsidR="00AF579F" w:rsidRPr="00173B36" w:rsidRDefault="00AF579F" w:rsidP="002B13E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6680A" w14:textId="77777777" w:rsidR="00AF579F" w:rsidRPr="00173B36" w:rsidRDefault="00AF579F" w:rsidP="002B13E0"/>
        </w:tc>
      </w:tr>
      <w:tr w:rsidR="00AF579F" w:rsidRPr="00320ECB" w14:paraId="629DA520" w14:textId="77777777" w:rsidTr="002B13E0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56CF4" w14:textId="77777777" w:rsidR="00AF579F" w:rsidRPr="00173B36" w:rsidRDefault="00AF579F" w:rsidP="002B13E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193D2" w14:textId="77777777" w:rsidR="00AF579F" w:rsidRPr="00173B36" w:rsidRDefault="00AF579F" w:rsidP="002B13E0"/>
        </w:tc>
        <w:tc>
          <w:tcPr>
            <w:tcW w:w="1004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0CE8E" w14:textId="77777777" w:rsidR="00AF579F" w:rsidRPr="00173B36" w:rsidRDefault="00AF579F" w:rsidP="002B13E0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9113BF" w14:textId="77777777" w:rsidR="00AF579F" w:rsidRPr="00173B36" w:rsidRDefault="00AF579F" w:rsidP="002B13E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F7163" w14:textId="77777777" w:rsidR="00AF579F" w:rsidRPr="00173B36" w:rsidRDefault="00AF579F" w:rsidP="002B13E0"/>
        </w:tc>
      </w:tr>
      <w:tr w:rsidR="00AF579F" w:rsidRPr="00320ECB" w14:paraId="7CD92B2A" w14:textId="77777777" w:rsidTr="002B13E0">
        <w:trPr>
          <w:trHeight w:val="307"/>
        </w:trPr>
        <w:tc>
          <w:tcPr>
            <w:tcW w:w="12225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4A560" w14:textId="77777777" w:rsidR="00AF579F" w:rsidRPr="00A724D3" w:rsidRDefault="00AF579F" w:rsidP="002B13E0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4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3259DB8D" w14:textId="77777777" w:rsidR="00AF579F" w:rsidRPr="00A724D3" w:rsidRDefault="00AF579F" w:rsidP="00AF579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3C487C47" w14:textId="77777777" w:rsidR="00AF579F" w:rsidRPr="00A724D3" w:rsidRDefault="00AF579F" w:rsidP="00AF579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43D47148" w14:textId="77777777" w:rsidR="00AF579F" w:rsidRPr="00A724D3" w:rsidRDefault="00AF579F" w:rsidP="00AF579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480AA78E" w14:textId="77777777" w:rsidR="00AF579F" w:rsidRDefault="00AF579F" w:rsidP="00AF579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5BCAC89A" w14:textId="77777777" w:rsidR="00AF579F" w:rsidRPr="00A724D3" w:rsidRDefault="00AF579F" w:rsidP="00AF579F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0D7EA9DE" w14:textId="77777777" w:rsidR="00AF579F" w:rsidRDefault="00AF579F" w:rsidP="00AF579F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42609" wp14:editId="2D140F0C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1344437274" name="Straight Connector 134443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A2688" id="Straight Connector 134443727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4F476F08" w14:textId="77777777" w:rsidR="00AF579F" w:rsidRPr="00A5333F" w:rsidRDefault="00AF579F" w:rsidP="00AF579F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027B6764" w14:textId="7B362342" w:rsidR="00AF579F" w:rsidRPr="004A735B" w:rsidRDefault="00AF579F" w:rsidP="00AF579F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 w:rsidR="00106248">
        <w:rPr>
          <w:b/>
          <w:bCs/>
          <w:color w:val="auto"/>
          <w:szCs w:val="22"/>
        </w:rPr>
        <w:t>0</w:t>
      </w:r>
      <w:r w:rsidR="006115E4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-2</w:t>
      </w:r>
      <w:r w:rsidR="00DB303F">
        <w:rPr>
          <w:b/>
          <w:bCs/>
          <w:color w:val="auto"/>
          <w:szCs w:val="22"/>
        </w:rPr>
        <w:t>5</w:t>
      </w:r>
      <w:r w:rsidRPr="004A735B">
        <w:rPr>
          <w:b/>
          <w:bCs/>
          <w:color w:val="auto"/>
          <w:szCs w:val="22"/>
        </w:rPr>
        <w:t>/</w:t>
      </w:r>
      <w:r w:rsidR="007946E3">
        <w:rPr>
          <w:b/>
          <w:bCs/>
          <w:color w:val="auto"/>
          <w:szCs w:val="22"/>
        </w:rPr>
        <w:t>0</w:t>
      </w:r>
      <w:r w:rsidR="006115E4">
        <w:rPr>
          <w:b/>
          <w:bCs/>
          <w:color w:val="auto"/>
          <w:szCs w:val="22"/>
        </w:rPr>
        <w:t>5</w:t>
      </w:r>
      <w:r w:rsidR="000B145E">
        <w:rPr>
          <w:b/>
          <w:bCs/>
          <w:color w:val="auto"/>
          <w:szCs w:val="22"/>
        </w:rPr>
        <w:t>7</w:t>
      </w:r>
    </w:p>
    <w:p w14:paraId="533A26DE" w14:textId="77777777" w:rsidR="00AF579F" w:rsidRDefault="00AF579F" w:rsidP="00AF579F">
      <w:pPr>
        <w:ind w:firstLine="360"/>
        <w:rPr>
          <w:b/>
          <w:bCs/>
          <w:color w:val="auto"/>
          <w:szCs w:val="22"/>
        </w:rPr>
      </w:pPr>
    </w:p>
    <w:p w14:paraId="78F1EDAF" w14:textId="055C00EE" w:rsidR="00AF579F" w:rsidRDefault="00AF579F" w:rsidP="00AF579F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6115E4">
        <w:rPr>
          <w:b/>
          <w:bCs/>
          <w:color w:val="auto"/>
          <w:szCs w:val="22"/>
        </w:rPr>
        <w:t>15</w:t>
      </w:r>
      <w:r w:rsidRPr="004A735B">
        <w:rPr>
          <w:b/>
          <w:bCs/>
          <w:color w:val="auto"/>
          <w:szCs w:val="22"/>
        </w:rPr>
        <w:t>/</w:t>
      </w:r>
      <w:r w:rsidR="00106248">
        <w:rPr>
          <w:b/>
          <w:bCs/>
          <w:color w:val="auto"/>
          <w:szCs w:val="22"/>
        </w:rPr>
        <w:t>0</w:t>
      </w:r>
      <w:r w:rsidR="006115E4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/202</w:t>
      </w:r>
      <w:r w:rsidR="00106248">
        <w:rPr>
          <w:b/>
          <w:bCs/>
          <w:color w:val="auto"/>
          <w:szCs w:val="22"/>
        </w:rPr>
        <w:t>5</w:t>
      </w:r>
    </w:p>
    <w:p w14:paraId="74385E03" w14:textId="77777777" w:rsidR="00AF579F" w:rsidRDefault="00AF579F" w:rsidP="00AF579F">
      <w:pPr>
        <w:ind w:firstLine="360"/>
        <w:rPr>
          <w:color w:val="auto"/>
          <w:sz w:val="24"/>
          <w:szCs w:val="24"/>
        </w:rPr>
      </w:pPr>
    </w:p>
    <w:p w14:paraId="317B9AA4" w14:textId="77777777" w:rsidR="00AF579F" w:rsidRDefault="00AF579F" w:rsidP="00AF579F">
      <w:pPr>
        <w:ind w:firstLine="360"/>
        <w:rPr>
          <w:color w:val="auto"/>
          <w:sz w:val="24"/>
          <w:szCs w:val="24"/>
        </w:rPr>
      </w:pPr>
    </w:p>
    <w:p w14:paraId="6DE861AA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  <w:r w:rsidRPr="00B41DFD">
        <w:rPr>
          <w:b/>
          <w:bCs/>
          <w:color w:val="auto"/>
          <w:sz w:val="24"/>
          <w:szCs w:val="24"/>
        </w:rPr>
        <w:t>To:</w:t>
      </w:r>
      <w:r w:rsidRPr="00712122">
        <w:rPr>
          <w:b/>
          <w:bCs/>
          <w:color w:val="auto"/>
          <w:sz w:val="24"/>
          <w:szCs w:val="24"/>
        </w:rPr>
        <w:t xml:space="preserve"> </w:t>
      </w:r>
    </w:p>
    <w:p w14:paraId="4ACF8E44" w14:textId="2F635473" w:rsidR="00C60D40" w:rsidRPr="00712122" w:rsidRDefault="00AF579F" w:rsidP="00C60D40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8A28CD">
        <w:rPr>
          <w:b/>
          <w:bCs/>
          <w:color w:val="auto"/>
          <w:sz w:val="24"/>
          <w:szCs w:val="24"/>
        </w:rPr>
        <w:t xml:space="preserve">D.M </w:t>
      </w:r>
      <w:r w:rsidR="00C60D40">
        <w:rPr>
          <w:b/>
          <w:bCs/>
          <w:color w:val="auto"/>
          <w:sz w:val="24"/>
          <w:szCs w:val="24"/>
        </w:rPr>
        <w:t>Bhatia</w:t>
      </w:r>
    </w:p>
    <w:p w14:paraId="63CEDF9B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126516C7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Ghatkoper</w:t>
      </w:r>
      <w:proofErr w:type="spellEnd"/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4B277F1F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4544B642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</w:p>
    <w:p w14:paraId="7810CE53" w14:textId="77777777" w:rsidR="00AF579F" w:rsidRPr="00712122" w:rsidRDefault="00AF579F" w:rsidP="00AF579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37C849E1" w14:textId="77777777" w:rsidR="00AF579F" w:rsidRDefault="00AF579F" w:rsidP="00AF579F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19C6FCCE" w14:textId="77777777" w:rsidR="00AF579F" w:rsidRDefault="00AF579F" w:rsidP="00AF579F">
      <w:pPr>
        <w:ind w:firstLine="360"/>
        <w:rPr>
          <w:b/>
          <w:bCs/>
          <w:color w:val="auto"/>
          <w:sz w:val="24"/>
          <w:szCs w:val="24"/>
        </w:rPr>
      </w:pPr>
    </w:p>
    <w:p w14:paraId="01DD29EE" w14:textId="2BE0C0C2" w:rsidR="00AF579F" w:rsidRDefault="00AF579F" w:rsidP="002F6365">
      <w:pPr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Charges </w:t>
      </w:r>
      <w:r w:rsidR="00B71C75">
        <w:rPr>
          <w:b/>
          <w:bCs/>
          <w:color w:val="auto"/>
          <w:sz w:val="24"/>
          <w:szCs w:val="24"/>
        </w:rPr>
        <w:t xml:space="preserve">for </w:t>
      </w:r>
      <w:r w:rsidR="008A28CD">
        <w:rPr>
          <w:b/>
          <w:bCs/>
          <w:color w:val="auto"/>
          <w:sz w:val="24"/>
          <w:szCs w:val="24"/>
        </w:rPr>
        <w:t>electrical point wiring</w:t>
      </w:r>
    </w:p>
    <w:p w14:paraId="1C9E40B1" w14:textId="77777777" w:rsidR="00AF579F" w:rsidRPr="00282327" w:rsidRDefault="00AF579F" w:rsidP="00AF579F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106"/>
        <w:gridCol w:w="1134"/>
        <w:gridCol w:w="1117"/>
        <w:gridCol w:w="1402"/>
      </w:tblGrid>
      <w:tr w:rsidR="00AF579F" w14:paraId="2166F3D0" w14:textId="77777777" w:rsidTr="002B13E0">
        <w:tc>
          <w:tcPr>
            <w:tcW w:w="847" w:type="dxa"/>
          </w:tcPr>
          <w:p w14:paraId="7E2486BD" w14:textId="77777777" w:rsidR="00AF579F" w:rsidRDefault="00AF579F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106" w:type="dxa"/>
          </w:tcPr>
          <w:p w14:paraId="5A51F998" w14:textId="77777777" w:rsidR="00AF579F" w:rsidRDefault="00AF579F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15E11CA8" w14:textId="77777777" w:rsidR="00AF579F" w:rsidRDefault="00AF579F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17" w:type="dxa"/>
          </w:tcPr>
          <w:p w14:paraId="781503BD" w14:textId="77777777" w:rsidR="00AF579F" w:rsidRDefault="00AF579F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402" w:type="dxa"/>
          </w:tcPr>
          <w:p w14:paraId="593D5807" w14:textId="77777777" w:rsidR="00AF579F" w:rsidRDefault="00AF579F" w:rsidP="002B13E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AF579F" w:rsidRPr="00B971F0" w14:paraId="25A9EBDD" w14:textId="77777777" w:rsidTr="002B13E0">
        <w:trPr>
          <w:trHeight w:val="326"/>
        </w:trPr>
        <w:tc>
          <w:tcPr>
            <w:tcW w:w="847" w:type="dxa"/>
          </w:tcPr>
          <w:p w14:paraId="05A4424A" w14:textId="77777777" w:rsidR="00AF579F" w:rsidRPr="00E2288C" w:rsidRDefault="00AF579F" w:rsidP="00F734C6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098FCE8D" w14:textId="3D6E5BFE" w:rsidR="00AF579F" w:rsidRPr="007964A1" w:rsidRDefault="008A28CD" w:rsidP="002B13E0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Supply and fixing of electrical point wiring with 6 module plate switch socket and wire</w:t>
            </w:r>
          </w:p>
        </w:tc>
        <w:tc>
          <w:tcPr>
            <w:tcW w:w="1134" w:type="dxa"/>
          </w:tcPr>
          <w:p w14:paraId="6CF3BD81" w14:textId="40A01FB0" w:rsidR="00AF579F" w:rsidRPr="00E2288C" w:rsidRDefault="001E44B1" w:rsidP="002B13E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17" w:type="dxa"/>
          </w:tcPr>
          <w:p w14:paraId="5DB9E63D" w14:textId="1FCF2B62" w:rsidR="00AF579F" w:rsidRPr="00E2288C" w:rsidRDefault="008A28CD" w:rsidP="002B13E0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3000</w:t>
            </w:r>
          </w:p>
        </w:tc>
        <w:tc>
          <w:tcPr>
            <w:tcW w:w="1402" w:type="dxa"/>
          </w:tcPr>
          <w:p w14:paraId="3FC28D0C" w14:textId="2DC21713" w:rsidR="00AF579F" w:rsidRPr="00B971F0" w:rsidRDefault="008A28CD" w:rsidP="002B13E0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3000</w:t>
            </w:r>
          </w:p>
        </w:tc>
      </w:tr>
      <w:tr w:rsidR="00991D85" w14:paraId="67D8B165" w14:textId="77777777" w:rsidTr="002B13E0">
        <w:tc>
          <w:tcPr>
            <w:tcW w:w="847" w:type="dxa"/>
          </w:tcPr>
          <w:p w14:paraId="5B665A68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00A71D81" w14:textId="7DD8F000" w:rsidR="00991D85" w:rsidRPr="00F35B52" w:rsidRDefault="00AB317A" w:rsidP="00991D8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34" w:type="dxa"/>
          </w:tcPr>
          <w:p w14:paraId="2623898C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3C6095BB" w14:textId="77777777" w:rsidR="00991D85" w:rsidRPr="00E2288C" w:rsidRDefault="00991D85" w:rsidP="00991D85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605CEC0E" w14:textId="7C50BFCC" w:rsidR="00991D85" w:rsidRDefault="008A28CD" w:rsidP="00991D85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3000</w:t>
            </w:r>
          </w:p>
        </w:tc>
      </w:tr>
      <w:tr w:rsidR="00991D85" w14:paraId="5BEF9D93" w14:textId="77777777" w:rsidTr="002B13E0">
        <w:tc>
          <w:tcPr>
            <w:tcW w:w="847" w:type="dxa"/>
          </w:tcPr>
          <w:p w14:paraId="231D8FEC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4027058F" w14:textId="77777777" w:rsidR="00991D85" w:rsidRPr="00F35B52" w:rsidRDefault="00991D85" w:rsidP="00991D8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34" w:type="dxa"/>
          </w:tcPr>
          <w:p w14:paraId="340D1AF6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5D02B4D" w14:textId="77777777" w:rsidR="00991D85" w:rsidRPr="00E2288C" w:rsidRDefault="00991D85" w:rsidP="00991D85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4E1A244E" w14:textId="2C3B41B6" w:rsidR="00991D85" w:rsidRDefault="008A28CD" w:rsidP="00991D85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540</w:t>
            </w:r>
          </w:p>
        </w:tc>
      </w:tr>
      <w:tr w:rsidR="00991D85" w14:paraId="0779098F" w14:textId="77777777" w:rsidTr="002B13E0">
        <w:tc>
          <w:tcPr>
            <w:tcW w:w="847" w:type="dxa"/>
          </w:tcPr>
          <w:p w14:paraId="127CF70F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106" w:type="dxa"/>
          </w:tcPr>
          <w:p w14:paraId="5F1EA814" w14:textId="77777777" w:rsidR="00991D85" w:rsidRPr="00F35B52" w:rsidRDefault="00991D85" w:rsidP="00991D8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34" w:type="dxa"/>
          </w:tcPr>
          <w:p w14:paraId="3622F8DC" w14:textId="77777777" w:rsidR="00991D85" w:rsidRPr="00E2288C" w:rsidRDefault="00991D85" w:rsidP="00991D85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</w:tcPr>
          <w:p w14:paraId="76B1D17B" w14:textId="77777777" w:rsidR="00991D85" w:rsidRPr="00E2288C" w:rsidRDefault="00991D85" w:rsidP="00991D85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BE596A" w14:textId="2567E9FA" w:rsidR="00991D85" w:rsidRDefault="008A28CD" w:rsidP="00991D85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3,540</w:t>
            </w:r>
          </w:p>
        </w:tc>
      </w:tr>
    </w:tbl>
    <w:p w14:paraId="49706274" w14:textId="77777777" w:rsidR="00AF579F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777DDC1F" w14:textId="4246EEAD" w:rsidR="00AF579F" w:rsidRPr="00A9033B" w:rsidRDefault="00AF579F" w:rsidP="00AF579F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 xml:space="preserve">(Amount </w:t>
      </w:r>
      <w:r w:rsidR="008A28CD">
        <w:rPr>
          <w:b/>
          <w:bCs/>
          <w:color w:val="000000" w:themeColor="text1"/>
          <w:sz w:val="22"/>
          <w:szCs w:val="22"/>
        </w:rPr>
        <w:t xml:space="preserve">Three </w:t>
      </w:r>
      <w:r w:rsidR="002970E1">
        <w:rPr>
          <w:b/>
          <w:bCs/>
          <w:color w:val="000000" w:themeColor="text1"/>
          <w:sz w:val="22"/>
          <w:szCs w:val="22"/>
        </w:rPr>
        <w:t xml:space="preserve">Thousand </w:t>
      </w:r>
      <w:r w:rsidR="008A28CD">
        <w:rPr>
          <w:b/>
          <w:bCs/>
          <w:color w:val="000000" w:themeColor="text1"/>
          <w:sz w:val="22"/>
          <w:szCs w:val="22"/>
        </w:rPr>
        <w:t xml:space="preserve">five hundred </w:t>
      </w:r>
      <w:proofErr w:type="gramStart"/>
      <w:r w:rsidR="008A28CD">
        <w:rPr>
          <w:b/>
          <w:bCs/>
          <w:color w:val="000000" w:themeColor="text1"/>
          <w:sz w:val="22"/>
          <w:szCs w:val="22"/>
        </w:rPr>
        <w:t xml:space="preserve">forty </w:t>
      </w:r>
      <w:r w:rsidR="005D242C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Rs</w:t>
      </w:r>
      <w:proofErr w:type="gramEnd"/>
      <w:r>
        <w:rPr>
          <w:b/>
          <w:bCs/>
          <w:color w:val="000000" w:themeColor="text1"/>
          <w:sz w:val="22"/>
          <w:szCs w:val="22"/>
        </w:rPr>
        <w:t xml:space="preserve">. </w:t>
      </w:r>
      <w:r w:rsidRPr="00A9033B">
        <w:rPr>
          <w:b/>
          <w:bCs/>
          <w:color w:val="000000" w:themeColor="text1"/>
          <w:sz w:val="22"/>
          <w:szCs w:val="22"/>
        </w:rPr>
        <w:t>only.)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32728540" w14:textId="77777777" w:rsidR="00AF579F" w:rsidRPr="00A9033B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6E6EC8FB" w14:textId="77777777" w:rsidR="00AF579F" w:rsidRPr="00BE13D5" w:rsidRDefault="00AF579F" w:rsidP="00AF579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2B213222" w14:textId="77777777" w:rsidR="00AF579F" w:rsidRPr="00BE13D5" w:rsidRDefault="00AF579F" w:rsidP="00AF579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338CFA06" w14:textId="77777777" w:rsidR="00AF579F" w:rsidRDefault="00AF579F" w:rsidP="00AF579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42609072" w14:textId="77777777" w:rsidR="00AF579F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</w:p>
    <w:p w14:paraId="0D923E35" w14:textId="77777777" w:rsidR="00AF579F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3E693419" w14:textId="77777777" w:rsidR="00AF579F" w:rsidRPr="00565FE5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65006970" w14:textId="77777777" w:rsidR="00AF579F" w:rsidRPr="00565FE5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5BD9DD08" w14:textId="77777777" w:rsidR="00AF579F" w:rsidRPr="00565FE5" w:rsidRDefault="00AF579F" w:rsidP="00AF579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</w:p>
    <w:p w14:paraId="50015299" w14:textId="77777777" w:rsidR="00AF579F" w:rsidRDefault="00AF579F" w:rsidP="00AF579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auto"/>
          <w:szCs w:val="22"/>
          <w:u w:val="single"/>
        </w:rPr>
      </w:pPr>
    </w:p>
    <w:p w14:paraId="5DCA977D" w14:textId="77777777" w:rsidR="00AF579F" w:rsidRPr="00694B96" w:rsidRDefault="00AF579F" w:rsidP="00AF579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4022836E" w14:textId="77777777" w:rsidR="00AF579F" w:rsidRDefault="00AF579F" w:rsidP="00AF579F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0718F7D1" w14:textId="77777777" w:rsidR="00AF579F" w:rsidRPr="00487B03" w:rsidRDefault="00AF579F" w:rsidP="00AF579F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63E7D322" w14:textId="77777777" w:rsidR="00AF579F" w:rsidRPr="004A735B" w:rsidRDefault="00AF579F" w:rsidP="00AF579F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4F9BA0C2" w14:textId="77777777" w:rsidR="00AF579F" w:rsidRDefault="00AF579F" w:rsidP="00AF579F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2073116A" w14:textId="77777777" w:rsidR="00AF579F" w:rsidRDefault="00AF579F" w:rsidP="00AF579F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796FC84D" w14:textId="77777777" w:rsidR="00AF579F" w:rsidRPr="004A735B" w:rsidRDefault="00AF579F" w:rsidP="00AF579F">
      <w:pPr>
        <w:spacing w:after="120"/>
        <w:ind w:firstLine="708"/>
        <w:rPr>
          <w:b/>
          <w:bCs/>
          <w:color w:val="auto"/>
          <w:szCs w:val="22"/>
        </w:rPr>
      </w:pPr>
    </w:p>
    <w:p w14:paraId="4AAA01CA" w14:textId="77777777" w:rsidR="00A11032" w:rsidRDefault="00A11032" w:rsidP="00165AFC">
      <w:pPr>
        <w:spacing w:after="120"/>
        <w:ind w:firstLine="708"/>
        <w:rPr>
          <w:b/>
          <w:bCs/>
          <w:color w:val="auto"/>
          <w:sz w:val="18"/>
        </w:rPr>
      </w:pPr>
    </w:p>
    <w:p w14:paraId="41916861" w14:textId="77777777" w:rsidR="00A11032" w:rsidRDefault="00A11032" w:rsidP="00165AFC">
      <w:pPr>
        <w:spacing w:after="120"/>
        <w:ind w:firstLine="708"/>
        <w:rPr>
          <w:b/>
          <w:bCs/>
          <w:color w:val="auto"/>
          <w:sz w:val="18"/>
        </w:rPr>
      </w:pPr>
    </w:p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817518" w:rsidRPr="00320ECB" w14:paraId="3AD848D7" w14:textId="77777777" w:rsidTr="00817518">
        <w:trPr>
          <w:trHeight w:val="191"/>
        </w:trPr>
        <w:tc>
          <w:tcPr>
            <w:tcW w:w="1222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83C91" w14:textId="77777777" w:rsidR="00817518" w:rsidRPr="00173B36" w:rsidRDefault="00817518" w:rsidP="00A63725"/>
        </w:tc>
      </w:tr>
      <w:tr w:rsidR="00817518" w:rsidRPr="00320ECB" w14:paraId="20568454" w14:textId="77777777" w:rsidTr="00817518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F227F" w14:textId="77777777" w:rsidR="00817518" w:rsidRPr="00173B36" w:rsidRDefault="00817518" w:rsidP="00A63725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8B1311" w14:textId="77777777" w:rsidR="00817518" w:rsidRPr="00173B36" w:rsidRDefault="00817518" w:rsidP="00A63725"/>
        </w:tc>
        <w:tc>
          <w:tcPr>
            <w:tcW w:w="1004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73E1B" w14:textId="77777777" w:rsidR="00817518" w:rsidRPr="00173B36" w:rsidRDefault="00817518" w:rsidP="00A63725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65DDC" w14:textId="77777777" w:rsidR="00817518" w:rsidRPr="00173B36" w:rsidRDefault="00817518" w:rsidP="00A63725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A8C5" w14:textId="77777777" w:rsidR="00817518" w:rsidRPr="00173B36" w:rsidRDefault="00817518" w:rsidP="00A63725"/>
        </w:tc>
      </w:tr>
      <w:tr w:rsidR="00817518" w:rsidRPr="00320ECB" w14:paraId="2139F781" w14:textId="77777777" w:rsidTr="00817518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F609C" w14:textId="77777777" w:rsidR="00817518" w:rsidRPr="00173B36" w:rsidRDefault="00817518" w:rsidP="00A63725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A0F32" w14:textId="77777777" w:rsidR="00817518" w:rsidRPr="00173B36" w:rsidRDefault="00817518" w:rsidP="00A63725"/>
        </w:tc>
        <w:tc>
          <w:tcPr>
            <w:tcW w:w="100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B5D8C9" w14:textId="77777777" w:rsidR="00817518" w:rsidRPr="00BE3240" w:rsidRDefault="00817518" w:rsidP="00A63725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2D4A9F51" w14:textId="77777777" w:rsidR="00817518" w:rsidRPr="00BE3240" w:rsidRDefault="00817518" w:rsidP="00A63725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EA97D" w14:textId="77777777" w:rsidR="00817518" w:rsidRPr="00173B36" w:rsidRDefault="00817518" w:rsidP="00A63725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8E9B0" w14:textId="77777777" w:rsidR="00817518" w:rsidRPr="00173B36" w:rsidRDefault="00817518" w:rsidP="00A63725"/>
        </w:tc>
      </w:tr>
      <w:tr w:rsidR="00817518" w:rsidRPr="00320ECB" w14:paraId="32046FA2" w14:textId="77777777" w:rsidTr="00817518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8DF5D" w14:textId="77777777" w:rsidR="00817518" w:rsidRPr="00173B36" w:rsidRDefault="00817518" w:rsidP="00A63725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DC1E8" w14:textId="77777777" w:rsidR="00817518" w:rsidRPr="00173B36" w:rsidRDefault="00817518" w:rsidP="00A63725"/>
        </w:tc>
        <w:tc>
          <w:tcPr>
            <w:tcW w:w="1004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4DA4A" w14:textId="77777777" w:rsidR="00817518" w:rsidRPr="00173B36" w:rsidRDefault="00817518" w:rsidP="00A63725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73021" w14:textId="77777777" w:rsidR="00817518" w:rsidRPr="00173B36" w:rsidRDefault="00817518" w:rsidP="00A63725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E6DBA" w14:textId="77777777" w:rsidR="00817518" w:rsidRPr="00173B36" w:rsidRDefault="00817518" w:rsidP="00A63725"/>
        </w:tc>
      </w:tr>
      <w:tr w:rsidR="00817518" w:rsidRPr="00320ECB" w14:paraId="54AFF78B" w14:textId="77777777" w:rsidTr="00817518">
        <w:trPr>
          <w:trHeight w:val="307"/>
        </w:trPr>
        <w:tc>
          <w:tcPr>
            <w:tcW w:w="12224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B6574" w14:textId="77777777" w:rsidR="00817518" w:rsidRPr="00A724D3" w:rsidRDefault="00817518" w:rsidP="00A63725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5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7DB8789E" w14:textId="77777777" w:rsidR="00817518" w:rsidRPr="00A724D3" w:rsidRDefault="00817518" w:rsidP="00817518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28F83F89" w14:textId="77777777" w:rsidR="00817518" w:rsidRPr="00A724D3" w:rsidRDefault="00817518" w:rsidP="00817518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56AA213E" w14:textId="77777777" w:rsidR="00817518" w:rsidRPr="00A724D3" w:rsidRDefault="00817518" w:rsidP="00817518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7CA2362" w14:textId="77777777" w:rsidR="00817518" w:rsidRDefault="00817518" w:rsidP="00817518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00BC5AF8" w14:textId="77777777" w:rsidR="00817518" w:rsidRPr="00A724D3" w:rsidRDefault="00817518" w:rsidP="00817518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54FA92F1" w14:textId="77777777" w:rsidR="00817518" w:rsidRDefault="00817518" w:rsidP="00817518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68D27" wp14:editId="0061F32E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403490972" name="Straight Connector 403490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CEF3" id="Straight Connector 40349097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2BE3FFE5" w14:textId="77777777" w:rsidR="00817518" w:rsidRPr="00A5333F" w:rsidRDefault="00817518" w:rsidP="00817518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64DCB90C" w14:textId="663767D4" w:rsidR="00817518" w:rsidRPr="004A735B" w:rsidRDefault="00817518" w:rsidP="00817518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 w:rsidR="00F31178">
        <w:rPr>
          <w:b/>
          <w:bCs/>
          <w:color w:val="auto"/>
          <w:szCs w:val="22"/>
        </w:rPr>
        <w:t>0</w:t>
      </w:r>
      <w:r w:rsidR="008A28CD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-2</w:t>
      </w:r>
      <w:r w:rsidR="00F31178">
        <w:rPr>
          <w:b/>
          <w:bCs/>
          <w:color w:val="auto"/>
          <w:szCs w:val="22"/>
        </w:rPr>
        <w:t>5</w:t>
      </w:r>
      <w:r w:rsidRPr="004A735B">
        <w:rPr>
          <w:b/>
          <w:bCs/>
          <w:color w:val="auto"/>
          <w:szCs w:val="22"/>
        </w:rPr>
        <w:t>/</w:t>
      </w:r>
      <w:r w:rsidR="006E1594">
        <w:rPr>
          <w:b/>
          <w:bCs/>
          <w:color w:val="auto"/>
          <w:szCs w:val="22"/>
        </w:rPr>
        <w:t>0</w:t>
      </w:r>
      <w:r w:rsidR="008A28CD">
        <w:rPr>
          <w:b/>
          <w:bCs/>
          <w:color w:val="auto"/>
          <w:szCs w:val="22"/>
        </w:rPr>
        <w:t>5</w:t>
      </w:r>
      <w:r w:rsidR="003F6678">
        <w:rPr>
          <w:b/>
          <w:bCs/>
          <w:color w:val="auto"/>
          <w:szCs w:val="22"/>
        </w:rPr>
        <w:t>8</w:t>
      </w:r>
    </w:p>
    <w:p w14:paraId="02B3FECB" w14:textId="77777777" w:rsidR="00817518" w:rsidRDefault="00817518" w:rsidP="00817518">
      <w:pPr>
        <w:ind w:firstLine="360"/>
        <w:rPr>
          <w:b/>
          <w:bCs/>
          <w:color w:val="auto"/>
          <w:szCs w:val="22"/>
        </w:rPr>
      </w:pPr>
    </w:p>
    <w:p w14:paraId="4E4267C5" w14:textId="01E80859" w:rsidR="00817518" w:rsidRDefault="00817518" w:rsidP="00817518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8A28CD">
        <w:rPr>
          <w:b/>
          <w:bCs/>
          <w:color w:val="auto"/>
          <w:szCs w:val="22"/>
        </w:rPr>
        <w:t>15</w:t>
      </w:r>
      <w:r w:rsidRPr="004A735B">
        <w:rPr>
          <w:b/>
          <w:bCs/>
          <w:color w:val="auto"/>
          <w:szCs w:val="22"/>
        </w:rPr>
        <w:t>/</w:t>
      </w:r>
      <w:r w:rsidR="00F31178">
        <w:rPr>
          <w:b/>
          <w:bCs/>
          <w:color w:val="auto"/>
          <w:szCs w:val="22"/>
        </w:rPr>
        <w:t>0</w:t>
      </w:r>
      <w:r w:rsidR="008A28CD">
        <w:rPr>
          <w:b/>
          <w:bCs/>
          <w:color w:val="auto"/>
          <w:szCs w:val="22"/>
        </w:rPr>
        <w:t>6</w:t>
      </w:r>
      <w:r w:rsidRPr="004A735B">
        <w:rPr>
          <w:b/>
          <w:bCs/>
          <w:color w:val="auto"/>
          <w:szCs w:val="22"/>
        </w:rPr>
        <w:t>/202</w:t>
      </w:r>
      <w:r w:rsidR="00F31178">
        <w:rPr>
          <w:b/>
          <w:bCs/>
          <w:color w:val="auto"/>
          <w:szCs w:val="22"/>
        </w:rPr>
        <w:t>5</w:t>
      </w:r>
    </w:p>
    <w:p w14:paraId="6493C8FB" w14:textId="77777777" w:rsidR="00817518" w:rsidRDefault="00817518" w:rsidP="00817518">
      <w:pPr>
        <w:ind w:firstLine="360"/>
        <w:rPr>
          <w:color w:val="auto"/>
          <w:sz w:val="24"/>
          <w:szCs w:val="24"/>
        </w:rPr>
      </w:pPr>
    </w:p>
    <w:p w14:paraId="4A1DDCE7" w14:textId="3BFDD9E4" w:rsidR="00817518" w:rsidRPr="00712122" w:rsidRDefault="00B40A31" w:rsidP="00B40A31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ab/>
        <w:t>To:</w:t>
      </w:r>
    </w:p>
    <w:p w14:paraId="76B07836" w14:textId="4958CE4D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="008A28CD">
        <w:rPr>
          <w:b/>
          <w:bCs/>
          <w:color w:val="auto"/>
          <w:sz w:val="24"/>
          <w:szCs w:val="24"/>
        </w:rPr>
        <w:t>D.M Bhatia</w:t>
      </w:r>
    </w:p>
    <w:p w14:paraId="6B0097D7" w14:textId="77777777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10CE066C" w14:textId="77777777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Ghatkoper</w:t>
      </w:r>
      <w:proofErr w:type="spellEnd"/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4AD925B1" w14:textId="77777777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0787C395" w14:textId="77777777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</w:p>
    <w:p w14:paraId="7E66DB28" w14:textId="77777777" w:rsidR="00817518" w:rsidRPr="00712122" w:rsidRDefault="00817518" w:rsidP="00817518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4AF277EE" w14:textId="77777777" w:rsidR="00817518" w:rsidRDefault="00817518" w:rsidP="00817518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52EFBC9A" w14:textId="77777777" w:rsidR="00817518" w:rsidRDefault="00817518" w:rsidP="00817518">
      <w:pPr>
        <w:ind w:firstLine="360"/>
        <w:rPr>
          <w:b/>
          <w:bCs/>
          <w:color w:val="auto"/>
          <w:sz w:val="24"/>
          <w:szCs w:val="24"/>
        </w:rPr>
      </w:pPr>
    </w:p>
    <w:p w14:paraId="5223434D" w14:textId="4CC874C1" w:rsidR="00817518" w:rsidRDefault="00817518" w:rsidP="00817518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C73F52">
        <w:rPr>
          <w:b/>
          <w:bCs/>
          <w:color w:val="auto"/>
          <w:sz w:val="24"/>
          <w:szCs w:val="24"/>
        </w:rPr>
        <w:t xml:space="preserve">Charges for </w:t>
      </w:r>
      <w:r w:rsidR="008A28CD">
        <w:rPr>
          <w:b/>
          <w:bCs/>
          <w:color w:val="auto"/>
          <w:sz w:val="24"/>
          <w:szCs w:val="24"/>
        </w:rPr>
        <w:t>Electrical point wiring</w:t>
      </w:r>
    </w:p>
    <w:p w14:paraId="2DD9B545" w14:textId="77777777" w:rsidR="00817518" w:rsidRPr="00282327" w:rsidRDefault="00817518" w:rsidP="00817518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532"/>
        <w:gridCol w:w="1145"/>
        <w:gridCol w:w="1123"/>
        <w:gridCol w:w="1134"/>
      </w:tblGrid>
      <w:tr w:rsidR="00817518" w14:paraId="47EFBB21" w14:textId="77777777" w:rsidTr="00706AC6">
        <w:tc>
          <w:tcPr>
            <w:tcW w:w="847" w:type="dxa"/>
          </w:tcPr>
          <w:p w14:paraId="140BD8CF" w14:textId="77777777" w:rsidR="00817518" w:rsidRDefault="00817518" w:rsidP="00A6372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532" w:type="dxa"/>
          </w:tcPr>
          <w:p w14:paraId="25892E47" w14:textId="77777777" w:rsidR="00817518" w:rsidRDefault="00817518" w:rsidP="00A6372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45" w:type="dxa"/>
          </w:tcPr>
          <w:p w14:paraId="1AC132A9" w14:textId="77777777" w:rsidR="00817518" w:rsidRDefault="00817518" w:rsidP="00A6372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23" w:type="dxa"/>
          </w:tcPr>
          <w:p w14:paraId="00C14135" w14:textId="77777777" w:rsidR="00817518" w:rsidRDefault="00817518" w:rsidP="00A6372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134" w:type="dxa"/>
          </w:tcPr>
          <w:p w14:paraId="10EF507E" w14:textId="77777777" w:rsidR="00817518" w:rsidRDefault="00817518" w:rsidP="00A63725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8A28CD" w:rsidRPr="00B971F0" w14:paraId="4132180B" w14:textId="77777777" w:rsidTr="00706AC6">
        <w:trPr>
          <w:trHeight w:val="326"/>
        </w:trPr>
        <w:tc>
          <w:tcPr>
            <w:tcW w:w="847" w:type="dxa"/>
          </w:tcPr>
          <w:p w14:paraId="4E83DC72" w14:textId="1F749FB3" w:rsidR="008A28CD" w:rsidRDefault="008A28CD" w:rsidP="008A28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532" w:type="dxa"/>
          </w:tcPr>
          <w:p w14:paraId="33ACD63C" w14:textId="7B655106" w:rsidR="008A28CD" w:rsidRPr="007964A1" w:rsidRDefault="008A28CD" w:rsidP="008A28CD">
            <w:pPr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Supply and fixing of electrical point wiring with 6 module plate switch socket and wire</w:t>
            </w:r>
          </w:p>
        </w:tc>
        <w:tc>
          <w:tcPr>
            <w:tcW w:w="1145" w:type="dxa"/>
          </w:tcPr>
          <w:p w14:paraId="08A386F4" w14:textId="6F2AADBE" w:rsidR="008A28CD" w:rsidRDefault="008A28CD" w:rsidP="008A28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047CF93D" w14:textId="5D51CE40" w:rsidR="008A28CD" w:rsidRDefault="008A28CD" w:rsidP="008A28CD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3000</w:t>
            </w:r>
          </w:p>
        </w:tc>
        <w:tc>
          <w:tcPr>
            <w:tcW w:w="1134" w:type="dxa"/>
          </w:tcPr>
          <w:p w14:paraId="49724E49" w14:textId="4067D919" w:rsidR="008A28CD" w:rsidRDefault="008A28CD" w:rsidP="008A28CD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3000</w:t>
            </w:r>
          </w:p>
        </w:tc>
      </w:tr>
      <w:tr w:rsidR="008A28CD" w14:paraId="2D39C074" w14:textId="77777777" w:rsidTr="00706AC6">
        <w:tc>
          <w:tcPr>
            <w:tcW w:w="847" w:type="dxa"/>
          </w:tcPr>
          <w:p w14:paraId="5B36CF75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60C19E42" w14:textId="77777777" w:rsidR="008A28CD" w:rsidRPr="00F35B52" w:rsidRDefault="008A28CD" w:rsidP="008A28CD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35B52"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45" w:type="dxa"/>
          </w:tcPr>
          <w:p w14:paraId="7EE1333F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077FFF5" w14:textId="77777777" w:rsidR="008A28CD" w:rsidRPr="00E2288C" w:rsidRDefault="008A28CD" w:rsidP="008A28CD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A32E73" w14:textId="63B878D0" w:rsidR="008A28CD" w:rsidRPr="00F35B52" w:rsidRDefault="008A28CD" w:rsidP="008A28CD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3000</w:t>
            </w:r>
          </w:p>
        </w:tc>
      </w:tr>
      <w:tr w:rsidR="008A28CD" w14:paraId="19EA73AA" w14:textId="77777777" w:rsidTr="00706AC6">
        <w:tc>
          <w:tcPr>
            <w:tcW w:w="847" w:type="dxa"/>
          </w:tcPr>
          <w:p w14:paraId="1B98F158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556F7038" w14:textId="77777777" w:rsidR="008A28CD" w:rsidRPr="00F35B52" w:rsidRDefault="008A28CD" w:rsidP="008A28CD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45" w:type="dxa"/>
          </w:tcPr>
          <w:p w14:paraId="2F30F77A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492C2B7" w14:textId="77777777" w:rsidR="008A28CD" w:rsidRPr="00E2288C" w:rsidRDefault="008A28CD" w:rsidP="008A28CD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448D39" w14:textId="18C0D287" w:rsidR="008A28CD" w:rsidRDefault="008A28CD" w:rsidP="008A28CD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540</w:t>
            </w:r>
          </w:p>
        </w:tc>
      </w:tr>
      <w:tr w:rsidR="008A28CD" w14:paraId="7B2A9493" w14:textId="77777777" w:rsidTr="00706AC6">
        <w:tc>
          <w:tcPr>
            <w:tcW w:w="847" w:type="dxa"/>
          </w:tcPr>
          <w:p w14:paraId="5263FDD3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610D62EA" w14:textId="77777777" w:rsidR="008A28CD" w:rsidRPr="00F35B52" w:rsidRDefault="008A28CD" w:rsidP="008A28CD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45" w:type="dxa"/>
          </w:tcPr>
          <w:p w14:paraId="59988DFD" w14:textId="77777777" w:rsidR="008A28CD" w:rsidRPr="00E2288C" w:rsidRDefault="008A28CD" w:rsidP="008A28CD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C8BFABA" w14:textId="77777777" w:rsidR="008A28CD" w:rsidRPr="00E2288C" w:rsidRDefault="008A28CD" w:rsidP="008A28CD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11E86EA" w14:textId="385951B2" w:rsidR="008A28CD" w:rsidRDefault="008A28CD" w:rsidP="008A28CD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3,540</w:t>
            </w:r>
          </w:p>
        </w:tc>
      </w:tr>
    </w:tbl>
    <w:p w14:paraId="2B92B5E1" w14:textId="77777777" w:rsidR="00817518" w:rsidRDefault="00817518" w:rsidP="00817518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36583090" w14:textId="2BB7FAC8" w:rsidR="00817518" w:rsidRPr="00A9033B" w:rsidRDefault="00817518" w:rsidP="00817518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 xml:space="preserve">(Amount </w:t>
      </w:r>
      <w:r w:rsidR="008A28CD">
        <w:rPr>
          <w:b/>
          <w:bCs/>
          <w:color w:val="000000" w:themeColor="text1"/>
          <w:sz w:val="22"/>
          <w:szCs w:val="22"/>
        </w:rPr>
        <w:t>Three</w:t>
      </w:r>
      <w:r w:rsidR="00373A12">
        <w:rPr>
          <w:b/>
          <w:bCs/>
          <w:color w:val="000000" w:themeColor="text1"/>
          <w:sz w:val="22"/>
          <w:szCs w:val="22"/>
        </w:rPr>
        <w:t xml:space="preserve"> thousand </w:t>
      </w:r>
      <w:r w:rsidR="008A28CD">
        <w:rPr>
          <w:b/>
          <w:bCs/>
          <w:color w:val="000000" w:themeColor="text1"/>
          <w:sz w:val="22"/>
          <w:szCs w:val="22"/>
        </w:rPr>
        <w:t xml:space="preserve">Five hundred forty </w:t>
      </w:r>
      <w:r>
        <w:rPr>
          <w:b/>
          <w:bCs/>
          <w:color w:val="000000" w:themeColor="text1"/>
          <w:sz w:val="22"/>
          <w:szCs w:val="22"/>
        </w:rPr>
        <w:t xml:space="preserve">Rs. </w:t>
      </w:r>
      <w:r w:rsidRPr="00A9033B">
        <w:rPr>
          <w:b/>
          <w:bCs/>
          <w:color w:val="000000" w:themeColor="text1"/>
          <w:sz w:val="22"/>
          <w:szCs w:val="22"/>
        </w:rPr>
        <w:t>only.)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704BC426" w14:textId="77777777" w:rsidR="00817518" w:rsidRPr="00A9033B" w:rsidRDefault="00817518" w:rsidP="00817518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25B0DCB8" w14:textId="77777777" w:rsidR="00817518" w:rsidRPr="00BE13D5" w:rsidRDefault="00817518" w:rsidP="00817518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0D103C83" w14:textId="77777777" w:rsidR="00817518" w:rsidRPr="00BE13D5" w:rsidRDefault="00817518" w:rsidP="00817518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42EE33DF" w14:textId="77777777" w:rsidR="00817518" w:rsidRDefault="00817518" w:rsidP="00817518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777ECBD3" w14:textId="41C021E8" w:rsidR="00817518" w:rsidRPr="00456845" w:rsidRDefault="00817518" w:rsidP="00DF6897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565E4E32" w14:textId="77777777" w:rsidR="00817518" w:rsidRPr="00565FE5" w:rsidRDefault="00817518" w:rsidP="00817518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0A18826F" w14:textId="002C1D1F" w:rsidR="00817518" w:rsidRPr="00456845" w:rsidRDefault="00817518" w:rsidP="00456845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69509784" w14:textId="77777777" w:rsidR="00817518" w:rsidRDefault="00817518" w:rsidP="00817518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53D18FD3" w14:textId="77777777" w:rsidR="00817518" w:rsidRPr="00487B03" w:rsidRDefault="00817518" w:rsidP="00817518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4D5F07AF" w14:textId="77777777" w:rsidR="00DF6897" w:rsidRDefault="00817518" w:rsidP="0045684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656F5F9C" w14:textId="77777777" w:rsidR="00DF6897" w:rsidRDefault="00817518" w:rsidP="00456845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47CBD711" w14:textId="51B69B44" w:rsidR="00817518" w:rsidRDefault="00817518" w:rsidP="00456845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744603F2" w14:textId="5323B9D6" w:rsidR="00181B9C" w:rsidRDefault="00181B9C" w:rsidP="00A349D4">
      <w:pPr>
        <w:spacing w:after="120"/>
        <w:rPr>
          <w:b/>
          <w:bCs/>
          <w:color w:val="auto"/>
          <w:szCs w:val="22"/>
        </w:rPr>
      </w:pPr>
    </w:p>
    <w:p w14:paraId="5D086723" w14:textId="28840863" w:rsidR="00797A85" w:rsidRPr="004A735B" w:rsidRDefault="00797A85" w:rsidP="00F47FDB">
      <w:pPr>
        <w:spacing w:after="120"/>
        <w:ind w:firstLine="708"/>
        <w:rPr>
          <w:b/>
          <w:bCs/>
          <w:color w:val="auto"/>
          <w:szCs w:val="22"/>
        </w:rPr>
      </w:pPr>
    </w:p>
    <w:p w14:paraId="5A687F12" w14:textId="75DFABB4" w:rsidR="00F50791" w:rsidRDefault="00F50791" w:rsidP="00BE3240"/>
    <w:p w14:paraId="2018DB18" w14:textId="77777777" w:rsidR="00F47FDB" w:rsidRDefault="00F47FDB" w:rsidP="00BE3240"/>
    <w:p w14:paraId="4ED0EF72" w14:textId="77777777" w:rsidR="00F47FDB" w:rsidRDefault="00F47FDB" w:rsidP="00BE3240"/>
    <w:p w14:paraId="5B1FBB93" w14:textId="77777777" w:rsidR="00F47FDB" w:rsidRDefault="00F47FDB" w:rsidP="00BE3240"/>
    <w:p w14:paraId="6FC05A4E" w14:textId="77777777" w:rsidR="00D75239" w:rsidRDefault="00D75239" w:rsidP="00BE3240"/>
    <w:p w14:paraId="7F036FE1" w14:textId="77777777" w:rsidR="00D75239" w:rsidRDefault="00D75239" w:rsidP="00BE3240"/>
    <w:p w14:paraId="304EA90A" w14:textId="54B7AC7D" w:rsidR="00F50791" w:rsidRDefault="00F50791" w:rsidP="00BE3240"/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B03E1C" w:rsidRPr="00320ECB" w14:paraId="33DE214B" w14:textId="77777777" w:rsidTr="00810DF1">
        <w:trPr>
          <w:trHeight w:val="191"/>
        </w:trPr>
        <w:tc>
          <w:tcPr>
            <w:tcW w:w="1222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CD32C" w14:textId="77777777" w:rsidR="00B03E1C" w:rsidRPr="00173B36" w:rsidRDefault="00B03E1C" w:rsidP="00810DF1"/>
        </w:tc>
      </w:tr>
      <w:tr w:rsidR="00B03E1C" w:rsidRPr="00320ECB" w14:paraId="150F56B7" w14:textId="77777777" w:rsidTr="00810DF1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FF9B5" w14:textId="77777777" w:rsidR="00B03E1C" w:rsidRPr="00173B36" w:rsidRDefault="00B03E1C" w:rsidP="00810DF1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B8F2F" w14:textId="77777777" w:rsidR="00B03E1C" w:rsidRPr="00173B36" w:rsidRDefault="00B03E1C" w:rsidP="00810DF1"/>
        </w:tc>
        <w:tc>
          <w:tcPr>
            <w:tcW w:w="1004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0F6C9" w14:textId="77777777" w:rsidR="00B03E1C" w:rsidRPr="00173B36" w:rsidRDefault="00B03E1C" w:rsidP="00810DF1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84867" w14:textId="77777777" w:rsidR="00B03E1C" w:rsidRPr="00173B36" w:rsidRDefault="00B03E1C" w:rsidP="00810DF1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E408E" w14:textId="77777777" w:rsidR="00B03E1C" w:rsidRPr="00173B36" w:rsidRDefault="00B03E1C" w:rsidP="00810DF1"/>
        </w:tc>
      </w:tr>
      <w:tr w:rsidR="00B03E1C" w:rsidRPr="00320ECB" w14:paraId="144E868D" w14:textId="77777777" w:rsidTr="00810DF1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E56C4" w14:textId="77777777" w:rsidR="00B03E1C" w:rsidRPr="00173B36" w:rsidRDefault="00B03E1C" w:rsidP="00810DF1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35E17" w14:textId="77777777" w:rsidR="00B03E1C" w:rsidRPr="00173B36" w:rsidRDefault="00B03E1C" w:rsidP="00810DF1"/>
        </w:tc>
        <w:tc>
          <w:tcPr>
            <w:tcW w:w="100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CD7DBC" w14:textId="77777777" w:rsidR="00B03E1C" w:rsidRPr="00BE3240" w:rsidRDefault="00B03E1C" w:rsidP="00810DF1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6A5D65FE" w14:textId="77777777" w:rsidR="00B03E1C" w:rsidRPr="00BE3240" w:rsidRDefault="00B03E1C" w:rsidP="00810DF1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EB32B" w14:textId="77777777" w:rsidR="00B03E1C" w:rsidRPr="00173B36" w:rsidRDefault="00B03E1C" w:rsidP="00810DF1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C2FB1" w14:textId="77777777" w:rsidR="00B03E1C" w:rsidRPr="00173B36" w:rsidRDefault="00B03E1C" w:rsidP="00810DF1"/>
        </w:tc>
      </w:tr>
      <w:tr w:rsidR="00B03E1C" w:rsidRPr="00320ECB" w14:paraId="6CC1AE81" w14:textId="77777777" w:rsidTr="00810DF1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C7C42" w14:textId="77777777" w:rsidR="00B03E1C" w:rsidRPr="00173B36" w:rsidRDefault="00B03E1C" w:rsidP="00810DF1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7A9D2" w14:textId="77777777" w:rsidR="00B03E1C" w:rsidRPr="00173B36" w:rsidRDefault="00B03E1C" w:rsidP="00810DF1"/>
        </w:tc>
        <w:tc>
          <w:tcPr>
            <w:tcW w:w="1004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ABFD1" w14:textId="77777777" w:rsidR="00B03E1C" w:rsidRPr="00173B36" w:rsidRDefault="00B03E1C" w:rsidP="00810DF1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DAFA8" w14:textId="77777777" w:rsidR="00B03E1C" w:rsidRPr="00173B36" w:rsidRDefault="00B03E1C" w:rsidP="00810DF1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8AE40" w14:textId="77777777" w:rsidR="00B03E1C" w:rsidRPr="00173B36" w:rsidRDefault="00B03E1C" w:rsidP="00810DF1"/>
        </w:tc>
      </w:tr>
      <w:tr w:rsidR="00B03E1C" w:rsidRPr="00320ECB" w14:paraId="74A66BEC" w14:textId="77777777" w:rsidTr="00810DF1">
        <w:trPr>
          <w:trHeight w:val="307"/>
        </w:trPr>
        <w:tc>
          <w:tcPr>
            <w:tcW w:w="12224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0825F" w14:textId="77777777" w:rsidR="00B03E1C" w:rsidRPr="00A724D3" w:rsidRDefault="00B03E1C" w:rsidP="00810DF1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6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2F872EC7" w14:textId="77777777" w:rsidR="00B03E1C" w:rsidRPr="00A724D3" w:rsidRDefault="00B03E1C" w:rsidP="00B03E1C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701A4D73" w14:textId="77777777" w:rsidR="00B03E1C" w:rsidRPr="00A724D3" w:rsidRDefault="00B03E1C" w:rsidP="00B03E1C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3C1A27B8" w14:textId="77777777" w:rsidR="00B03E1C" w:rsidRPr="00A724D3" w:rsidRDefault="00B03E1C" w:rsidP="00B03E1C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27289E5" w14:textId="77777777" w:rsidR="00B03E1C" w:rsidRDefault="00B03E1C" w:rsidP="00B03E1C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0F20FE0C" w14:textId="77777777" w:rsidR="00B03E1C" w:rsidRPr="00A724D3" w:rsidRDefault="00B03E1C" w:rsidP="00B03E1C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7FBEBC64" w14:textId="77777777" w:rsidR="00B03E1C" w:rsidRDefault="00B03E1C" w:rsidP="00B03E1C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CCDD4" wp14:editId="4030F503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816844171" name="Straight Connector 816844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17397" id="Straight Connector 81684417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534E44B5" w14:textId="77777777" w:rsidR="00B03E1C" w:rsidRPr="00A5333F" w:rsidRDefault="00B03E1C" w:rsidP="00B03E1C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7CAEC1AC" w14:textId="1B5173F1" w:rsidR="00B03E1C" w:rsidRPr="004A735B" w:rsidRDefault="00B03E1C" w:rsidP="00B03E1C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 w:rsidR="00067107">
        <w:rPr>
          <w:b/>
          <w:bCs/>
          <w:color w:val="auto"/>
          <w:szCs w:val="22"/>
        </w:rPr>
        <w:t>0</w:t>
      </w:r>
      <w:r w:rsidR="0045217B">
        <w:rPr>
          <w:b/>
          <w:bCs/>
          <w:color w:val="auto"/>
          <w:szCs w:val="22"/>
        </w:rPr>
        <w:t>6</w:t>
      </w:r>
      <w:r w:rsidR="00067107">
        <w:rPr>
          <w:b/>
          <w:bCs/>
          <w:color w:val="auto"/>
          <w:szCs w:val="22"/>
        </w:rPr>
        <w:t>-25/</w:t>
      </w:r>
      <w:r w:rsidR="00D75239">
        <w:rPr>
          <w:b/>
          <w:bCs/>
          <w:color w:val="auto"/>
          <w:szCs w:val="22"/>
        </w:rPr>
        <w:t>0</w:t>
      </w:r>
      <w:r w:rsidR="0045217B">
        <w:rPr>
          <w:b/>
          <w:bCs/>
          <w:color w:val="auto"/>
          <w:szCs w:val="22"/>
        </w:rPr>
        <w:t>5</w:t>
      </w:r>
      <w:r w:rsidR="003F6678">
        <w:rPr>
          <w:b/>
          <w:bCs/>
          <w:color w:val="auto"/>
          <w:szCs w:val="22"/>
        </w:rPr>
        <w:t>9</w:t>
      </w:r>
    </w:p>
    <w:p w14:paraId="5748CF3B" w14:textId="77777777" w:rsidR="00B03E1C" w:rsidRDefault="00B03E1C" w:rsidP="00B03E1C">
      <w:pPr>
        <w:ind w:firstLine="360"/>
        <w:rPr>
          <w:b/>
          <w:bCs/>
          <w:color w:val="auto"/>
          <w:szCs w:val="22"/>
        </w:rPr>
      </w:pPr>
    </w:p>
    <w:p w14:paraId="1F42EC11" w14:textId="72C97398" w:rsidR="00B03E1C" w:rsidRDefault="00B03E1C" w:rsidP="00B03E1C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45217B">
        <w:rPr>
          <w:b/>
          <w:bCs/>
          <w:color w:val="auto"/>
          <w:szCs w:val="22"/>
        </w:rPr>
        <w:t>15/06</w:t>
      </w:r>
      <w:r w:rsidR="005535B6">
        <w:rPr>
          <w:b/>
          <w:bCs/>
          <w:color w:val="auto"/>
          <w:szCs w:val="22"/>
        </w:rPr>
        <w:t>/</w:t>
      </w:r>
      <w:r w:rsidR="001E70FB">
        <w:rPr>
          <w:b/>
          <w:bCs/>
          <w:color w:val="auto"/>
          <w:szCs w:val="22"/>
        </w:rPr>
        <w:t>2025</w:t>
      </w:r>
    </w:p>
    <w:p w14:paraId="656715A6" w14:textId="77777777" w:rsidR="00B03E1C" w:rsidRDefault="00B03E1C" w:rsidP="00B03E1C">
      <w:pPr>
        <w:ind w:firstLine="360"/>
        <w:rPr>
          <w:color w:val="auto"/>
          <w:sz w:val="24"/>
          <w:szCs w:val="24"/>
        </w:rPr>
      </w:pPr>
    </w:p>
    <w:p w14:paraId="3EB67A77" w14:textId="1C642E86" w:rsidR="00B03E1C" w:rsidRPr="00712122" w:rsidRDefault="00B03E1C" w:rsidP="00B03E1C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ab/>
        <w:t>To</w:t>
      </w:r>
      <w:r w:rsidR="00394C51">
        <w:rPr>
          <w:b/>
          <w:bCs/>
          <w:color w:val="auto"/>
          <w:sz w:val="24"/>
          <w:szCs w:val="24"/>
        </w:rPr>
        <w:t xml:space="preserve">: </w:t>
      </w:r>
    </w:p>
    <w:p w14:paraId="7CE05438" w14:textId="5FD174AB" w:rsidR="00B03E1C" w:rsidRPr="00712122" w:rsidRDefault="00B03E1C" w:rsidP="001E70FB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450BE027" w14:textId="5D405AD8" w:rsidR="00B03E1C" w:rsidRPr="00712122" w:rsidRDefault="00B03E1C" w:rsidP="00B03E1C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r w:rsidR="001E70FB" w:rsidRPr="00712122">
        <w:rPr>
          <w:b/>
          <w:bCs/>
          <w:color w:val="auto"/>
          <w:sz w:val="24"/>
          <w:szCs w:val="24"/>
        </w:rPr>
        <w:t>Ghatkopar</w:t>
      </w:r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73A32316" w14:textId="77777777" w:rsidR="00B03E1C" w:rsidRPr="00712122" w:rsidRDefault="00B03E1C" w:rsidP="00B03E1C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54860AE9" w14:textId="77777777" w:rsidR="00B03E1C" w:rsidRPr="00712122" w:rsidRDefault="00B03E1C" w:rsidP="00B03E1C">
      <w:pPr>
        <w:ind w:firstLine="360"/>
        <w:rPr>
          <w:b/>
          <w:bCs/>
          <w:color w:val="auto"/>
          <w:sz w:val="24"/>
          <w:szCs w:val="24"/>
        </w:rPr>
      </w:pPr>
    </w:p>
    <w:p w14:paraId="355D79AB" w14:textId="77777777" w:rsidR="00B03E1C" w:rsidRPr="00712122" w:rsidRDefault="00B03E1C" w:rsidP="00B03E1C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5E11539C" w14:textId="77777777" w:rsidR="00B03E1C" w:rsidRDefault="00B03E1C" w:rsidP="00B03E1C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59C1743E" w14:textId="77777777" w:rsidR="00B03E1C" w:rsidRDefault="00B03E1C" w:rsidP="00B03E1C">
      <w:pPr>
        <w:ind w:firstLine="360"/>
        <w:rPr>
          <w:b/>
          <w:bCs/>
          <w:color w:val="auto"/>
          <w:sz w:val="24"/>
          <w:szCs w:val="24"/>
        </w:rPr>
      </w:pPr>
    </w:p>
    <w:p w14:paraId="6D954FEE" w14:textId="7D9349C5" w:rsidR="00B03E1C" w:rsidRDefault="00B03E1C" w:rsidP="00B03E1C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214FCC">
        <w:rPr>
          <w:b/>
          <w:bCs/>
          <w:color w:val="auto"/>
          <w:sz w:val="24"/>
          <w:szCs w:val="24"/>
        </w:rPr>
        <w:t xml:space="preserve">Charges for </w:t>
      </w:r>
      <w:r w:rsidR="0045217B">
        <w:rPr>
          <w:b/>
          <w:bCs/>
          <w:color w:val="auto"/>
          <w:sz w:val="24"/>
          <w:szCs w:val="24"/>
        </w:rPr>
        <w:t>laying and fixing of speaker Mike cable</w:t>
      </w:r>
    </w:p>
    <w:p w14:paraId="14283C66" w14:textId="77777777" w:rsidR="00B03E1C" w:rsidRPr="00282327" w:rsidRDefault="00B03E1C" w:rsidP="00B03E1C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532"/>
        <w:gridCol w:w="1145"/>
        <w:gridCol w:w="1123"/>
        <w:gridCol w:w="1134"/>
      </w:tblGrid>
      <w:tr w:rsidR="00B03E1C" w14:paraId="61994C2C" w14:textId="77777777" w:rsidTr="00810DF1">
        <w:tc>
          <w:tcPr>
            <w:tcW w:w="847" w:type="dxa"/>
          </w:tcPr>
          <w:p w14:paraId="66A1CDEC" w14:textId="77777777" w:rsidR="00B03E1C" w:rsidRDefault="00B03E1C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532" w:type="dxa"/>
          </w:tcPr>
          <w:p w14:paraId="6865D1C4" w14:textId="77777777" w:rsidR="00B03E1C" w:rsidRDefault="00B03E1C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45" w:type="dxa"/>
          </w:tcPr>
          <w:p w14:paraId="252D2FC9" w14:textId="77777777" w:rsidR="00B03E1C" w:rsidRDefault="00B03E1C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23" w:type="dxa"/>
          </w:tcPr>
          <w:p w14:paraId="518EF4DB" w14:textId="77777777" w:rsidR="00B03E1C" w:rsidRDefault="00B03E1C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134" w:type="dxa"/>
          </w:tcPr>
          <w:p w14:paraId="7454504B" w14:textId="77777777" w:rsidR="00B03E1C" w:rsidRDefault="00B03E1C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B03E1C" w:rsidRPr="00B971F0" w14:paraId="07E3CBAB" w14:textId="77777777" w:rsidTr="00810DF1">
        <w:trPr>
          <w:trHeight w:val="326"/>
        </w:trPr>
        <w:tc>
          <w:tcPr>
            <w:tcW w:w="847" w:type="dxa"/>
          </w:tcPr>
          <w:p w14:paraId="510C28CC" w14:textId="66620FF6" w:rsidR="00B03E1C" w:rsidRDefault="001018DB" w:rsidP="00810DF1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532" w:type="dxa"/>
          </w:tcPr>
          <w:p w14:paraId="5A85FAC4" w14:textId="70525F95" w:rsidR="004065CF" w:rsidRPr="00D31159" w:rsidRDefault="0045217B" w:rsidP="00D31159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Providing and laying of Mike cable with connector 25 meters and tested and started</w:t>
            </w:r>
          </w:p>
        </w:tc>
        <w:tc>
          <w:tcPr>
            <w:tcW w:w="1145" w:type="dxa"/>
          </w:tcPr>
          <w:p w14:paraId="60F2172E" w14:textId="6F564C44" w:rsidR="00B03E1C" w:rsidRDefault="00DB3487" w:rsidP="00810DF1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27021B8" w14:textId="1135E5DB" w:rsidR="00B03E1C" w:rsidRDefault="0045217B" w:rsidP="00810DF1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4000</w:t>
            </w:r>
          </w:p>
        </w:tc>
        <w:tc>
          <w:tcPr>
            <w:tcW w:w="1134" w:type="dxa"/>
          </w:tcPr>
          <w:p w14:paraId="62CA59CC" w14:textId="7C58104B" w:rsidR="00B03E1C" w:rsidRDefault="0045217B" w:rsidP="00810DF1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4000</w:t>
            </w:r>
          </w:p>
        </w:tc>
      </w:tr>
      <w:tr w:rsidR="00B03E1C" w:rsidRPr="00B971F0" w14:paraId="0EF30FF5" w14:textId="77777777" w:rsidTr="00810DF1">
        <w:trPr>
          <w:trHeight w:val="326"/>
        </w:trPr>
        <w:tc>
          <w:tcPr>
            <w:tcW w:w="847" w:type="dxa"/>
          </w:tcPr>
          <w:p w14:paraId="49090975" w14:textId="07991E5E" w:rsidR="00B03E1C" w:rsidRDefault="00B03E1C" w:rsidP="00810DF1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7ABC9907" w14:textId="355060CA" w:rsidR="00B03E1C" w:rsidRPr="001018DB" w:rsidRDefault="001018DB" w:rsidP="001018D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018DB"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45" w:type="dxa"/>
          </w:tcPr>
          <w:p w14:paraId="3047A558" w14:textId="01D6E6F5" w:rsidR="00B03E1C" w:rsidRDefault="00B03E1C" w:rsidP="00810DF1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79EE7ED" w14:textId="4EF75724" w:rsidR="00B03E1C" w:rsidRDefault="00B03E1C" w:rsidP="00810DF1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344976" w14:textId="42BA5FF6" w:rsidR="00B03E1C" w:rsidRDefault="0045217B" w:rsidP="00810DF1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4000</w:t>
            </w:r>
          </w:p>
        </w:tc>
      </w:tr>
      <w:tr w:rsidR="00B03E1C" w14:paraId="6429F38E" w14:textId="77777777" w:rsidTr="00810DF1">
        <w:tc>
          <w:tcPr>
            <w:tcW w:w="847" w:type="dxa"/>
          </w:tcPr>
          <w:p w14:paraId="1DB7E68C" w14:textId="77777777" w:rsidR="00B03E1C" w:rsidRPr="00E2288C" w:rsidRDefault="00B03E1C" w:rsidP="00810DF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331459B5" w14:textId="053E51DD" w:rsidR="00B03E1C" w:rsidRPr="00F35B52" w:rsidRDefault="001018DB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45" w:type="dxa"/>
          </w:tcPr>
          <w:p w14:paraId="2EC24E38" w14:textId="77777777" w:rsidR="00B03E1C" w:rsidRPr="00E2288C" w:rsidRDefault="00B03E1C" w:rsidP="00810DF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F3F8F89" w14:textId="77777777" w:rsidR="00B03E1C" w:rsidRPr="00E2288C" w:rsidRDefault="00B03E1C" w:rsidP="00810DF1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7268C3" w14:textId="56815C0F" w:rsidR="00B03E1C" w:rsidRPr="00F35B52" w:rsidRDefault="0045217B" w:rsidP="00810DF1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720</w:t>
            </w:r>
          </w:p>
        </w:tc>
      </w:tr>
      <w:tr w:rsidR="00B03E1C" w14:paraId="0F92A351" w14:textId="77777777" w:rsidTr="00810DF1">
        <w:tc>
          <w:tcPr>
            <w:tcW w:w="847" w:type="dxa"/>
          </w:tcPr>
          <w:p w14:paraId="38716C06" w14:textId="77777777" w:rsidR="00B03E1C" w:rsidRPr="00E2288C" w:rsidRDefault="00B03E1C" w:rsidP="00810DF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7249E90F" w14:textId="311836FF" w:rsidR="00B03E1C" w:rsidRPr="00F35B52" w:rsidRDefault="001018DB" w:rsidP="00810DF1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45" w:type="dxa"/>
          </w:tcPr>
          <w:p w14:paraId="187EDE36" w14:textId="77777777" w:rsidR="00B03E1C" w:rsidRPr="00E2288C" w:rsidRDefault="00B03E1C" w:rsidP="00810DF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61F7789" w14:textId="77777777" w:rsidR="00B03E1C" w:rsidRPr="00E2288C" w:rsidRDefault="00B03E1C" w:rsidP="00810DF1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39AC46" w14:textId="15D367B4" w:rsidR="00B03E1C" w:rsidRDefault="0045217B" w:rsidP="00810DF1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4720</w:t>
            </w:r>
          </w:p>
        </w:tc>
      </w:tr>
    </w:tbl>
    <w:p w14:paraId="66C3E82B" w14:textId="77777777" w:rsidR="00B03E1C" w:rsidRDefault="00B03E1C" w:rsidP="00B03E1C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04AEAC6A" w14:textId="22F79AF9" w:rsidR="00B03E1C" w:rsidRPr="00A9033B" w:rsidRDefault="00BA2087" w:rsidP="00B03E1C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(</w:t>
      </w:r>
      <w:r w:rsidR="00551993">
        <w:rPr>
          <w:b/>
          <w:bCs/>
          <w:color w:val="000000" w:themeColor="text1"/>
          <w:sz w:val="22"/>
          <w:szCs w:val="22"/>
        </w:rPr>
        <w:t xml:space="preserve">Total </w:t>
      </w:r>
      <w:r w:rsidR="0045217B">
        <w:rPr>
          <w:b/>
          <w:bCs/>
          <w:color w:val="000000" w:themeColor="text1"/>
          <w:sz w:val="22"/>
          <w:szCs w:val="22"/>
        </w:rPr>
        <w:t xml:space="preserve">Four </w:t>
      </w:r>
      <w:r w:rsidR="00551993">
        <w:rPr>
          <w:b/>
          <w:bCs/>
          <w:color w:val="000000" w:themeColor="text1"/>
          <w:sz w:val="22"/>
          <w:szCs w:val="22"/>
        </w:rPr>
        <w:t xml:space="preserve">thousand </w:t>
      </w:r>
      <w:r w:rsidR="0045217B">
        <w:rPr>
          <w:b/>
          <w:bCs/>
          <w:color w:val="000000" w:themeColor="text1"/>
          <w:sz w:val="22"/>
          <w:szCs w:val="22"/>
        </w:rPr>
        <w:t>seven</w:t>
      </w:r>
      <w:r w:rsidR="00DF1A82">
        <w:rPr>
          <w:b/>
          <w:bCs/>
          <w:color w:val="000000" w:themeColor="text1"/>
          <w:sz w:val="22"/>
          <w:szCs w:val="22"/>
        </w:rPr>
        <w:t xml:space="preserve"> </w:t>
      </w:r>
      <w:r w:rsidR="00551993">
        <w:rPr>
          <w:b/>
          <w:bCs/>
          <w:color w:val="000000" w:themeColor="text1"/>
          <w:sz w:val="22"/>
          <w:szCs w:val="22"/>
        </w:rPr>
        <w:t xml:space="preserve">hundred </w:t>
      </w:r>
      <w:r w:rsidR="0045217B">
        <w:rPr>
          <w:b/>
          <w:bCs/>
          <w:color w:val="000000" w:themeColor="text1"/>
          <w:sz w:val="22"/>
          <w:szCs w:val="22"/>
        </w:rPr>
        <w:t>twenty</w:t>
      </w:r>
      <w:r w:rsidR="00551993">
        <w:rPr>
          <w:b/>
          <w:bCs/>
          <w:color w:val="000000" w:themeColor="text1"/>
          <w:sz w:val="22"/>
          <w:szCs w:val="22"/>
        </w:rPr>
        <w:t xml:space="preserve"> Rs.)</w:t>
      </w:r>
      <w:r w:rsidR="00B03E1C" w:rsidRPr="00A9033B">
        <w:rPr>
          <w:b/>
          <w:bCs/>
          <w:color w:val="000000" w:themeColor="text1"/>
          <w:sz w:val="22"/>
          <w:szCs w:val="22"/>
        </w:rPr>
        <w:tab/>
      </w:r>
    </w:p>
    <w:p w14:paraId="3C191C79" w14:textId="77777777" w:rsidR="00B03E1C" w:rsidRPr="00A9033B" w:rsidRDefault="00B03E1C" w:rsidP="00B03E1C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2A66301D" w14:textId="77777777" w:rsidR="00B03E1C" w:rsidRPr="00BE13D5" w:rsidRDefault="00B03E1C" w:rsidP="00B03E1C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2D50A06D" w14:textId="77777777" w:rsidR="00B03E1C" w:rsidRPr="00BE13D5" w:rsidRDefault="00B03E1C" w:rsidP="00B03E1C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092751EA" w14:textId="77777777" w:rsidR="00B03E1C" w:rsidRDefault="00B03E1C" w:rsidP="00B03E1C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447E2917" w14:textId="77777777" w:rsidR="00B03E1C" w:rsidRPr="00456845" w:rsidRDefault="00B03E1C" w:rsidP="00B03E1C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36FB4234" w14:textId="77777777" w:rsidR="00B03E1C" w:rsidRPr="00565FE5" w:rsidRDefault="00B03E1C" w:rsidP="00B03E1C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60279F7A" w14:textId="77777777" w:rsidR="00B03E1C" w:rsidRPr="00456845" w:rsidRDefault="00B03E1C" w:rsidP="00B03E1C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6B1DFC4F" w14:textId="77777777" w:rsidR="00B03E1C" w:rsidRDefault="00B03E1C" w:rsidP="00B03E1C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78655F9A" w14:textId="77777777" w:rsidR="00B03E1C" w:rsidRPr="00487B03" w:rsidRDefault="00B03E1C" w:rsidP="00B03E1C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64118F5A" w14:textId="77777777" w:rsidR="00B03E1C" w:rsidRDefault="00B03E1C" w:rsidP="00B03E1C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10B56C01" w14:textId="77777777" w:rsidR="00B03E1C" w:rsidRDefault="00B03E1C" w:rsidP="00B03E1C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1AFD22F4" w14:textId="77777777" w:rsidR="00B03E1C" w:rsidRDefault="00B03E1C" w:rsidP="00B03E1C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3B4AB8A7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16B66420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2448475C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34DF8E8A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6D881C03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4C40ECE4" w14:textId="77777777" w:rsidR="006D6D16" w:rsidRDefault="006D6D16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2AA4C2C6" w14:textId="77777777" w:rsidR="00641FD2" w:rsidRDefault="00641FD2" w:rsidP="00B03E1C">
      <w:pPr>
        <w:spacing w:after="120"/>
        <w:rPr>
          <w:b/>
          <w:bCs/>
          <w:color w:val="auto"/>
          <w:szCs w:val="22"/>
        </w:rPr>
      </w:pPr>
    </w:p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6D6D16" w:rsidRPr="00320ECB" w14:paraId="6F1DA049" w14:textId="77777777" w:rsidTr="00257D30">
        <w:trPr>
          <w:trHeight w:val="191"/>
        </w:trPr>
        <w:tc>
          <w:tcPr>
            <w:tcW w:w="1222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3E7BA" w14:textId="77777777" w:rsidR="006D6D16" w:rsidRPr="00173B36" w:rsidRDefault="006D6D16" w:rsidP="00257D30"/>
        </w:tc>
      </w:tr>
      <w:tr w:rsidR="006D6D16" w:rsidRPr="00320ECB" w14:paraId="2392C928" w14:textId="77777777" w:rsidTr="00257D30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B08EE" w14:textId="77777777" w:rsidR="006D6D16" w:rsidRPr="00173B36" w:rsidRDefault="006D6D16" w:rsidP="00257D30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26866" w14:textId="77777777" w:rsidR="006D6D16" w:rsidRPr="00173B36" w:rsidRDefault="006D6D16" w:rsidP="00257D30"/>
        </w:tc>
        <w:tc>
          <w:tcPr>
            <w:tcW w:w="1004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C1E5E" w14:textId="77777777" w:rsidR="006D6D16" w:rsidRPr="00173B36" w:rsidRDefault="006D6D16" w:rsidP="00257D30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5EC2A" w14:textId="77777777" w:rsidR="006D6D16" w:rsidRPr="00173B36" w:rsidRDefault="006D6D16" w:rsidP="00257D30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1F64D" w14:textId="77777777" w:rsidR="006D6D16" w:rsidRPr="00173B36" w:rsidRDefault="006D6D16" w:rsidP="00257D30"/>
        </w:tc>
      </w:tr>
      <w:tr w:rsidR="006D6D16" w:rsidRPr="00320ECB" w14:paraId="77A8803A" w14:textId="77777777" w:rsidTr="00257D30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BCD8F" w14:textId="77777777" w:rsidR="006D6D16" w:rsidRPr="00173B36" w:rsidRDefault="006D6D16" w:rsidP="00257D3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9D278" w14:textId="77777777" w:rsidR="006D6D16" w:rsidRPr="00173B36" w:rsidRDefault="006D6D16" w:rsidP="00257D30"/>
        </w:tc>
        <w:tc>
          <w:tcPr>
            <w:tcW w:w="100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1C3888" w14:textId="77777777" w:rsidR="006D6D16" w:rsidRPr="00BE3240" w:rsidRDefault="006D6D16" w:rsidP="00257D30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62B1ABD2" w14:textId="77777777" w:rsidR="006D6D16" w:rsidRPr="00BE3240" w:rsidRDefault="006D6D16" w:rsidP="00257D30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97F37" w14:textId="77777777" w:rsidR="006D6D16" w:rsidRPr="00173B36" w:rsidRDefault="006D6D16" w:rsidP="00257D3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23859" w14:textId="77777777" w:rsidR="006D6D16" w:rsidRPr="00173B36" w:rsidRDefault="006D6D16" w:rsidP="00257D30"/>
        </w:tc>
      </w:tr>
      <w:tr w:rsidR="006D6D16" w:rsidRPr="00320ECB" w14:paraId="23E85063" w14:textId="77777777" w:rsidTr="00257D30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C1F5E" w14:textId="77777777" w:rsidR="006D6D16" w:rsidRPr="00173B36" w:rsidRDefault="006D6D16" w:rsidP="00257D30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5C1B04" w14:textId="77777777" w:rsidR="006D6D16" w:rsidRPr="00173B36" w:rsidRDefault="006D6D16" w:rsidP="00257D30"/>
        </w:tc>
        <w:tc>
          <w:tcPr>
            <w:tcW w:w="1004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50EF7" w14:textId="77777777" w:rsidR="006D6D16" w:rsidRPr="00173B36" w:rsidRDefault="006D6D16" w:rsidP="00257D30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C0183" w14:textId="77777777" w:rsidR="006D6D16" w:rsidRPr="00173B36" w:rsidRDefault="006D6D16" w:rsidP="00257D30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2AD1F" w14:textId="77777777" w:rsidR="006D6D16" w:rsidRPr="00173B36" w:rsidRDefault="006D6D16" w:rsidP="00257D30"/>
        </w:tc>
      </w:tr>
      <w:tr w:rsidR="006D6D16" w:rsidRPr="00320ECB" w14:paraId="6F5E508C" w14:textId="77777777" w:rsidTr="00257D30">
        <w:trPr>
          <w:trHeight w:val="307"/>
        </w:trPr>
        <w:tc>
          <w:tcPr>
            <w:tcW w:w="12224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09C71" w14:textId="77777777" w:rsidR="006D6D16" w:rsidRPr="00A724D3" w:rsidRDefault="006D6D16" w:rsidP="00257D30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7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1044FF3A" w14:textId="77777777" w:rsidR="006D6D16" w:rsidRPr="00A724D3" w:rsidRDefault="006D6D16" w:rsidP="006D6D1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42000AFE" w14:textId="77777777" w:rsidR="006D6D16" w:rsidRPr="00A724D3" w:rsidRDefault="006D6D16" w:rsidP="006D6D1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16B29196" w14:textId="77777777" w:rsidR="006D6D16" w:rsidRPr="00A724D3" w:rsidRDefault="006D6D16" w:rsidP="006D6D1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B87DCC4" w14:textId="77777777" w:rsidR="006D6D16" w:rsidRDefault="006D6D16" w:rsidP="006D6D1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062D2AAA" w14:textId="77777777" w:rsidR="006D6D16" w:rsidRPr="00A724D3" w:rsidRDefault="006D6D16" w:rsidP="006D6D1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0DCA7EF9" w14:textId="77777777" w:rsidR="006D6D16" w:rsidRDefault="006D6D16" w:rsidP="006D6D16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1146C" wp14:editId="33492C42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2029403587" name="Straight Connector 2029403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0EA72" id="Straight Connector 202940358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2C75C750" w14:textId="77777777" w:rsidR="006D6D16" w:rsidRPr="00A5333F" w:rsidRDefault="006D6D16" w:rsidP="006D6D16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3D6C0C06" w14:textId="5C26BA3A" w:rsidR="006D6D16" w:rsidRPr="004A735B" w:rsidRDefault="006D6D16" w:rsidP="006D6D16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>
        <w:rPr>
          <w:b/>
          <w:bCs/>
          <w:color w:val="auto"/>
          <w:szCs w:val="22"/>
        </w:rPr>
        <w:t>02-25/</w:t>
      </w:r>
      <w:r w:rsidR="00D31159">
        <w:rPr>
          <w:b/>
          <w:bCs/>
          <w:color w:val="auto"/>
          <w:szCs w:val="22"/>
        </w:rPr>
        <w:t>0</w:t>
      </w:r>
      <w:r w:rsidR="001D6473">
        <w:rPr>
          <w:b/>
          <w:bCs/>
          <w:color w:val="auto"/>
          <w:szCs w:val="22"/>
        </w:rPr>
        <w:t>6</w:t>
      </w:r>
      <w:r w:rsidR="00A02D16">
        <w:rPr>
          <w:b/>
          <w:bCs/>
          <w:color w:val="auto"/>
          <w:szCs w:val="22"/>
        </w:rPr>
        <w:t>0</w:t>
      </w:r>
    </w:p>
    <w:p w14:paraId="7516125A" w14:textId="77777777" w:rsidR="006D6D16" w:rsidRDefault="006D6D16" w:rsidP="006D6D16">
      <w:pPr>
        <w:ind w:firstLine="360"/>
        <w:rPr>
          <w:b/>
          <w:bCs/>
          <w:color w:val="auto"/>
          <w:szCs w:val="22"/>
        </w:rPr>
      </w:pPr>
    </w:p>
    <w:p w14:paraId="6ACAEE2B" w14:textId="7082BA25" w:rsidR="006D6D16" w:rsidRDefault="006D6D16" w:rsidP="006D6D16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1D6473">
        <w:rPr>
          <w:b/>
          <w:bCs/>
          <w:color w:val="auto"/>
          <w:szCs w:val="22"/>
        </w:rPr>
        <w:t>15</w:t>
      </w:r>
      <w:r>
        <w:rPr>
          <w:b/>
          <w:bCs/>
          <w:color w:val="auto"/>
          <w:szCs w:val="22"/>
        </w:rPr>
        <w:t>/0</w:t>
      </w:r>
      <w:r w:rsidR="001D6473">
        <w:rPr>
          <w:b/>
          <w:bCs/>
          <w:color w:val="auto"/>
          <w:szCs w:val="22"/>
        </w:rPr>
        <w:t>6</w:t>
      </w:r>
      <w:r>
        <w:rPr>
          <w:b/>
          <w:bCs/>
          <w:color w:val="auto"/>
          <w:szCs w:val="22"/>
        </w:rPr>
        <w:t>/2025</w:t>
      </w:r>
    </w:p>
    <w:p w14:paraId="061FE1FC" w14:textId="77777777" w:rsidR="006D6D16" w:rsidRDefault="006D6D16" w:rsidP="00B452A9">
      <w:pPr>
        <w:ind w:firstLine="360"/>
        <w:jc w:val="right"/>
        <w:rPr>
          <w:color w:val="auto"/>
          <w:sz w:val="24"/>
          <w:szCs w:val="24"/>
        </w:rPr>
      </w:pPr>
    </w:p>
    <w:p w14:paraId="102D257D" w14:textId="3C6FCDDD" w:rsidR="006D6D16" w:rsidRPr="00712122" w:rsidRDefault="006D6D16" w:rsidP="006D6D16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ab/>
        <w:t xml:space="preserve">To: </w:t>
      </w:r>
    </w:p>
    <w:p w14:paraId="2F03F4F1" w14:textId="77777777" w:rsidR="006D6D16" w:rsidRPr="00712122" w:rsidRDefault="006D6D16" w:rsidP="006D6D16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45D894CC" w14:textId="77777777" w:rsidR="006D6D16" w:rsidRPr="00712122" w:rsidRDefault="006D6D16" w:rsidP="006D6D16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Ghatkopar - East</w:t>
      </w:r>
    </w:p>
    <w:p w14:paraId="20D12862" w14:textId="77777777" w:rsidR="006D6D16" w:rsidRPr="00712122" w:rsidRDefault="006D6D16" w:rsidP="006D6D16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1306FC04" w14:textId="77777777" w:rsidR="006D6D16" w:rsidRPr="00712122" w:rsidRDefault="006D6D16" w:rsidP="006D6D16">
      <w:pPr>
        <w:ind w:firstLine="360"/>
        <w:rPr>
          <w:b/>
          <w:bCs/>
          <w:color w:val="auto"/>
          <w:sz w:val="24"/>
          <w:szCs w:val="24"/>
        </w:rPr>
      </w:pPr>
    </w:p>
    <w:p w14:paraId="0DFED2B7" w14:textId="77777777" w:rsidR="006D6D16" w:rsidRPr="00712122" w:rsidRDefault="006D6D16" w:rsidP="006D6D16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03E65EDF" w14:textId="77777777" w:rsidR="006D6D16" w:rsidRDefault="006D6D16" w:rsidP="006D6D16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37D240D1" w14:textId="77777777" w:rsidR="006D6D16" w:rsidRDefault="006D6D16" w:rsidP="006D6D16">
      <w:pPr>
        <w:ind w:firstLine="360"/>
        <w:rPr>
          <w:b/>
          <w:bCs/>
          <w:color w:val="auto"/>
          <w:sz w:val="24"/>
          <w:szCs w:val="24"/>
        </w:rPr>
      </w:pPr>
    </w:p>
    <w:p w14:paraId="180D676C" w14:textId="1D46D9DF" w:rsidR="006D6D16" w:rsidRDefault="006D6D16" w:rsidP="006D6D16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r w:rsidR="001D6473">
        <w:rPr>
          <w:b/>
          <w:bCs/>
          <w:color w:val="auto"/>
          <w:sz w:val="24"/>
          <w:szCs w:val="24"/>
        </w:rPr>
        <w:t xml:space="preserve">Fan and tube light </w:t>
      </w:r>
      <w:proofErr w:type="gramStart"/>
      <w:r w:rsidR="001D6473">
        <w:rPr>
          <w:b/>
          <w:bCs/>
          <w:color w:val="auto"/>
          <w:sz w:val="24"/>
          <w:szCs w:val="24"/>
        </w:rPr>
        <w:t>relocating</w:t>
      </w:r>
      <w:proofErr w:type="gramEnd"/>
      <w:r w:rsidR="001D6473">
        <w:rPr>
          <w:b/>
          <w:bCs/>
          <w:color w:val="auto"/>
          <w:sz w:val="24"/>
          <w:szCs w:val="24"/>
        </w:rPr>
        <w:t xml:space="preserve"> </w:t>
      </w:r>
    </w:p>
    <w:p w14:paraId="55455760" w14:textId="77777777" w:rsidR="006D6D16" w:rsidRPr="00282327" w:rsidRDefault="006D6D16" w:rsidP="006D6D16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532"/>
        <w:gridCol w:w="1145"/>
        <w:gridCol w:w="1123"/>
        <w:gridCol w:w="1134"/>
      </w:tblGrid>
      <w:tr w:rsidR="006D6D16" w14:paraId="3BBE52F2" w14:textId="77777777" w:rsidTr="00257D30">
        <w:tc>
          <w:tcPr>
            <w:tcW w:w="847" w:type="dxa"/>
          </w:tcPr>
          <w:p w14:paraId="6035E01B" w14:textId="77777777" w:rsidR="006D6D16" w:rsidRDefault="006D6D16" w:rsidP="00257D3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532" w:type="dxa"/>
          </w:tcPr>
          <w:p w14:paraId="0DE34AAC" w14:textId="77777777" w:rsidR="006D6D16" w:rsidRDefault="006D6D16" w:rsidP="00257D3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45" w:type="dxa"/>
          </w:tcPr>
          <w:p w14:paraId="63B45A4F" w14:textId="77777777" w:rsidR="006D6D16" w:rsidRDefault="006D6D16" w:rsidP="00257D3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23" w:type="dxa"/>
          </w:tcPr>
          <w:p w14:paraId="18F980E3" w14:textId="77777777" w:rsidR="006D6D16" w:rsidRDefault="006D6D16" w:rsidP="00257D3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134" w:type="dxa"/>
          </w:tcPr>
          <w:p w14:paraId="36D2456E" w14:textId="77777777" w:rsidR="006D6D16" w:rsidRDefault="006D6D16" w:rsidP="00257D30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4B66C2" w:rsidRPr="00B971F0" w14:paraId="67657EBB" w14:textId="77777777" w:rsidTr="00257D30">
        <w:trPr>
          <w:trHeight w:val="326"/>
        </w:trPr>
        <w:tc>
          <w:tcPr>
            <w:tcW w:w="847" w:type="dxa"/>
          </w:tcPr>
          <w:p w14:paraId="615CABE9" w14:textId="71CB7C21" w:rsidR="004B66C2" w:rsidRDefault="000D6CFF" w:rsidP="004B66C2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532" w:type="dxa"/>
          </w:tcPr>
          <w:p w14:paraId="3B3C007B" w14:textId="6DA41CF7" w:rsidR="004B66C2" w:rsidRPr="000D6CFF" w:rsidRDefault="001D6473" w:rsidP="000D6CFF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Fixing of tube lights to another location as per requirement</w:t>
            </w:r>
          </w:p>
        </w:tc>
        <w:tc>
          <w:tcPr>
            <w:tcW w:w="1145" w:type="dxa"/>
          </w:tcPr>
          <w:p w14:paraId="07EB4BAC" w14:textId="4BF823B8" w:rsidR="004B66C2" w:rsidRDefault="001D6473" w:rsidP="004B66C2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14:paraId="68C2C8EB" w14:textId="53DED237" w:rsidR="004B66C2" w:rsidRDefault="001D6473" w:rsidP="004B66C2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350</w:t>
            </w:r>
          </w:p>
        </w:tc>
        <w:tc>
          <w:tcPr>
            <w:tcW w:w="1134" w:type="dxa"/>
          </w:tcPr>
          <w:p w14:paraId="13A2CB7F" w14:textId="2BCB5201" w:rsidR="004B66C2" w:rsidRDefault="001D6473" w:rsidP="004B66C2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1750</w:t>
            </w:r>
          </w:p>
        </w:tc>
      </w:tr>
      <w:tr w:rsidR="001D6473" w:rsidRPr="001D6473" w14:paraId="3F59D9FA" w14:textId="77777777" w:rsidTr="00257D30">
        <w:trPr>
          <w:trHeight w:val="326"/>
        </w:trPr>
        <w:tc>
          <w:tcPr>
            <w:tcW w:w="847" w:type="dxa"/>
          </w:tcPr>
          <w:p w14:paraId="6107A140" w14:textId="4E4AA820" w:rsidR="001D6473" w:rsidRDefault="001D6473" w:rsidP="001D647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5532" w:type="dxa"/>
          </w:tcPr>
          <w:p w14:paraId="7CC20D7B" w14:textId="6E19A9C7" w:rsidR="001D6473" w:rsidRPr="001018DB" w:rsidRDefault="001D6473" w:rsidP="001D6473">
            <w:pPr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Fixing of tube </w:t>
            </w:r>
            <w:r>
              <w:rPr>
                <w:color w:val="auto"/>
                <w:sz w:val="24"/>
                <w:szCs w:val="24"/>
              </w:rPr>
              <w:t>fans</w:t>
            </w:r>
            <w:r>
              <w:rPr>
                <w:color w:val="auto"/>
                <w:sz w:val="24"/>
                <w:szCs w:val="24"/>
              </w:rPr>
              <w:t xml:space="preserve"> to another location as per requirement</w:t>
            </w:r>
          </w:p>
        </w:tc>
        <w:tc>
          <w:tcPr>
            <w:tcW w:w="1145" w:type="dxa"/>
          </w:tcPr>
          <w:p w14:paraId="3B8C23D7" w14:textId="69933B3D" w:rsidR="001D6473" w:rsidRDefault="001D6473" w:rsidP="001D647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14:paraId="0A47C833" w14:textId="2E439D1C" w:rsidR="001D6473" w:rsidRDefault="001D6473" w:rsidP="001D6473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350</w:t>
            </w:r>
          </w:p>
        </w:tc>
        <w:tc>
          <w:tcPr>
            <w:tcW w:w="1134" w:type="dxa"/>
          </w:tcPr>
          <w:p w14:paraId="7ED7FEE0" w14:textId="3E96537C" w:rsidR="001D6473" w:rsidRPr="001D6473" w:rsidRDefault="001D6473" w:rsidP="001D6473">
            <w:pPr>
              <w:jc w:val="right"/>
              <w:rPr>
                <w:color w:val="auto"/>
                <w:sz w:val="24"/>
                <w:szCs w:val="24"/>
              </w:rPr>
            </w:pPr>
            <w:r w:rsidRPr="001D6473">
              <w:rPr>
                <w:color w:val="auto"/>
                <w:sz w:val="24"/>
                <w:szCs w:val="24"/>
              </w:rPr>
              <w:t>1050</w:t>
            </w:r>
          </w:p>
        </w:tc>
      </w:tr>
      <w:tr w:rsidR="001D6473" w:rsidRPr="00B971F0" w14:paraId="17F7087B" w14:textId="77777777" w:rsidTr="00257D30">
        <w:trPr>
          <w:trHeight w:val="326"/>
        </w:trPr>
        <w:tc>
          <w:tcPr>
            <w:tcW w:w="847" w:type="dxa"/>
          </w:tcPr>
          <w:p w14:paraId="42BDB52D" w14:textId="77777777" w:rsidR="001D6473" w:rsidRDefault="001D6473" w:rsidP="001D647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02DC6567" w14:textId="31245A47" w:rsidR="001D6473" w:rsidRDefault="001D6473" w:rsidP="001D647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45" w:type="dxa"/>
          </w:tcPr>
          <w:p w14:paraId="5C2AE307" w14:textId="77777777" w:rsidR="001D6473" w:rsidRDefault="001D6473" w:rsidP="001D647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4546FBD" w14:textId="77777777" w:rsidR="001D6473" w:rsidRDefault="001D6473" w:rsidP="001D647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4FA197" w14:textId="4D0B11B3" w:rsidR="001D6473" w:rsidRPr="00137593" w:rsidRDefault="001D6473" w:rsidP="001D6473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2,800</w:t>
            </w:r>
          </w:p>
        </w:tc>
      </w:tr>
      <w:tr w:rsidR="001D6473" w14:paraId="796CAC05" w14:textId="77777777" w:rsidTr="00257D30">
        <w:tc>
          <w:tcPr>
            <w:tcW w:w="847" w:type="dxa"/>
          </w:tcPr>
          <w:p w14:paraId="79C94E3A" w14:textId="77777777" w:rsidR="001D6473" w:rsidRPr="00E2288C" w:rsidRDefault="001D6473" w:rsidP="001D647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3ACB0BB2" w14:textId="77777777" w:rsidR="001D6473" w:rsidRPr="00F35B52" w:rsidRDefault="001D6473" w:rsidP="001D647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45" w:type="dxa"/>
          </w:tcPr>
          <w:p w14:paraId="1A8C72A0" w14:textId="77777777" w:rsidR="001D6473" w:rsidRPr="00E2288C" w:rsidRDefault="001D6473" w:rsidP="001D647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161821" w14:textId="77777777" w:rsidR="001D6473" w:rsidRPr="00E2288C" w:rsidRDefault="001D6473" w:rsidP="001D647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A85FB5" w14:textId="68B34FE8" w:rsidR="001D6473" w:rsidRPr="00F35B52" w:rsidRDefault="001D6473" w:rsidP="001D6473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504</w:t>
            </w:r>
          </w:p>
        </w:tc>
      </w:tr>
      <w:tr w:rsidR="001D6473" w14:paraId="64918C19" w14:textId="77777777" w:rsidTr="00257D30">
        <w:tc>
          <w:tcPr>
            <w:tcW w:w="847" w:type="dxa"/>
          </w:tcPr>
          <w:p w14:paraId="59103307" w14:textId="77777777" w:rsidR="001D6473" w:rsidRPr="00E2288C" w:rsidRDefault="001D6473" w:rsidP="001D647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5D826D15" w14:textId="77777777" w:rsidR="001D6473" w:rsidRPr="00F35B52" w:rsidRDefault="001D6473" w:rsidP="001D647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45" w:type="dxa"/>
          </w:tcPr>
          <w:p w14:paraId="6F9F9ACA" w14:textId="77777777" w:rsidR="001D6473" w:rsidRPr="00E2288C" w:rsidRDefault="001D6473" w:rsidP="001D647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9022141" w14:textId="77777777" w:rsidR="001D6473" w:rsidRPr="00E2288C" w:rsidRDefault="001D6473" w:rsidP="001D6473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C2ADC7" w14:textId="0F614BE6" w:rsidR="001D6473" w:rsidRDefault="001D6473" w:rsidP="001D6473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3,304</w:t>
            </w:r>
          </w:p>
        </w:tc>
      </w:tr>
    </w:tbl>
    <w:p w14:paraId="3EB88EFF" w14:textId="77777777" w:rsidR="006D6D16" w:rsidRDefault="006D6D16" w:rsidP="006D6D1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4952A667" w14:textId="772B8FF1" w:rsidR="006D6D16" w:rsidRPr="00A9033B" w:rsidRDefault="006D6D16" w:rsidP="006D6D16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(Total </w:t>
      </w:r>
      <w:r w:rsidR="001D6473">
        <w:rPr>
          <w:b/>
          <w:bCs/>
          <w:color w:val="000000" w:themeColor="text1"/>
          <w:sz w:val="22"/>
          <w:szCs w:val="22"/>
        </w:rPr>
        <w:t xml:space="preserve">Three </w:t>
      </w:r>
      <w:r>
        <w:rPr>
          <w:b/>
          <w:bCs/>
          <w:color w:val="000000" w:themeColor="text1"/>
          <w:sz w:val="22"/>
          <w:szCs w:val="22"/>
        </w:rPr>
        <w:t>thousa</w:t>
      </w:r>
      <w:r w:rsidR="00D65894">
        <w:rPr>
          <w:b/>
          <w:bCs/>
          <w:color w:val="000000" w:themeColor="text1"/>
          <w:sz w:val="22"/>
          <w:szCs w:val="22"/>
        </w:rPr>
        <w:t xml:space="preserve">nd </w:t>
      </w:r>
      <w:r w:rsidR="001D6473">
        <w:rPr>
          <w:b/>
          <w:bCs/>
          <w:color w:val="000000" w:themeColor="text1"/>
          <w:sz w:val="22"/>
          <w:szCs w:val="22"/>
        </w:rPr>
        <w:t xml:space="preserve">Three hundred four </w:t>
      </w:r>
      <w:r>
        <w:rPr>
          <w:b/>
          <w:bCs/>
          <w:color w:val="000000" w:themeColor="text1"/>
          <w:sz w:val="22"/>
          <w:szCs w:val="22"/>
        </w:rPr>
        <w:t>Rs.)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02C68820" w14:textId="77777777" w:rsidR="006D6D16" w:rsidRPr="00A9033B" w:rsidRDefault="006D6D16" w:rsidP="006D6D1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1560EAC6" w14:textId="77777777" w:rsidR="006D6D16" w:rsidRPr="00BE13D5" w:rsidRDefault="006D6D16" w:rsidP="006D6D16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421B7BC8" w14:textId="77777777" w:rsidR="006D6D16" w:rsidRPr="00BE13D5" w:rsidRDefault="006D6D16" w:rsidP="006D6D16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33688DEF" w14:textId="77777777" w:rsidR="006D6D16" w:rsidRDefault="006D6D16" w:rsidP="006D6D16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4D19E157" w14:textId="77777777" w:rsidR="006D6D16" w:rsidRPr="00456845" w:rsidRDefault="006D6D16" w:rsidP="006D6D16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74E6A670" w14:textId="77777777" w:rsidR="006D6D16" w:rsidRPr="00565FE5" w:rsidRDefault="006D6D16" w:rsidP="006D6D1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4F8BFCBD" w14:textId="77777777" w:rsidR="006D6D16" w:rsidRPr="00456845" w:rsidRDefault="006D6D16" w:rsidP="006D6D16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486BC7C9" w14:textId="77777777" w:rsidR="006D6D16" w:rsidRDefault="006D6D16" w:rsidP="006D6D16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69DC3DCA" w14:textId="77777777" w:rsidR="006D6D16" w:rsidRPr="00487B03" w:rsidRDefault="006D6D16" w:rsidP="006D6D16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413B4B12" w14:textId="77777777" w:rsidR="006D6D16" w:rsidRDefault="006D6D16" w:rsidP="006D6D16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1ABBBF78" w14:textId="77777777" w:rsidR="006D6D16" w:rsidRDefault="006D6D16" w:rsidP="006D6D16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2FAD0E79" w14:textId="77777777" w:rsidR="006D6D16" w:rsidRDefault="006D6D16" w:rsidP="006D6D16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4035D08C" w14:textId="77777777" w:rsidR="00B03E1C" w:rsidRPr="004A735B" w:rsidRDefault="00B03E1C" w:rsidP="00B03E1C">
      <w:pPr>
        <w:spacing w:after="120"/>
        <w:ind w:firstLine="708"/>
        <w:rPr>
          <w:b/>
          <w:bCs/>
          <w:color w:val="auto"/>
          <w:szCs w:val="22"/>
        </w:rPr>
      </w:pPr>
    </w:p>
    <w:p w14:paraId="6B8E7448" w14:textId="77777777" w:rsidR="00B03E1C" w:rsidRDefault="00B03E1C" w:rsidP="00B03E1C"/>
    <w:p w14:paraId="530FDDCC" w14:textId="77777777" w:rsidR="00B03E1C" w:rsidRDefault="00B03E1C" w:rsidP="00B03E1C"/>
    <w:p w14:paraId="256118AB" w14:textId="18FC291F" w:rsidR="00F50791" w:rsidRDefault="00F50791" w:rsidP="00BE3240"/>
    <w:p w14:paraId="1CC24B4D" w14:textId="64CF95EC" w:rsidR="00F50791" w:rsidRDefault="00F50791" w:rsidP="00BE3240"/>
    <w:p w14:paraId="01D17BAA" w14:textId="5C81D3FD" w:rsidR="00F50791" w:rsidRDefault="00F50791" w:rsidP="00BE3240"/>
    <w:p w14:paraId="4EAF88FE" w14:textId="77777777" w:rsidR="006054D9" w:rsidRDefault="006054D9" w:rsidP="00BE3240"/>
    <w:p w14:paraId="6274B4FB" w14:textId="77777777" w:rsidR="006054D9" w:rsidRDefault="006054D9" w:rsidP="00BE3240"/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7F32E6" w:rsidRPr="00320ECB" w14:paraId="1D1E8F5E" w14:textId="77777777" w:rsidTr="000E7503">
        <w:trPr>
          <w:trHeight w:val="191"/>
        </w:trPr>
        <w:tc>
          <w:tcPr>
            <w:tcW w:w="1222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9910E" w14:textId="77777777" w:rsidR="007F32E6" w:rsidRPr="00173B36" w:rsidRDefault="007F32E6" w:rsidP="000E7503"/>
        </w:tc>
      </w:tr>
      <w:tr w:rsidR="007F32E6" w:rsidRPr="00320ECB" w14:paraId="16F85442" w14:textId="77777777" w:rsidTr="000E7503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ED55A" w14:textId="77777777" w:rsidR="007F32E6" w:rsidRPr="00173B36" w:rsidRDefault="007F32E6" w:rsidP="000E7503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BAD1F" w14:textId="77777777" w:rsidR="007F32E6" w:rsidRPr="00173B36" w:rsidRDefault="007F32E6" w:rsidP="000E7503"/>
        </w:tc>
        <w:tc>
          <w:tcPr>
            <w:tcW w:w="1004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D466A" w14:textId="77777777" w:rsidR="007F32E6" w:rsidRPr="00173B36" w:rsidRDefault="007F32E6" w:rsidP="000E7503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34DA4" w14:textId="77777777" w:rsidR="007F32E6" w:rsidRPr="00173B36" w:rsidRDefault="007F32E6" w:rsidP="000E7503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64D18" w14:textId="77777777" w:rsidR="007F32E6" w:rsidRPr="00173B36" w:rsidRDefault="007F32E6" w:rsidP="000E7503"/>
        </w:tc>
      </w:tr>
      <w:tr w:rsidR="007F32E6" w:rsidRPr="00320ECB" w14:paraId="63F70E0D" w14:textId="77777777" w:rsidTr="000E7503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526D7" w14:textId="77777777" w:rsidR="007F32E6" w:rsidRPr="00173B36" w:rsidRDefault="007F32E6" w:rsidP="000E7503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6FEF27" w14:textId="77777777" w:rsidR="007F32E6" w:rsidRPr="00173B36" w:rsidRDefault="007F32E6" w:rsidP="000E7503"/>
        </w:tc>
        <w:tc>
          <w:tcPr>
            <w:tcW w:w="100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369E55" w14:textId="77777777" w:rsidR="007F32E6" w:rsidRPr="00BE3240" w:rsidRDefault="007F32E6" w:rsidP="000E7503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686503AF" w14:textId="77777777" w:rsidR="007F32E6" w:rsidRPr="00BE3240" w:rsidRDefault="007F32E6" w:rsidP="000E7503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B447E" w14:textId="77777777" w:rsidR="007F32E6" w:rsidRPr="00173B36" w:rsidRDefault="007F32E6" w:rsidP="000E7503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F492D" w14:textId="77777777" w:rsidR="007F32E6" w:rsidRPr="00173B36" w:rsidRDefault="007F32E6" w:rsidP="000E7503"/>
        </w:tc>
      </w:tr>
      <w:tr w:rsidR="007F32E6" w:rsidRPr="00320ECB" w14:paraId="5EC91683" w14:textId="77777777" w:rsidTr="000E7503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2E63C" w14:textId="77777777" w:rsidR="007F32E6" w:rsidRPr="00173B36" w:rsidRDefault="007F32E6" w:rsidP="000E7503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759A5" w14:textId="77777777" w:rsidR="007F32E6" w:rsidRPr="00173B36" w:rsidRDefault="007F32E6" w:rsidP="000E7503"/>
        </w:tc>
        <w:tc>
          <w:tcPr>
            <w:tcW w:w="1004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70495" w14:textId="77777777" w:rsidR="007F32E6" w:rsidRPr="00173B36" w:rsidRDefault="007F32E6" w:rsidP="000E7503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78280" w14:textId="77777777" w:rsidR="007F32E6" w:rsidRPr="00173B36" w:rsidRDefault="007F32E6" w:rsidP="000E7503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62F15" w14:textId="77777777" w:rsidR="007F32E6" w:rsidRPr="00173B36" w:rsidRDefault="007F32E6" w:rsidP="000E7503"/>
        </w:tc>
      </w:tr>
      <w:tr w:rsidR="007F32E6" w:rsidRPr="00320ECB" w14:paraId="16B8FB31" w14:textId="77777777" w:rsidTr="000E7503">
        <w:trPr>
          <w:trHeight w:val="307"/>
        </w:trPr>
        <w:tc>
          <w:tcPr>
            <w:tcW w:w="12224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19048" w14:textId="77777777" w:rsidR="007F32E6" w:rsidRPr="00A724D3" w:rsidRDefault="007F32E6" w:rsidP="000E7503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8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518942E4" w14:textId="77777777" w:rsidR="007F32E6" w:rsidRPr="00A724D3" w:rsidRDefault="007F32E6" w:rsidP="007F32E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19D81898" w14:textId="77777777" w:rsidR="007F32E6" w:rsidRPr="00A724D3" w:rsidRDefault="007F32E6" w:rsidP="007F32E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12344B0D" w14:textId="77777777" w:rsidR="007F32E6" w:rsidRPr="00A724D3" w:rsidRDefault="007F32E6" w:rsidP="007F32E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7B2FDE4D" w14:textId="77777777" w:rsidR="007F32E6" w:rsidRDefault="007F32E6" w:rsidP="007F32E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76703318" w14:textId="77777777" w:rsidR="007F32E6" w:rsidRPr="00A724D3" w:rsidRDefault="007F32E6" w:rsidP="007F32E6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49651B20" w14:textId="77777777" w:rsidR="007F32E6" w:rsidRDefault="007F32E6" w:rsidP="007F32E6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4AFFC" wp14:editId="7A10418B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1894513041" name="Straight Connector 1894513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B5155" id="Straight Connector 18945130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36B13AA6" w14:textId="77777777" w:rsidR="000373FA" w:rsidRDefault="000373FA" w:rsidP="00BE3240"/>
    <w:p w14:paraId="7E1DECF5" w14:textId="77777777" w:rsidR="005218C3" w:rsidRPr="00A5333F" w:rsidRDefault="005218C3" w:rsidP="005218C3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5D188197" w14:textId="1A540BCF" w:rsidR="005218C3" w:rsidRPr="004A735B" w:rsidRDefault="005218C3" w:rsidP="005218C3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>
        <w:rPr>
          <w:b/>
          <w:bCs/>
          <w:color w:val="auto"/>
          <w:szCs w:val="22"/>
        </w:rPr>
        <w:t>0</w:t>
      </w:r>
      <w:r w:rsidR="001D6473">
        <w:rPr>
          <w:b/>
          <w:bCs/>
          <w:color w:val="auto"/>
          <w:szCs w:val="22"/>
        </w:rPr>
        <w:t>6</w:t>
      </w:r>
      <w:r>
        <w:rPr>
          <w:b/>
          <w:bCs/>
          <w:color w:val="auto"/>
          <w:szCs w:val="22"/>
        </w:rPr>
        <w:t>-25/0</w:t>
      </w:r>
      <w:r w:rsidR="001D6473">
        <w:rPr>
          <w:b/>
          <w:bCs/>
          <w:color w:val="auto"/>
          <w:szCs w:val="22"/>
        </w:rPr>
        <w:t>6</w:t>
      </w:r>
      <w:r>
        <w:rPr>
          <w:b/>
          <w:bCs/>
          <w:color w:val="auto"/>
          <w:szCs w:val="22"/>
        </w:rPr>
        <w:t>1</w:t>
      </w:r>
    </w:p>
    <w:p w14:paraId="1030712C" w14:textId="77777777" w:rsidR="005218C3" w:rsidRDefault="005218C3" w:rsidP="005218C3">
      <w:pPr>
        <w:ind w:firstLine="360"/>
        <w:rPr>
          <w:b/>
          <w:bCs/>
          <w:color w:val="auto"/>
          <w:szCs w:val="22"/>
        </w:rPr>
      </w:pPr>
    </w:p>
    <w:p w14:paraId="2D726D5E" w14:textId="2AF6FC65" w:rsidR="005218C3" w:rsidRDefault="005218C3" w:rsidP="005218C3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>
        <w:rPr>
          <w:b/>
          <w:bCs/>
          <w:color w:val="auto"/>
          <w:szCs w:val="22"/>
        </w:rPr>
        <w:t>1</w:t>
      </w:r>
      <w:r w:rsidR="001D6473">
        <w:rPr>
          <w:b/>
          <w:bCs/>
          <w:color w:val="auto"/>
          <w:szCs w:val="22"/>
        </w:rPr>
        <w:t>5</w:t>
      </w:r>
      <w:r>
        <w:rPr>
          <w:b/>
          <w:bCs/>
          <w:color w:val="auto"/>
          <w:szCs w:val="22"/>
        </w:rPr>
        <w:t>/0</w:t>
      </w:r>
      <w:r w:rsidR="001D6473">
        <w:rPr>
          <w:b/>
          <w:bCs/>
          <w:color w:val="auto"/>
          <w:szCs w:val="22"/>
        </w:rPr>
        <w:t>6</w:t>
      </w:r>
      <w:r>
        <w:rPr>
          <w:b/>
          <w:bCs/>
          <w:color w:val="auto"/>
          <w:szCs w:val="22"/>
        </w:rPr>
        <w:t>/2025</w:t>
      </w:r>
    </w:p>
    <w:p w14:paraId="19DA7476" w14:textId="77777777" w:rsidR="005218C3" w:rsidRDefault="005218C3" w:rsidP="005218C3">
      <w:pPr>
        <w:ind w:firstLine="360"/>
        <w:jc w:val="right"/>
        <w:rPr>
          <w:color w:val="auto"/>
          <w:sz w:val="24"/>
          <w:szCs w:val="24"/>
        </w:rPr>
      </w:pPr>
    </w:p>
    <w:p w14:paraId="6CB28704" w14:textId="2552A441" w:rsidR="005218C3" w:rsidRPr="00712122" w:rsidRDefault="005218C3" w:rsidP="005218C3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ab/>
        <w:t xml:space="preserve">To: </w:t>
      </w:r>
    </w:p>
    <w:p w14:paraId="17F28E7B" w14:textId="77777777" w:rsidR="005218C3" w:rsidRPr="00712122" w:rsidRDefault="005218C3" w:rsidP="005218C3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4F50B90F" w14:textId="77777777" w:rsidR="005218C3" w:rsidRPr="00712122" w:rsidRDefault="005218C3" w:rsidP="005218C3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Ghatkopar - East</w:t>
      </w:r>
    </w:p>
    <w:p w14:paraId="66D84D03" w14:textId="77777777" w:rsidR="005218C3" w:rsidRPr="00712122" w:rsidRDefault="005218C3" w:rsidP="005218C3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130F60C2" w14:textId="77777777" w:rsidR="005218C3" w:rsidRPr="00712122" w:rsidRDefault="005218C3" w:rsidP="005218C3">
      <w:pPr>
        <w:ind w:firstLine="360"/>
        <w:rPr>
          <w:b/>
          <w:bCs/>
          <w:color w:val="auto"/>
          <w:sz w:val="24"/>
          <w:szCs w:val="24"/>
        </w:rPr>
      </w:pPr>
    </w:p>
    <w:p w14:paraId="4FFF9ED5" w14:textId="77777777" w:rsidR="005218C3" w:rsidRPr="00712122" w:rsidRDefault="005218C3" w:rsidP="005218C3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1C7D3F9A" w14:textId="77777777" w:rsidR="005218C3" w:rsidRDefault="005218C3" w:rsidP="005218C3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0BFDB1D8" w14:textId="77777777" w:rsidR="005218C3" w:rsidRDefault="005218C3" w:rsidP="005218C3">
      <w:pPr>
        <w:ind w:firstLine="360"/>
        <w:rPr>
          <w:b/>
          <w:bCs/>
          <w:color w:val="auto"/>
          <w:sz w:val="24"/>
          <w:szCs w:val="24"/>
        </w:rPr>
      </w:pPr>
    </w:p>
    <w:p w14:paraId="1D98DF4D" w14:textId="46718BCC" w:rsidR="00A7393A" w:rsidRPr="000D6CFF" w:rsidRDefault="005218C3" w:rsidP="00A7393A">
      <w:pPr>
        <w:ind w:left="2124" w:firstLine="708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</w:t>
      </w:r>
      <w:proofErr w:type="spellStart"/>
      <w:proofErr w:type="gramStart"/>
      <w:r w:rsidR="00A7393A">
        <w:rPr>
          <w:color w:val="auto"/>
          <w:sz w:val="24"/>
          <w:szCs w:val="24"/>
        </w:rPr>
        <w:t>Removing,Refixing</w:t>
      </w:r>
      <w:proofErr w:type="spellEnd"/>
      <w:proofErr w:type="gramEnd"/>
      <w:r w:rsidR="00A7393A">
        <w:rPr>
          <w:color w:val="auto"/>
          <w:sz w:val="24"/>
          <w:szCs w:val="24"/>
        </w:rPr>
        <w:t xml:space="preserve"> of ceiling fan and tube light</w:t>
      </w:r>
    </w:p>
    <w:p w14:paraId="1E9C561B" w14:textId="4A22766E" w:rsidR="005218C3" w:rsidRDefault="005218C3" w:rsidP="005218C3">
      <w:pPr>
        <w:ind w:left="2124" w:firstLine="708"/>
        <w:rPr>
          <w:b/>
          <w:bCs/>
          <w:color w:val="auto"/>
          <w:sz w:val="24"/>
          <w:szCs w:val="24"/>
        </w:rPr>
      </w:pPr>
    </w:p>
    <w:p w14:paraId="6EA00AD8" w14:textId="77777777" w:rsidR="005218C3" w:rsidRPr="00282327" w:rsidRDefault="005218C3" w:rsidP="005218C3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532"/>
        <w:gridCol w:w="1145"/>
        <w:gridCol w:w="1123"/>
        <w:gridCol w:w="1134"/>
      </w:tblGrid>
      <w:tr w:rsidR="005218C3" w14:paraId="4677D334" w14:textId="77777777" w:rsidTr="003D1ECE">
        <w:tc>
          <w:tcPr>
            <w:tcW w:w="847" w:type="dxa"/>
          </w:tcPr>
          <w:p w14:paraId="0CCCF3C9" w14:textId="77777777" w:rsidR="005218C3" w:rsidRDefault="005218C3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532" w:type="dxa"/>
          </w:tcPr>
          <w:p w14:paraId="2DB12E7A" w14:textId="77777777" w:rsidR="005218C3" w:rsidRDefault="005218C3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45" w:type="dxa"/>
          </w:tcPr>
          <w:p w14:paraId="0150CA9A" w14:textId="77777777" w:rsidR="005218C3" w:rsidRDefault="005218C3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23" w:type="dxa"/>
          </w:tcPr>
          <w:p w14:paraId="137925FA" w14:textId="77777777" w:rsidR="005218C3" w:rsidRDefault="005218C3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134" w:type="dxa"/>
          </w:tcPr>
          <w:p w14:paraId="29B2ABDC" w14:textId="77777777" w:rsidR="005218C3" w:rsidRDefault="005218C3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5218C3" w:rsidRPr="00B971F0" w14:paraId="52451313" w14:textId="77777777" w:rsidTr="003D1ECE">
        <w:trPr>
          <w:trHeight w:val="326"/>
        </w:trPr>
        <w:tc>
          <w:tcPr>
            <w:tcW w:w="847" w:type="dxa"/>
          </w:tcPr>
          <w:p w14:paraId="7DEE3D87" w14:textId="77777777" w:rsidR="005218C3" w:rsidRDefault="005218C3" w:rsidP="003D1ECE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532" w:type="dxa"/>
          </w:tcPr>
          <w:p w14:paraId="37BB5F13" w14:textId="6265E415" w:rsidR="005218C3" w:rsidRPr="000D6CFF" w:rsidRDefault="002F14D7" w:rsidP="003D1ECE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auto"/>
                <w:sz w:val="24"/>
                <w:szCs w:val="24"/>
              </w:rPr>
              <w:t>Removin</w:t>
            </w:r>
            <w:r w:rsidR="00A7393A">
              <w:rPr>
                <w:color w:val="auto"/>
                <w:sz w:val="24"/>
                <w:szCs w:val="24"/>
              </w:rPr>
              <w:t>g</w:t>
            </w:r>
            <w:r>
              <w:rPr>
                <w:color w:val="auto"/>
                <w:sz w:val="24"/>
                <w:szCs w:val="24"/>
              </w:rPr>
              <w:t>,Refixing</w:t>
            </w:r>
            <w:proofErr w:type="spellEnd"/>
            <w:proofErr w:type="gramEnd"/>
            <w:r>
              <w:rPr>
                <w:color w:val="auto"/>
                <w:sz w:val="24"/>
                <w:szCs w:val="24"/>
              </w:rPr>
              <w:t xml:space="preserve"> </w:t>
            </w:r>
            <w:r w:rsidR="00A7393A">
              <w:rPr>
                <w:color w:val="auto"/>
                <w:sz w:val="24"/>
                <w:szCs w:val="24"/>
              </w:rPr>
              <w:t xml:space="preserve">of ceiling fan </w:t>
            </w:r>
          </w:p>
        </w:tc>
        <w:tc>
          <w:tcPr>
            <w:tcW w:w="1145" w:type="dxa"/>
          </w:tcPr>
          <w:p w14:paraId="2A3B3FA2" w14:textId="402122C9" w:rsidR="005218C3" w:rsidRDefault="00A7393A" w:rsidP="003D1ECE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14:paraId="3E04FAA0" w14:textId="75680289" w:rsidR="005218C3" w:rsidRDefault="00A7393A" w:rsidP="003D1ECE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350</w:t>
            </w:r>
          </w:p>
        </w:tc>
        <w:tc>
          <w:tcPr>
            <w:tcW w:w="1134" w:type="dxa"/>
          </w:tcPr>
          <w:p w14:paraId="600F9E9F" w14:textId="289862B0" w:rsidR="005218C3" w:rsidRDefault="00A7393A" w:rsidP="003D1ECE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2100</w:t>
            </w:r>
          </w:p>
        </w:tc>
      </w:tr>
      <w:tr w:rsidR="00A7393A" w:rsidRPr="00B971F0" w14:paraId="5DEFD134" w14:textId="77777777" w:rsidTr="003D1ECE">
        <w:trPr>
          <w:trHeight w:val="326"/>
        </w:trPr>
        <w:tc>
          <w:tcPr>
            <w:tcW w:w="847" w:type="dxa"/>
          </w:tcPr>
          <w:p w14:paraId="3EF9AD86" w14:textId="711D0CED" w:rsidR="00A7393A" w:rsidRDefault="00A7393A" w:rsidP="00A7393A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5532" w:type="dxa"/>
          </w:tcPr>
          <w:p w14:paraId="0B82BD8F" w14:textId="54E4202D" w:rsidR="00A7393A" w:rsidRPr="001018DB" w:rsidRDefault="00A7393A" w:rsidP="00A7393A">
            <w:pPr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auto"/>
                <w:sz w:val="24"/>
                <w:szCs w:val="24"/>
              </w:rPr>
              <w:t>Removing,Refixing</w:t>
            </w:r>
            <w:proofErr w:type="spellEnd"/>
            <w:proofErr w:type="gram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auto"/>
                <w:sz w:val="24"/>
                <w:szCs w:val="24"/>
              </w:rPr>
              <w:t>of  tube</w:t>
            </w:r>
            <w:proofErr w:type="gramEnd"/>
            <w:r>
              <w:rPr>
                <w:color w:val="auto"/>
                <w:sz w:val="24"/>
                <w:szCs w:val="24"/>
              </w:rPr>
              <w:t xml:space="preserve"> light</w:t>
            </w:r>
          </w:p>
        </w:tc>
        <w:tc>
          <w:tcPr>
            <w:tcW w:w="1145" w:type="dxa"/>
          </w:tcPr>
          <w:p w14:paraId="31AEBC31" w14:textId="79EBE526" w:rsidR="00A7393A" w:rsidRDefault="00A7393A" w:rsidP="00A7393A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177661D8" w14:textId="6B45CC89" w:rsidR="00A7393A" w:rsidRDefault="00A7393A" w:rsidP="00A7393A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350</w:t>
            </w:r>
          </w:p>
        </w:tc>
        <w:tc>
          <w:tcPr>
            <w:tcW w:w="1134" w:type="dxa"/>
          </w:tcPr>
          <w:p w14:paraId="33945E3B" w14:textId="155D13AA" w:rsidR="00A7393A" w:rsidRPr="00137593" w:rsidRDefault="00A7393A" w:rsidP="00A7393A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350</w:t>
            </w:r>
          </w:p>
        </w:tc>
      </w:tr>
      <w:tr w:rsidR="00A7393A" w:rsidRPr="00B971F0" w14:paraId="346FD54F" w14:textId="77777777" w:rsidTr="003D1ECE">
        <w:trPr>
          <w:trHeight w:val="326"/>
        </w:trPr>
        <w:tc>
          <w:tcPr>
            <w:tcW w:w="847" w:type="dxa"/>
          </w:tcPr>
          <w:p w14:paraId="126341FA" w14:textId="77777777" w:rsidR="00A7393A" w:rsidRDefault="00A7393A" w:rsidP="00A7393A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04E6D2FD" w14:textId="1914254B" w:rsidR="00A7393A" w:rsidRDefault="00A7393A" w:rsidP="00A7393A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45" w:type="dxa"/>
          </w:tcPr>
          <w:p w14:paraId="2638EC1C" w14:textId="77777777" w:rsidR="00A7393A" w:rsidRDefault="00A7393A" w:rsidP="00A7393A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0C6AA7D" w14:textId="77777777" w:rsidR="00A7393A" w:rsidRDefault="00A7393A" w:rsidP="00A7393A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875FB8" w14:textId="38992445" w:rsidR="00A7393A" w:rsidRDefault="00A7393A" w:rsidP="00A7393A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2,450</w:t>
            </w:r>
          </w:p>
        </w:tc>
      </w:tr>
      <w:tr w:rsidR="00A7393A" w14:paraId="64F52192" w14:textId="77777777" w:rsidTr="003D1ECE">
        <w:tc>
          <w:tcPr>
            <w:tcW w:w="847" w:type="dxa"/>
          </w:tcPr>
          <w:p w14:paraId="54399493" w14:textId="77777777" w:rsidR="00A7393A" w:rsidRPr="00E2288C" w:rsidRDefault="00A7393A" w:rsidP="00A7393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4005BFB1" w14:textId="77777777" w:rsidR="00A7393A" w:rsidRPr="00F35B52" w:rsidRDefault="00A7393A" w:rsidP="00A7393A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45" w:type="dxa"/>
          </w:tcPr>
          <w:p w14:paraId="3797BF8B" w14:textId="77777777" w:rsidR="00A7393A" w:rsidRPr="00E2288C" w:rsidRDefault="00A7393A" w:rsidP="00A7393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39C13F5" w14:textId="77777777" w:rsidR="00A7393A" w:rsidRPr="00E2288C" w:rsidRDefault="00A7393A" w:rsidP="00A7393A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B67D64" w14:textId="422CF18D" w:rsidR="00A7393A" w:rsidRPr="00F35B52" w:rsidRDefault="00A7393A" w:rsidP="00A7393A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441</w:t>
            </w:r>
          </w:p>
        </w:tc>
      </w:tr>
      <w:tr w:rsidR="00A7393A" w14:paraId="65B21053" w14:textId="77777777" w:rsidTr="003D1ECE">
        <w:tc>
          <w:tcPr>
            <w:tcW w:w="847" w:type="dxa"/>
          </w:tcPr>
          <w:p w14:paraId="2B15B961" w14:textId="77777777" w:rsidR="00A7393A" w:rsidRPr="00E2288C" w:rsidRDefault="00A7393A" w:rsidP="00A7393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7B7581D2" w14:textId="77777777" w:rsidR="00A7393A" w:rsidRPr="00F35B52" w:rsidRDefault="00A7393A" w:rsidP="00A7393A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45" w:type="dxa"/>
          </w:tcPr>
          <w:p w14:paraId="66024F58" w14:textId="77777777" w:rsidR="00A7393A" w:rsidRPr="00E2288C" w:rsidRDefault="00A7393A" w:rsidP="00A7393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1AADF21" w14:textId="77777777" w:rsidR="00A7393A" w:rsidRPr="00E2288C" w:rsidRDefault="00A7393A" w:rsidP="00A7393A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3EA7A5" w14:textId="629B1E7F" w:rsidR="00A7393A" w:rsidRDefault="00A7393A" w:rsidP="00A7393A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2,891</w:t>
            </w:r>
          </w:p>
        </w:tc>
      </w:tr>
    </w:tbl>
    <w:p w14:paraId="7B293783" w14:textId="77777777" w:rsidR="005218C3" w:rsidRDefault="005218C3" w:rsidP="005218C3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774383FD" w14:textId="48E40886" w:rsidR="005218C3" w:rsidRPr="00A9033B" w:rsidRDefault="005218C3" w:rsidP="005218C3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(Total </w:t>
      </w:r>
      <w:r w:rsidR="005D14CB">
        <w:rPr>
          <w:b/>
          <w:bCs/>
          <w:color w:val="000000" w:themeColor="text1"/>
          <w:sz w:val="22"/>
          <w:szCs w:val="22"/>
        </w:rPr>
        <w:t xml:space="preserve">Two </w:t>
      </w:r>
      <w:r>
        <w:rPr>
          <w:b/>
          <w:bCs/>
          <w:color w:val="000000" w:themeColor="text1"/>
          <w:sz w:val="22"/>
          <w:szCs w:val="22"/>
        </w:rPr>
        <w:t xml:space="preserve">thousand </w:t>
      </w:r>
      <w:r w:rsidR="00A7393A">
        <w:rPr>
          <w:b/>
          <w:bCs/>
          <w:color w:val="000000" w:themeColor="text1"/>
          <w:sz w:val="22"/>
          <w:szCs w:val="22"/>
        </w:rPr>
        <w:t>Eight</w:t>
      </w:r>
      <w:r w:rsidR="00B44D42">
        <w:rPr>
          <w:b/>
          <w:bCs/>
          <w:color w:val="000000" w:themeColor="text1"/>
          <w:sz w:val="22"/>
          <w:szCs w:val="22"/>
        </w:rPr>
        <w:t xml:space="preserve"> Hundred </w:t>
      </w:r>
      <w:proofErr w:type="gramStart"/>
      <w:r w:rsidR="00B44D42">
        <w:rPr>
          <w:b/>
          <w:bCs/>
          <w:color w:val="000000" w:themeColor="text1"/>
          <w:sz w:val="22"/>
          <w:szCs w:val="22"/>
        </w:rPr>
        <w:t xml:space="preserve">Ninety </w:t>
      </w:r>
      <w:r w:rsidR="00A7393A">
        <w:rPr>
          <w:b/>
          <w:bCs/>
          <w:color w:val="000000" w:themeColor="text1"/>
          <w:sz w:val="22"/>
          <w:szCs w:val="22"/>
        </w:rPr>
        <w:t>one</w:t>
      </w:r>
      <w:proofErr w:type="gramEnd"/>
      <w:r w:rsidR="00A7393A">
        <w:rPr>
          <w:b/>
          <w:bCs/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Rs.)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742B7439" w14:textId="77777777" w:rsidR="005218C3" w:rsidRPr="00A9033B" w:rsidRDefault="005218C3" w:rsidP="005218C3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42169D87" w14:textId="77777777" w:rsidR="005218C3" w:rsidRPr="00BE13D5" w:rsidRDefault="005218C3" w:rsidP="005218C3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78A61064" w14:textId="77777777" w:rsidR="005218C3" w:rsidRPr="00BE13D5" w:rsidRDefault="005218C3" w:rsidP="005218C3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15CFD00E" w14:textId="77777777" w:rsidR="005218C3" w:rsidRDefault="005218C3" w:rsidP="005218C3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606D6926" w14:textId="77777777" w:rsidR="005218C3" w:rsidRPr="00456845" w:rsidRDefault="005218C3" w:rsidP="005218C3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6067BC42" w14:textId="77777777" w:rsidR="005218C3" w:rsidRPr="00565FE5" w:rsidRDefault="005218C3" w:rsidP="005218C3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06AE0792" w14:textId="77777777" w:rsidR="005218C3" w:rsidRPr="00456845" w:rsidRDefault="005218C3" w:rsidP="005218C3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5D652C7A" w14:textId="77777777" w:rsidR="005218C3" w:rsidRDefault="005218C3" w:rsidP="005218C3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0D682641" w14:textId="77777777" w:rsidR="005218C3" w:rsidRPr="00487B03" w:rsidRDefault="005218C3" w:rsidP="005218C3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6F904E99" w14:textId="77777777" w:rsidR="005218C3" w:rsidRDefault="005218C3" w:rsidP="005218C3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0E242C43" w14:textId="77777777" w:rsidR="005218C3" w:rsidRDefault="005218C3" w:rsidP="005218C3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1CC2B061" w14:textId="77777777" w:rsidR="005218C3" w:rsidRDefault="005218C3" w:rsidP="005218C3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73F528E4" w14:textId="77777777" w:rsidR="005218C3" w:rsidRPr="004A735B" w:rsidRDefault="005218C3" w:rsidP="005218C3">
      <w:pPr>
        <w:spacing w:after="120"/>
        <w:ind w:firstLine="708"/>
        <w:rPr>
          <w:b/>
          <w:bCs/>
          <w:color w:val="auto"/>
          <w:szCs w:val="22"/>
        </w:rPr>
      </w:pPr>
    </w:p>
    <w:p w14:paraId="1F2EA0C0" w14:textId="77777777" w:rsidR="005218C3" w:rsidRDefault="005218C3" w:rsidP="005218C3"/>
    <w:p w14:paraId="5E8CCCFE" w14:textId="77777777" w:rsidR="00F37017" w:rsidRDefault="00F37017" w:rsidP="00BE3240"/>
    <w:p w14:paraId="730C034F" w14:textId="77777777" w:rsidR="00F37017" w:rsidRDefault="00F37017" w:rsidP="00BE3240"/>
    <w:p w14:paraId="12EC2540" w14:textId="77777777" w:rsidR="00F37017" w:rsidRDefault="00F37017" w:rsidP="00BE3240"/>
    <w:p w14:paraId="118FA25F" w14:textId="77777777" w:rsidR="00F37017" w:rsidRDefault="00F37017" w:rsidP="00BE3240"/>
    <w:p w14:paraId="26D59513" w14:textId="77777777" w:rsidR="00F37017" w:rsidRDefault="00F37017" w:rsidP="00BE3240"/>
    <w:p w14:paraId="21780C50" w14:textId="77777777" w:rsidR="000373FA" w:rsidRDefault="000373FA" w:rsidP="00BE3240"/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BB658D" w:rsidRPr="00320ECB" w14:paraId="0242C281" w14:textId="77777777" w:rsidTr="0004161C">
        <w:trPr>
          <w:trHeight w:val="191"/>
        </w:trPr>
        <w:tc>
          <w:tcPr>
            <w:tcW w:w="12224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234DD" w14:textId="77777777" w:rsidR="00BB658D" w:rsidRPr="00173B36" w:rsidRDefault="00BB658D" w:rsidP="0004161C"/>
        </w:tc>
      </w:tr>
      <w:tr w:rsidR="00BB658D" w:rsidRPr="00320ECB" w14:paraId="1E127918" w14:textId="77777777" w:rsidTr="0004161C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C7586" w14:textId="77777777" w:rsidR="00BB658D" w:rsidRPr="00173B36" w:rsidRDefault="00BB658D" w:rsidP="0004161C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8B66" w14:textId="77777777" w:rsidR="00BB658D" w:rsidRPr="00173B36" w:rsidRDefault="00BB658D" w:rsidP="0004161C"/>
        </w:tc>
        <w:tc>
          <w:tcPr>
            <w:tcW w:w="1004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179E2" w14:textId="77777777" w:rsidR="00BB658D" w:rsidRPr="00173B36" w:rsidRDefault="00BB658D" w:rsidP="0004161C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DA4EE" w14:textId="77777777" w:rsidR="00BB658D" w:rsidRPr="00173B36" w:rsidRDefault="00BB658D" w:rsidP="0004161C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CF010" w14:textId="77777777" w:rsidR="00BB658D" w:rsidRPr="00173B36" w:rsidRDefault="00BB658D" w:rsidP="0004161C"/>
        </w:tc>
      </w:tr>
      <w:tr w:rsidR="00BB658D" w:rsidRPr="00320ECB" w14:paraId="061EFB6C" w14:textId="77777777" w:rsidTr="0004161C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C5B0B" w14:textId="77777777" w:rsidR="00BB658D" w:rsidRPr="00173B36" w:rsidRDefault="00BB658D" w:rsidP="0004161C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DA037" w14:textId="77777777" w:rsidR="00BB658D" w:rsidRPr="00173B36" w:rsidRDefault="00BB658D" w:rsidP="0004161C"/>
        </w:tc>
        <w:tc>
          <w:tcPr>
            <w:tcW w:w="100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F85B69" w14:textId="77777777" w:rsidR="00BB658D" w:rsidRPr="00BE3240" w:rsidRDefault="00BB658D" w:rsidP="0004161C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4BD7A788" w14:textId="77777777" w:rsidR="00BB658D" w:rsidRPr="00BE3240" w:rsidRDefault="00BB658D" w:rsidP="0004161C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2E4D3" w14:textId="77777777" w:rsidR="00BB658D" w:rsidRPr="00173B36" w:rsidRDefault="00BB658D" w:rsidP="0004161C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13304" w14:textId="77777777" w:rsidR="00BB658D" w:rsidRPr="00173B36" w:rsidRDefault="00BB658D" w:rsidP="0004161C"/>
        </w:tc>
      </w:tr>
      <w:tr w:rsidR="00BB658D" w:rsidRPr="00320ECB" w14:paraId="7364ABF5" w14:textId="77777777" w:rsidTr="0004161C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FFEFA" w14:textId="77777777" w:rsidR="00BB658D" w:rsidRPr="00173B36" w:rsidRDefault="00BB658D" w:rsidP="0004161C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5A51F" w14:textId="77777777" w:rsidR="00BB658D" w:rsidRPr="00173B36" w:rsidRDefault="00BB658D" w:rsidP="0004161C"/>
        </w:tc>
        <w:tc>
          <w:tcPr>
            <w:tcW w:w="10041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C6A1C" w14:textId="77777777" w:rsidR="00BB658D" w:rsidRPr="00173B36" w:rsidRDefault="00BB658D" w:rsidP="0004161C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F7176" w14:textId="77777777" w:rsidR="00BB658D" w:rsidRPr="00173B36" w:rsidRDefault="00BB658D" w:rsidP="0004161C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0AC09" w14:textId="77777777" w:rsidR="00BB658D" w:rsidRPr="00173B36" w:rsidRDefault="00BB658D" w:rsidP="0004161C"/>
        </w:tc>
      </w:tr>
      <w:tr w:rsidR="00BB658D" w:rsidRPr="00320ECB" w14:paraId="5F805673" w14:textId="77777777" w:rsidTr="0004161C">
        <w:trPr>
          <w:trHeight w:val="307"/>
        </w:trPr>
        <w:tc>
          <w:tcPr>
            <w:tcW w:w="12224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5DC46" w14:textId="77777777" w:rsidR="00BB658D" w:rsidRPr="00A724D3" w:rsidRDefault="00BB658D" w:rsidP="0004161C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19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59815EB4" w14:textId="77777777" w:rsidR="00BB658D" w:rsidRPr="00A724D3" w:rsidRDefault="00BB658D" w:rsidP="00BB658D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531B12EE" w14:textId="77777777" w:rsidR="00BB658D" w:rsidRPr="00A724D3" w:rsidRDefault="00BB658D" w:rsidP="00BB658D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50B211BF" w14:textId="77777777" w:rsidR="00BB658D" w:rsidRPr="00A724D3" w:rsidRDefault="00BB658D" w:rsidP="00BB658D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5A5FABB2" w14:textId="77777777" w:rsidR="00BB658D" w:rsidRDefault="00BB658D" w:rsidP="00BB658D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 plumbing equipment’s</w:t>
      </w:r>
    </w:p>
    <w:p w14:paraId="234AA74E" w14:textId="77777777" w:rsidR="00BB658D" w:rsidRPr="00A724D3" w:rsidRDefault="00BB658D" w:rsidP="00BB658D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0201146F" w14:textId="77777777" w:rsidR="00BB658D" w:rsidRDefault="00BB658D" w:rsidP="00BB658D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F9A94" wp14:editId="30EA0778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364815793" name="Straight Connector 364815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DD69" id="Straight Connector 36481579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27AD6012" w14:textId="77777777" w:rsidR="00BB658D" w:rsidRDefault="00BB658D" w:rsidP="00BB658D"/>
    <w:p w14:paraId="414B4B1C" w14:textId="77777777" w:rsidR="00BB658D" w:rsidRDefault="00BB658D" w:rsidP="00BB658D"/>
    <w:p w14:paraId="5BDE7AC7" w14:textId="77777777" w:rsidR="009F222F" w:rsidRDefault="009F222F" w:rsidP="009F222F"/>
    <w:p w14:paraId="01190421" w14:textId="77777777" w:rsidR="009F222F" w:rsidRPr="00A5333F" w:rsidRDefault="009F222F" w:rsidP="009F222F">
      <w:pPr>
        <w:ind w:left="4596" w:firstLine="360"/>
        <w:rPr>
          <w:b/>
          <w:bCs/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 xml:space="preserve">TAX </w:t>
      </w:r>
      <w:r w:rsidRPr="00A5333F">
        <w:rPr>
          <w:b/>
          <w:bCs/>
          <w:color w:val="auto"/>
          <w:sz w:val="24"/>
          <w:szCs w:val="24"/>
        </w:rPr>
        <w:t xml:space="preserve"> INVOICE</w:t>
      </w:r>
      <w:proofErr w:type="gramEnd"/>
    </w:p>
    <w:p w14:paraId="37C025AE" w14:textId="4D12B770" w:rsidR="009F222F" w:rsidRPr="004A735B" w:rsidRDefault="009F222F" w:rsidP="009F222F">
      <w:pPr>
        <w:ind w:firstLine="360"/>
        <w:rPr>
          <w:b/>
          <w:bCs/>
          <w:color w:val="auto"/>
          <w:szCs w:val="22"/>
        </w:rPr>
      </w:pPr>
      <w:proofErr w:type="gramStart"/>
      <w:r w:rsidRPr="004A735B">
        <w:rPr>
          <w:b/>
          <w:bCs/>
          <w:color w:val="auto"/>
          <w:szCs w:val="22"/>
        </w:rPr>
        <w:t>INVOICE :</w:t>
      </w:r>
      <w:proofErr w:type="gramEnd"/>
      <w:r w:rsidRPr="004A735B">
        <w:rPr>
          <w:b/>
          <w:bCs/>
          <w:color w:val="auto"/>
          <w:szCs w:val="22"/>
        </w:rPr>
        <w:t xml:space="preserve"> </w:t>
      </w:r>
      <w:r>
        <w:rPr>
          <w:b/>
          <w:bCs/>
          <w:color w:val="auto"/>
          <w:szCs w:val="22"/>
        </w:rPr>
        <w:t>04-25/05</w:t>
      </w:r>
      <w:r w:rsidR="00440368">
        <w:rPr>
          <w:b/>
          <w:bCs/>
          <w:color w:val="auto"/>
          <w:szCs w:val="22"/>
        </w:rPr>
        <w:t>2</w:t>
      </w:r>
    </w:p>
    <w:p w14:paraId="617246D2" w14:textId="77777777" w:rsidR="009F222F" w:rsidRDefault="009F222F" w:rsidP="009F222F">
      <w:pPr>
        <w:ind w:firstLine="360"/>
        <w:rPr>
          <w:b/>
          <w:bCs/>
          <w:color w:val="auto"/>
          <w:szCs w:val="22"/>
        </w:rPr>
      </w:pPr>
    </w:p>
    <w:p w14:paraId="7813DDF2" w14:textId="77777777" w:rsidR="009F222F" w:rsidRDefault="009F222F" w:rsidP="009F222F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>
        <w:rPr>
          <w:b/>
          <w:bCs/>
          <w:color w:val="auto"/>
          <w:szCs w:val="22"/>
        </w:rPr>
        <w:t>16/04/2025</w:t>
      </w:r>
    </w:p>
    <w:p w14:paraId="2D369031" w14:textId="77777777" w:rsidR="009F222F" w:rsidRDefault="009F222F" w:rsidP="009F222F">
      <w:pPr>
        <w:ind w:firstLine="360"/>
        <w:jc w:val="right"/>
        <w:rPr>
          <w:color w:val="auto"/>
          <w:sz w:val="24"/>
          <w:szCs w:val="24"/>
        </w:rPr>
      </w:pPr>
    </w:p>
    <w:p w14:paraId="21466445" w14:textId="0AF100B8" w:rsidR="009F222F" w:rsidRPr="00712122" w:rsidRDefault="009F222F" w:rsidP="009F222F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ab/>
        <w:t>To:</w:t>
      </w:r>
      <w:r w:rsidR="00C724FC">
        <w:rPr>
          <w:b/>
          <w:bCs/>
          <w:color w:val="auto"/>
          <w:sz w:val="24"/>
          <w:szCs w:val="24"/>
        </w:rPr>
        <w:t xml:space="preserve"> D.M</w:t>
      </w:r>
      <w:r>
        <w:rPr>
          <w:b/>
          <w:bCs/>
          <w:color w:val="auto"/>
          <w:sz w:val="24"/>
          <w:szCs w:val="24"/>
        </w:rPr>
        <w:t xml:space="preserve"> Bhatia </w:t>
      </w:r>
    </w:p>
    <w:p w14:paraId="248174F3" w14:textId="77777777" w:rsidR="009F222F" w:rsidRPr="00712122" w:rsidRDefault="009F222F" w:rsidP="009F222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15704581" w14:textId="77777777" w:rsidR="009F222F" w:rsidRPr="00712122" w:rsidRDefault="009F222F" w:rsidP="009F222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Ghatkopar - East</w:t>
      </w:r>
    </w:p>
    <w:p w14:paraId="0F271452" w14:textId="77777777" w:rsidR="009F222F" w:rsidRPr="00712122" w:rsidRDefault="009F222F" w:rsidP="009F222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694358F1" w14:textId="77777777" w:rsidR="009F222F" w:rsidRPr="00712122" w:rsidRDefault="009F222F" w:rsidP="009F222F">
      <w:pPr>
        <w:ind w:firstLine="360"/>
        <w:rPr>
          <w:b/>
          <w:bCs/>
          <w:color w:val="auto"/>
          <w:sz w:val="24"/>
          <w:szCs w:val="24"/>
        </w:rPr>
      </w:pPr>
    </w:p>
    <w:p w14:paraId="57B7F682" w14:textId="77777777" w:rsidR="009F222F" w:rsidRPr="00712122" w:rsidRDefault="009F222F" w:rsidP="009F222F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GST NO:</w:t>
      </w:r>
      <w:r>
        <w:rPr>
          <w:b/>
          <w:bCs/>
          <w:color w:val="auto"/>
          <w:sz w:val="24"/>
          <w:szCs w:val="24"/>
        </w:rPr>
        <w:t xml:space="preserve"> 27AAATR0106N1ZK</w:t>
      </w:r>
    </w:p>
    <w:p w14:paraId="4778B4B7" w14:textId="77777777" w:rsidR="009F222F" w:rsidRDefault="009F222F" w:rsidP="009F222F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7CB9A200" w14:textId="77777777" w:rsidR="009F222F" w:rsidRDefault="009F222F" w:rsidP="009F222F">
      <w:pPr>
        <w:ind w:firstLine="360"/>
        <w:rPr>
          <w:b/>
          <w:bCs/>
          <w:color w:val="auto"/>
          <w:sz w:val="24"/>
          <w:szCs w:val="24"/>
        </w:rPr>
      </w:pPr>
    </w:p>
    <w:p w14:paraId="7888CBD0" w14:textId="11103891" w:rsidR="009F222F" w:rsidRDefault="009F222F" w:rsidP="009F222F">
      <w:pPr>
        <w:ind w:left="2124" w:firstLine="708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Sub: Charges for </w:t>
      </w:r>
      <w:r w:rsidR="00907422">
        <w:rPr>
          <w:b/>
          <w:bCs/>
          <w:color w:val="auto"/>
          <w:sz w:val="24"/>
          <w:szCs w:val="24"/>
        </w:rPr>
        <w:t>Ceiling fan</w:t>
      </w:r>
      <w:r>
        <w:rPr>
          <w:b/>
          <w:bCs/>
          <w:color w:val="auto"/>
          <w:sz w:val="24"/>
          <w:szCs w:val="24"/>
        </w:rPr>
        <w:t xml:space="preserve"> work for </w:t>
      </w:r>
      <w:r w:rsidR="00907422">
        <w:rPr>
          <w:b/>
          <w:bCs/>
          <w:color w:val="auto"/>
          <w:sz w:val="24"/>
          <w:szCs w:val="24"/>
        </w:rPr>
        <w:t>4</w:t>
      </w:r>
      <w:r w:rsidR="00907422" w:rsidRPr="00907422">
        <w:rPr>
          <w:b/>
          <w:bCs/>
          <w:color w:val="auto"/>
          <w:sz w:val="24"/>
          <w:szCs w:val="24"/>
          <w:vertAlign w:val="superscript"/>
        </w:rPr>
        <w:t>th</w:t>
      </w:r>
      <w:r w:rsidR="00907422">
        <w:rPr>
          <w:b/>
          <w:bCs/>
          <w:color w:val="auto"/>
          <w:sz w:val="24"/>
          <w:szCs w:val="24"/>
        </w:rPr>
        <w:t xml:space="preserve"> ABC Class</w:t>
      </w:r>
    </w:p>
    <w:p w14:paraId="32FFE778" w14:textId="77777777" w:rsidR="009F222F" w:rsidRPr="00282327" w:rsidRDefault="009F222F" w:rsidP="009F222F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847"/>
        <w:gridCol w:w="5532"/>
        <w:gridCol w:w="1145"/>
        <w:gridCol w:w="1123"/>
        <w:gridCol w:w="1134"/>
      </w:tblGrid>
      <w:tr w:rsidR="009F222F" w14:paraId="5E39717F" w14:textId="77777777" w:rsidTr="003D1ECE">
        <w:tc>
          <w:tcPr>
            <w:tcW w:w="847" w:type="dxa"/>
          </w:tcPr>
          <w:p w14:paraId="1E5FB8A5" w14:textId="77777777" w:rsidR="009F222F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532" w:type="dxa"/>
          </w:tcPr>
          <w:p w14:paraId="593B4172" w14:textId="77777777" w:rsidR="009F222F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145" w:type="dxa"/>
          </w:tcPr>
          <w:p w14:paraId="514A9265" w14:textId="77777777" w:rsidR="009F222F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23" w:type="dxa"/>
          </w:tcPr>
          <w:p w14:paraId="34DF20AE" w14:textId="77777777" w:rsidR="009F222F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134" w:type="dxa"/>
          </w:tcPr>
          <w:p w14:paraId="6EF593F1" w14:textId="77777777" w:rsidR="009F222F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9F222F" w:rsidRPr="00B971F0" w14:paraId="608A6D35" w14:textId="77777777" w:rsidTr="003D1ECE">
        <w:trPr>
          <w:trHeight w:val="326"/>
        </w:trPr>
        <w:tc>
          <w:tcPr>
            <w:tcW w:w="847" w:type="dxa"/>
          </w:tcPr>
          <w:p w14:paraId="5CC3F32C" w14:textId="77777777" w:rsidR="009F222F" w:rsidRDefault="009F222F" w:rsidP="003D1ECE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5532" w:type="dxa"/>
          </w:tcPr>
          <w:p w14:paraId="6454B73F" w14:textId="765F7B8E" w:rsidR="009F222F" w:rsidRPr="000D6CFF" w:rsidRDefault="009F222F" w:rsidP="003D1EC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Removing,</w:t>
            </w:r>
            <w:r w:rsidR="00907422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Refixing &amp;</w:t>
            </w:r>
            <w:r w:rsidR="000D2875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repairing of Ceilin</w:t>
            </w:r>
            <w:r w:rsidR="00C724FC">
              <w:rPr>
                <w:color w:val="auto"/>
                <w:sz w:val="24"/>
                <w:szCs w:val="24"/>
              </w:rPr>
              <w:t xml:space="preserve">g fan by replacing </w:t>
            </w:r>
            <w:r>
              <w:rPr>
                <w:color w:val="auto"/>
                <w:sz w:val="24"/>
                <w:szCs w:val="24"/>
              </w:rPr>
              <w:t xml:space="preserve">capacitor  </w:t>
            </w:r>
          </w:p>
        </w:tc>
        <w:tc>
          <w:tcPr>
            <w:tcW w:w="1145" w:type="dxa"/>
          </w:tcPr>
          <w:p w14:paraId="2106EB0B" w14:textId="767E1B47" w:rsidR="009F222F" w:rsidRDefault="00C724FC" w:rsidP="003D1ECE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14:paraId="2173C1D7" w14:textId="441743ED" w:rsidR="009F222F" w:rsidRDefault="00C724FC" w:rsidP="003D1ECE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900</w:t>
            </w:r>
          </w:p>
        </w:tc>
        <w:tc>
          <w:tcPr>
            <w:tcW w:w="1134" w:type="dxa"/>
          </w:tcPr>
          <w:p w14:paraId="70E01B76" w14:textId="4B6D5449" w:rsidR="009F222F" w:rsidRDefault="009F222F" w:rsidP="003D1ECE">
            <w:pPr>
              <w:jc w:val="righ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2,</w:t>
            </w:r>
            <w:r w:rsidR="00C724FC">
              <w:rPr>
                <w:color w:val="auto"/>
                <w:sz w:val="24"/>
                <w:szCs w:val="24"/>
              </w:rPr>
              <w:t>7</w:t>
            </w:r>
            <w:r>
              <w:rPr>
                <w:color w:val="auto"/>
                <w:sz w:val="24"/>
                <w:szCs w:val="24"/>
              </w:rPr>
              <w:t>00</w:t>
            </w:r>
          </w:p>
        </w:tc>
      </w:tr>
      <w:tr w:rsidR="009F222F" w:rsidRPr="00B971F0" w14:paraId="5AB19B10" w14:textId="77777777" w:rsidTr="003D1ECE">
        <w:trPr>
          <w:trHeight w:val="326"/>
        </w:trPr>
        <w:tc>
          <w:tcPr>
            <w:tcW w:w="847" w:type="dxa"/>
          </w:tcPr>
          <w:p w14:paraId="398C8776" w14:textId="77777777" w:rsidR="009F222F" w:rsidRDefault="009F222F" w:rsidP="003D1ECE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5F358159" w14:textId="77777777" w:rsidR="009F222F" w:rsidRPr="001018DB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45" w:type="dxa"/>
          </w:tcPr>
          <w:p w14:paraId="22B0181D" w14:textId="77777777" w:rsidR="009F222F" w:rsidRDefault="009F222F" w:rsidP="003D1ECE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899CFC6" w14:textId="77777777" w:rsidR="009F222F" w:rsidRDefault="009F222F" w:rsidP="003D1ECE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C4C476" w14:textId="19E8CAD1" w:rsidR="009F222F" w:rsidRPr="00137593" w:rsidRDefault="009F222F" w:rsidP="003D1ECE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2,</w:t>
            </w:r>
            <w:r w:rsidR="00C724FC">
              <w:rPr>
                <w:b/>
                <w:bCs/>
                <w:color w:val="auto"/>
                <w:sz w:val="24"/>
                <w:szCs w:val="24"/>
              </w:rPr>
              <w:t>7</w:t>
            </w:r>
            <w:r>
              <w:rPr>
                <w:b/>
                <w:bCs/>
                <w:color w:val="auto"/>
                <w:sz w:val="24"/>
                <w:szCs w:val="24"/>
              </w:rPr>
              <w:t>00</w:t>
            </w:r>
          </w:p>
        </w:tc>
      </w:tr>
      <w:tr w:rsidR="009F222F" w14:paraId="572580A5" w14:textId="77777777" w:rsidTr="003D1ECE">
        <w:tc>
          <w:tcPr>
            <w:tcW w:w="847" w:type="dxa"/>
          </w:tcPr>
          <w:p w14:paraId="6A96977E" w14:textId="77777777" w:rsidR="009F222F" w:rsidRPr="00E2288C" w:rsidRDefault="009F222F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2E3E9F15" w14:textId="77777777" w:rsidR="009F222F" w:rsidRPr="00F35B52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1145" w:type="dxa"/>
          </w:tcPr>
          <w:p w14:paraId="3369A818" w14:textId="77777777" w:rsidR="009F222F" w:rsidRPr="00E2288C" w:rsidRDefault="009F222F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76274C9" w14:textId="77777777" w:rsidR="009F222F" w:rsidRPr="00E2288C" w:rsidRDefault="009F222F" w:rsidP="003D1ECE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273B95" w14:textId="7A27ECA2" w:rsidR="009F222F" w:rsidRPr="00F35B52" w:rsidRDefault="000E5876" w:rsidP="003D1ECE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486</w:t>
            </w:r>
          </w:p>
        </w:tc>
      </w:tr>
      <w:tr w:rsidR="009F222F" w14:paraId="2E3D2215" w14:textId="77777777" w:rsidTr="003D1ECE">
        <w:tc>
          <w:tcPr>
            <w:tcW w:w="847" w:type="dxa"/>
          </w:tcPr>
          <w:p w14:paraId="54C518A6" w14:textId="77777777" w:rsidR="009F222F" w:rsidRPr="00E2288C" w:rsidRDefault="009F222F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532" w:type="dxa"/>
          </w:tcPr>
          <w:p w14:paraId="284F88EC" w14:textId="77777777" w:rsidR="009F222F" w:rsidRPr="00F35B52" w:rsidRDefault="009F222F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1145" w:type="dxa"/>
          </w:tcPr>
          <w:p w14:paraId="0E449FCD" w14:textId="77777777" w:rsidR="009F222F" w:rsidRPr="00E2288C" w:rsidRDefault="009F222F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9B33BAF" w14:textId="77777777" w:rsidR="009F222F" w:rsidRPr="00E2288C" w:rsidRDefault="009F222F" w:rsidP="003D1ECE">
            <w:pPr>
              <w:jc w:val="right"/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59BF6" w14:textId="2C5FE84C" w:rsidR="009F222F" w:rsidRDefault="000D2875" w:rsidP="003D1ECE">
            <w:pPr>
              <w:jc w:val="right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3,186</w:t>
            </w:r>
          </w:p>
        </w:tc>
      </w:tr>
    </w:tbl>
    <w:p w14:paraId="7A5140E3" w14:textId="77777777" w:rsidR="009F222F" w:rsidRDefault="009F222F" w:rsidP="009F222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1A334CB0" w14:textId="77777777" w:rsidR="009F222F" w:rsidRPr="00A9033B" w:rsidRDefault="009F222F" w:rsidP="009F222F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(Total Six thousand Eighteen Rs.)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3D11B81B" w14:textId="77777777" w:rsidR="009F222F" w:rsidRPr="00A9033B" w:rsidRDefault="009F222F" w:rsidP="009F222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6BD0B82D" w14:textId="77777777" w:rsidR="009F222F" w:rsidRPr="00BE13D5" w:rsidRDefault="009F222F" w:rsidP="009F222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4136846B" w14:textId="77777777" w:rsidR="009F222F" w:rsidRPr="00BE13D5" w:rsidRDefault="009F222F" w:rsidP="009F222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6382D044" w14:textId="77777777" w:rsidR="009F222F" w:rsidRDefault="009F222F" w:rsidP="009F222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</w:p>
    <w:p w14:paraId="2C7CA0EA" w14:textId="77777777" w:rsidR="009F222F" w:rsidRPr="00456845" w:rsidRDefault="009F222F" w:rsidP="009F222F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>Manager</w:t>
      </w:r>
    </w:p>
    <w:p w14:paraId="4435ED2D" w14:textId="77777777" w:rsidR="009F222F" w:rsidRPr="00565FE5" w:rsidRDefault="009F222F" w:rsidP="009F222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  <w:t>VK INFRATECH</w:t>
      </w:r>
    </w:p>
    <w:p w14:paraId="63D8ABB7" w14:textId="77777777" w:rsidR="009F222F" w:rsidRPr="00456845" w:rsidRDefault="009F222F" w:rsidP="009F222F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565FE5">
        <w:rPr>
          <w:b/>
          <w:bCs/>
          <w:color w:val="000000" w:themeColor="text1"/>
          <w:sz w:val="22"/>
          <w:szCs w:val="22"/>
        </w:rPr>
        <w:tab/>
      </w:r>
      <w:r w:rsidRPr="001378ED">
        <w:rPr>
          <w:b/>
          <w:bCs/>
          <w:color w:val="auto"/>
          <w:szCs w:val="22"/>
          <w:u w:val="single"/>
        </w:rPr>
        <w:t>GST NO: 27AGFPA1799P1ZV</w:t>
      </w:r>
    </w:p>
    <w:p w14:paraId="0A40798E" w14:textId="77777777" w:rsidR="009F222F" w:rsidRDefault="009F222F" w:rsidP="009F222F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6683E98A" w14:textId="77777777" w:rsidR="009F222F" w:rsidRPr="00487B03" w:rsidRDefault="009F222F" w:rsidP="009F222F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6DA352BC" w14:textId="77777777" w:rsidR="009F222F" w:rsidRDefault="009F222F" w:rsidP="009F222F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2DA9DCF3" w14:textId="77777777" w:rsidR="009F222F" w:rsidRDefault="009F222F" w:rsidP="009F222F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688E2A6B" w14:textId="77777777" w:rsidR="009F222F" w:rsidRDefault="009F222F" w:rsidP="009F222F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30FE4A66" w14:textId="77777777" w:rsidR="009F222F" w:rsidRPr="004A735B" w:rsidRDefault="009F222F" w:rsidP="009F222F">
      <w:pPr>
        <w:spacing w:after="120"/>
        <w:ind w:firstLine="708"/>
        <w:rPr>
          <w:b/>
          <w:bCs/>
          <w:color w:val="auto"/>
          <w:szCs w:val="22"/>
        </w:rPr>
      </w:pPr>
    </w:p>
    <w:p w14:paraId="26790ABD" w14:textId="77777777" w:rsidR="009F222F" w:rsidRDefault="009F222F" w:rsidP="009F222F"/>
    <w:p w14:paraId="008D5056" w14:textId="77777777" w:rsidR="00BB658D" w:rsidRDefault="00BB658D" w:rsidP="00BB658D"/>
    <w:p w14:paraId="7B5F2465" w14:textId="77777777" w:rsidR="000373FA" w:rsidRDefault="000373FA" w:rsidP="00BE3240"/>
    <w:p w14:paraId="3B92930F" w14:textId="77777777" w:rsidR="00AF2F6B" w:rsidRDefault="00AF2F6B" w:rsidP="00BE3240"/>
    <w:p w14:paraId="55C6F57C" w14:textId="77777777" w:rsidR="00AF2F6B" w:rsidRDefault="00AF2F6B" w:rsidP="00BE3240"/>
    <w:p w14:paraId="3957E101" w14:textId="77777777" w:rsidR="0035297A" w:rsidRDefault="0035297A" w:rsidP="00BE3240"/>
    <w:p w14:paraId="0FE9742B" w14:textId="77777777" w:rsidR="0035297A" w:rsidRDefault="0035297A" w:rsidP="00BE3240"/>
    <w:tbl>
      <w:tblPr>
        <w:tblStyle w:val="TableGrid"/>
        <w:tblpPr w:vertAnchor="text" w:tblpXSpec="center" w:tblpY="1"/>
        <w:tblOverlap w:val="never"/>
        <w:tblW w:w="525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73"/>
        <w:gridCol w:w="287"/>
        <w:gridCol w:w="10041"/>
        <w:gridCol w:w="409"/>
        <w:gridCol w:w="914"/>
      </w:tblGrid>
      <w:tr w:rsidR="00CD73E0" w:rsidRPr="00320ECB" w14:paraId="6C68692A" w14:textId="77777777" w:rsidTr="003D1ECE">
        <w:trPr>
          <w:trHeight w:val="191"/>
        </w:trPr>
        <w:tc>
          <w:tcPr>
            <w:tcW w:w="1222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84693" w14:textId="77777777" w:rsidR="00CD73E0" w:rsidRPr="00173B36" w:rsidRDefault="00CD73E0" w:rsidP="003D1ECE"/>
        </w:tc>
      </w:tr>
      <w:tr w:rsidR="00CD73E0" w:rsidRPr="00320ECB" w14:paraId="72F32AF1" w14:textId="77777777" w:rsidTr="003D1ECE">
        <w:trPr>
          <w:trHeight w:val="86"/>
        </w:trPr>
        <w:tc>
          <w:tcPr>
            <w:tcW w:w="57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76272" w14:textId="77777777" w:rsidR="00CD73E0" w:rsidRPr="00173B36" w:rsidRDefault="00CD73E0" w:rsidP="003D1ECE"/>
        </w:tc>
        <w:tc>
          <w:tcPr>
            <w:tcW w:w="2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8A8B9" w14:textId="77777777" w:rsidR="00CD73E0" w:rsidRPr="00173B36" w:rsidRDefault="00CD73E0" w:rsidP="003D1ECE"/>
        </w:tc>
        <w:tc>
          <w:tcPr>
            <w:tcW w:w="10042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D9E0C" w14:textId="77777777" w:rsidR="00CD73E0" w:rsidRPr="00173B36" w:rsidRDefault="00CD73E0" w:rsidP="003D1ECE">
            <w:pPr>
              <w:pStyle w:val="NoSpacing"/>
            </w:pPr>
          </w:p>
        </w:tc>
        <w:tc>
          <w:tcPr>
            <w:tcW w:w="40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4E7DB" w14:textId="77777777" w:rsidR="00CD73E0" w:rsidRPr="00173B36" w:rsidRDefault="00CD73E0" w:rsidP="003D1ECE"/>
        </w:tc>
        <w:tc>
          <w:tcPr>
            <w:tcW w:w="9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FB0EC" w14:textId="77777777" w:rsidR="00CD73E0" w:rsidRPr="00173B36" w:rsidRDefault="00CD73E0" w:rsidP="003D1ECE"/>
        </w:tc>
      </w:tr>
      <w:tr w:rsidR="00CD73E0" w:rsidRPr="00320ECB" w14:paraId="26614948" w14:textId="77777777" w:rsidTr="003D1ECE">
        <w:trPr>
          <w:trHeight w:val="513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35E40" w14:textId="77777777" w:rsidR="00CD73E0" w:rsidRPr="00173B36" w:rsidRDefault="00CD73E0" w:rsidP="003D1ECE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3C372" w14:textId="77777777" w:rsidR="00CD73E0" w:rsidRPr="00173B36" w:rsidRDefault="00CD73E0" w:rsidP="003D1ECE"/>
        </w:tc>
        <w:tc>
          <w:tcPr>
            <w:tcW w:w="100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6DD28B" w14:textId="77777777" w:rsidR="00CD73E0" w:rsidRPr="00BE3240" w:rsidRDefault="00CD73E0" w:rsidP="003D1ECE">
            <w:pPr>
              <w:pStyle w:val="Title"/>
              <w:rPr>
                <w:noProof/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VK INFRATECH </w:t>
            </w:r>
          </w:p>
          <w:p w14:paraId="6A32E813" w14:textId="77777777" w:rsidR="00CD73E0" w:rsidRPr="00BE3240" w:rsidRDefault="00CD73E0" w:rsidP="003D1ECE">
            <w:pPr>
              <w:pStyle w:val="Subtitle"/>
              <w:rPr>
                <w:color w:val="000000" w:themeColor="text1"/>
              </w:rPr>
            </w:pPr>
            <w:r w:rsidRPr="00BE3240">
              <w:rPr>
                <w:color w:val="000000" w:themeColor="text1"/>
              </w:rPr>
              <w:t xml:space="preserve"> The complete mech</w:t>
            </w:r>
            <w:r>
              <w:rPr>
                <w:color w:val="000000" w:themeColor="text1"/>
              </w:rPr>
              <w:t>A</w:t>
            </w:r>
            <w:r w:rsidRPr="00BE3240">
              <w:rPr>
                <w:color w:val="000000" w:themeColor="text1"/>
              </w:rPr>
              <w:t>nical, electrical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>&amp; plumbing</w:t>
            </w:r>
            <w:r>
              <w:rPr>
                <w:color w:val="000000" w:themeColor="text1"/>
              </w:rPr>
              <w:t xml:space="preserve"> </w:t>
            </w:r>
            <w:r w:rsidRPr="00BE3240">
              <w:rPr>
                <w:color w:val="000000" w:themeColor="text1"/>
              </w:rPr>
              <w:t xml:space="preserve">(MEP) solutions </w:t>
            </w:r>
          </w:p>
        </w:tc>
        <w:tc>
          <w:tcPr>
            <w:tcW w:w="40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E08FA" w14:textId="77777777" w:rsidR="00CD73E0" w:rsidRPr="00173B36" w:rsidRDefault="00CD73E0" w:rsidP="003D1ECE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AB441F" w14:textId="77777777" w:rsidR="00CD73E0" w:rsidRPr="00173B36" w:rsidRDefault="00CD73E0" w:rsidP="003D1ECE"/>
        </w:tc>
      </w:tr>
      <w:tr w:rsidR="00CD73E0" w:rsidRPr="00320ECB" w14:paraId="7CA2A3B4" w14:textId="77777777" w:rsidTr="003D1ECE">
        <w:trPr>
          <w:trHeight w:val="79"/>
        </w:trPr>
        <w:tc>
          <w:tcPr>
            <w:tcW w:w="57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517D5" w14:textId="77777777" w:rsidR="00CD73E0" w:rsidRPr="00173B36" w:rsidRDefault="00CD73E0" w:rsidP="003D1ECE"/>
        </w:tc>
        <w:tc>
          <w:tcPr>
            <w:tcW w:w="2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04DEC" w14:textId="77777777" w:rsidR="00CD73E0" w:rsidRPr="00173B36" w:rsidRDefault="00CD73E0" w:rsidP="003D1ECE"/>
        </w:tc>
        <w:tc>
          <w:tcPr>
            <w:tcW w:w="10042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A4734" w14:textId="77777777" w:rsidR="00CD73E0" w:rsidRPr="00173B36" w:rsidRDefault="00CD73E0" w:rsidP="003D1ECE">
            <w:pPr>
              <w:pStyle w:val="NoSpacing"/>
            </w:pPr>
          </w:p>
        </w:tc>
        <w:tc>
          <w:tcPr>
            <w:tcW w:w="40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A6205" w14:textId="77777777" w:rsidR="00CD73E0" w:rsidRPr="00173B36" w:rsidRDefault="00CD73E0" w:rsidP="003D1ECE"/>
        </w:tc>
        <w:tc>
          <w:tcPr>
            <w:tcW w:w="9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F2246" w14:textId="77777777" w:rsidR="00CD73E0" w:rsidRPr="00173B36" w:rsidRDefault="00CD73E0" w:rsidP="003D1ECE"/>
        </w:tc>
      </w:tr>
      <w:tr w:rsidR="00CD73E0" w:rsidRPr="00320ECB" w14:paraId="7223CEE9" w14:textId="77777777" w:rsidTr="003D1ECE">
        <w:trPr>
          <w:trHeight w:val="307"/>
        </w:trPr>
        <w:tc>
          <w:tcPr>
            <w:tcW w:w="12225" w:type="dxa"/>
            <w:gridSpan w:val="5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001F5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F2D26" w14:textId="77777777" w:rsidR="00CD73E0" w:rsidRPr="00A724D3" w:rsidRDefault="00CD73E0" w:rsidP="003D1ECE">
            <w:pPr>
              <w:pStyle w:val="Contact"/>
              <w:framePr w:wrap="auto" w:vAnchor="margin" w:xAlign="left" w:yAlign="inline"/>
              <w:suppressOverlap w:val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A724D3">
              <w:rPr>
                <w:color w:val="FFFFFF" w:themeColor="background1"/>
                <w:sz w:val="22"/>
                <w:szCs w:val="22"/>
              </w:rPr>
              <w:t>Office: G/</w:t>
            </w:r>
            <w:proofErr w:type="gramStart"/>
            <w:r w:rsidRPr="00A724D3">
              <w:rPr>
                <w:color w:val="FFFFFF" w:themeColor="background1"/>
                <w:sz w:val="22"/>
                <w:szCs w:val="22"/>
              </w:rPr>
              <w:t>6,Tirupati</w:t>
            </w:r>
            <w:proofErr w:type="gramEnd"/>
            <w:r w:rsidRPr="00A724D3">
              <w:rPr>
                <w:color w:val="FFFFFF" w:themeColor="background1"/>
                <w:sz w:val="22"/>
                <w:szCs w:val="22"/>
              </w:rPr>
              <w:t xml:space="preserve"> Balaji, Near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Dmart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A724D3">
              <w:rPr>
                <w:color w:val="FFFFFF" w:themeColor="background1"/>
                <w:sz w:val="22"/>
                <w:szCs w:val="22"/>
              </w:rPr>
              <w:t>Koldongri</w:t>
            </w:r>
            <w:proofErr w:type="spellEnd"/>
            <w:r w:rsidRPr="00A724D3">
              <w:rPr>
                <w:color w:val="FFFFFF" w:themeColor="background1"/>
                <w:sz w:val="22"/>
                <w:szCs w:val="22"/>
              </w:rPr>
              <w:t xml:space="preserve">, Sahar Road, Andheri-(East), Mumbai 400069.                                                                              916-779-7725       </w:t>
            </w:r>
            <w:r w:rsidRPr="00A724D3">
              <w:rPr>
                <w:noProof/>
                <w:color w:val="FFFFFF" w:themeColor="background1"/>
                <w:sz w:val="22"/>
                <w:szCs w:val="22"/>
                <w:lang w:eastAsia="en-AU"/>
              </w:rPr>
              <w:t xml:space="preserve">Email:  </w:t>
            </w:r>
            <w:hyperlink r:id="rId20" w:history="1">
              <w:r w:rsidRPr="00A724D3">
                <w:rPr>
                  <w:rStyle w:val="Hyperlink"/>
                  <w:color w:val="FFFFFF" w:themeColor="background1"/>
                  <w:sz w:val="22"/>
                  <w:szCs w:val="22"/>
                </w:rPr>
                <w:t>vkinfratechmepsolutions@gmail.com</w:t>
              </w:r>
            </w:hyperlink>
            <w:r>
              <w:rPr>
                <w:rStyle w:val="Hyperlink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</w:tbl>
    <w:p w14:paraId="62C5C51E" w14:textId="77777777" w:rsidR="00CD73E0" w:rsidRPr="00A724D3" w:rsidRDefault="00CD73E0" w:rsidP="00CD73E0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License Electrical Contractor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Commercial/Factory/Industrial Wiring</w:t>
      </w:r>
    </w:p>
    <w:p w14:paraId="5827EF22" w14:textId="77777777" w:rsidR="00CD73E0" w:rsidRPr="00A724D3" w:rsidRDefault="00CD73E0" w:rsidP="00CD73E0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HT/LT Switch gear transformer/DG Installation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Heat</w:t>
      </w:r>
      <w:r>
        <w:rPr>
          <w:color w:val="000000" w:themeColor="text1"/>
          <w:sz w:val="22"/>
          <w:szCs w:val="22"/>
        </w:rPr>
        <w:t>,</w:t>
      </w:r>
      <w:r w:rsidRPr="00A724D3">
        <w:rPr>
          <w:color w:val="000000" w:themeColor="text1"/>
          <w:sz w:val="22"/>
          <w:szCs w:val="22"/>
        </w:rPr>
        <w:t xml:space="preserve"> Ventilation and Air Condition Project </w:t>
      </w:r>
    </w:p>
    <w:p w14:paraId="0F0DC006" w14:textId="77777777" w:rsidR="00CD73E0" w:rsidRPr="00A724D3" w:rsidRDefault="00CD73E0" w:rsidP="00CD73E0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Solar Power Project/Earthing &amp; LA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  <w:t xml:space="preserve">              Chilled and Condenser Water Pumping System</w:t>
      </w:r>
    </w:p>
    <w:p w14:paraId="1D8C6366" w14:textId="77777777" w:rsidR="00CD73E0" w:rsidRPr="00A36B6F" w:rsidRDefault="00CD73E0" w:rsidP="00CD73E0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 w:rsidRPr="00A724D3">
        <w:rPr>
          <w:color w:val="000000" w:themeColor="text1"/>
          <w:sz w:val="22"/>
          <w:szCs w:val="22"/>
        </w:rPr>
        <w:t>Energy Auditor &amp; Consultant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Supply of all electrical, plumbing &amp; HK Material</w:t>
      </w:r>
    </w:p>
    <w:p w14:paraId="2DCE02E4" w14:textId="77777777" w:rsidR="00CD73E0" w:rsidRPr="00A724D3" w:rsidRDefault="00CD73E0" w:rsidP="00CD73E0">
      <w:pPr>
        <w:pStyle w:val="Contact"/>
        <w:framePr w:wrap="auto" w:vAnchor="margin" w:xAlign="left" w:yAlign="inline"/>
        <w:numPr>
          <w:ilvl w:val="0"/>
          <w:numId w:val="4"/>
        </w:numPr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Web Designing</w:t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A724D3">
        <w:rPr>
          <w:color w:val="000000" w:themeColor="text1"/>
          <w:sz w:val="22"/>
          <w:szCs w:val="22"/>
        </w:rPr>
        <w:t>WTP/STP/RO Plant Solution</w:t>
      </w:r>
    </w:p>
    <w:p w14:paraId="5351BF91" w14:textId="77777777" w:rsidR="00CD73E0" w:rsidRDefault="00CD73E0" w:rsidP="00CD73E0">
      <w:pPr>
        <w:ind w:left="3888" w:firstLine="360"/>
        <w:rPr>
          <w:b/>
          <w:bCs/>
          <w:color w:val="auto"/>
          <w:sz w:val="18"/>
        </w:rPr>
      </w:pPr>
      <w:r w:rsidRPr="007F63E7">
        <w:rPr>
          <w:b/>
          <w:bCs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22A71" wp14:editId="6AA2F562">
                <wp:simplePos x="0" y="0"/>
                <wp:positionH relativeFrom="column">
                  <wp:posOffset>101600</wp:posOffset>
                </wp:positionH>
                <wp:positionV relativeFrom="paragraph">
                  <wp:posOffset>48260</wp:posOffset>
                </wp:positionV>
                <wp:extent cx="7269480" cy="0"/>
                <wp:effectExtent l="0" t="0" r="0" b="0"/>
                <wp:wrapNone/>
                <wp:docPr id="78486845" name="Straight Connector 78486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9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48E67" id="Straight Connector 784868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3.8pt" to="58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" strokecolor="#434343 [3209]" strokeweight="1.5pt">
                <v:stroke joinstyle="miter"/>
              </v:line>
            </w:pict>
          </mc:Fallback>
        </mc:AlternateContent>
      </w:r>
    </w:p>
    <w:p w14:paraId="022EF63F" w14:textId="0A4F8403" w:rsidR="00CD73E0" w:rsidRPr="00A5333F" w:rsidRDefault="00FF6433" w:rsidP="00CD73E0">
      <w:pPr>
        <w:ind w:left="4596" w:firstLine="36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TAX INVOICE</w:t>
      </w:r>
    </w:p>
    <w:p w14:paraId="5EA976D2" w14:textId="2AC18387" w:rsidR="00CD73E0" w:rsidRPr="004A735B" w:rsidRDefault="004D6C24" w:rsidP="00CD73E0">
      <w:pPr>
        <w:ind w:firstLine="360"/>
        <w:rPr>
          <w:b/>
          <w:bCs/>
          <w:color w:val="auto"/>
          <w:szCs w:val="22"/>
        </w:rPr>
      </w:pPr>
      <w:proofErr w:type="gramStart"/>
      <w:r>
        <w:rPr>
          <w:b/>
          <w:bCs/>
          <w:color w:val="auto"/>
          <w:szCs w:val="22"/>
        </w:rPr>
        <w:t xml:space="preserve">INVOICE </w:t>
      </w:r>
      <w:r w:rsidR="00CD73E0" w:rsidRPr="004A735B">
        <w:rPr>
          <w:b/>
          <w:bCs/>
          <w:color w:val="auto"/>
          <w:szCs w:val="22"/>
        </w:rPr>
        <w:t>:</w:t>
      </w:r>
      <w:proofErr w:type="gramEnd"/>
      <w:r w:rsidR="00CD73E0" w:rsidRPr="004A735B">
        <w:rPr>
          <w:b/>
          <w:bCs/>
          <w:color w:val="auto"/>
          <w:szCs w:val="22"/>
        </w:rPr>
        <w:t xml:space="preserve"> </w:t>
      </w:r>
      <w:r w:rsidR="00CD73E0">
        <w:rPr>
          <w:b/>
          <w:bCs/>
          <w:color w:val="auto"/>
          <w:szCs w:val="22"/>
        </w:rPr>
        <w:t>0</w:t>
      </w:r>
      <w:r w:rsidR="00FF6433">
        <w:rPr>
          <w:b/>
          <w:bCs/>
          <w:color w:val="auto"/>
          <w:szCs w:val="22"/>
        </w:rPr>
        <w:t>4</w:t>
      </w:r>
      <w:r w:rsidR="00CD73E0" w:rsidRPr="004A735B">
        <w:rPr>
          <w:b/>
          <w:bCs/>
          <w:color w:val="auto"/>
          <w:szCs w:val="22"/>
        </w:rPr>
        <w:t>-2</w:t>
      </w:r>
      <w:r w:rsidR="00CD73E0">
        <w:rPr>
          <w:b/>
          <w:bCs/>
          <w:color w:val="auto"/>
          <w:szCs w:val="22"/>
        </w:rPr>
        <w:t>5</w:t>
      </w:r>
      <w:r w:rsidR="00CD73E0" w:rsidRPr="004A735B">
        <w:rPr>
          <w:b/>
          <w:bCs/>
          <w:color w:val="auto"/>
          <w:szCs w:val="22"/>
        </w:rPr>
        <w:t>/</w:t>
      </w:r>
      <w:r w:rsidR="00FF6433">
        <w:rPr>
          <w:b/>
          <w:bCs/>
          <w:color w:val="auto"/>
          <w:szCs w:val="22"/>
        </w:rPr>
        <w:t>053</w:t>
      </w:r>
    </w:p>
    <w:p w14:paraId="26404F61" w14:textId="77777777" w:rsidR="00CD73E0" w:rsidRDefault="00CD73E0" w:rsidP="00CD73E0">
      <w:pPr>
        <w:ind w:firstLine="360"/>
        <w:rPr>
          <w:b/>
          <w:bCs/>
          <w:color w:val="auto"/>
          <w:szCs w:val="22"/>
        </w:rPr>
      </w:pPr>
    </w:p>
    <w:p w14:paraId="0C31F4BD" w14:textId="69894E77" w:rsidR="00CD73E0" w:rsidRDefault="00CD73E0" w:rsidP="00CD73E0">
      <w:pPr>
        <w:ind w:firstLine="360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 xml:space="preserve">DATE: </w:t>
      </w:r>
      <w:r w:rsidR="00FF6433">
        <w:rPr>
          <w:b/>
          <w:bCs/>
          <w:color w:val="auto"/>
          <w:szCs w:val="22"/>
        </w:rPr>
        <w:t>16</w:t>
      </w:r>
      <w:r w:rsidRPr="004A735B">
        <w:rPr>
          <w:b/>
          <w:bCs/>
          <w:color w:val="auto"/>
          <w:szCs w:val="22"/>
        </w:rPr>
        <w:t>/</w:t>
      </w:r>
      <w:r>
        <w:rPr>
          <w:b/>
          <w:bCs/>
          <w:color w:val="auto"/>
          <w:szCs w:val="22"/>
        </w:rPr>
        <w:t>0</w:t>
      </w:r>
      <w:r w:rsidR="00FF6433">
        <w:rPr>
          <w:b/>
          <w:bCs/>
          <w:color w:val="auto"/>
          <w:szCs w:val="22"/>
        </w:rPr>
        <w:t>4</w:t>
      </w:r>
      <w:r w:rsidRPr="004A735B">
        <w:rPr>
          <w:b/>
          <w:bCs/>
          <w:color w:val="auto"/>
          <w:szCs w:val="22"/>
        </w:rPr>
        <w:t>/202</w:t>
      </w:r>
      <w:r>
        <w:rPr>
          <w:b/>
          <w:bCs/>
          <w:color w:val="auto"/>
          <w:szCs w:val="22"/>
        </w:rPr>
        <w:t>5</w:t>
      </w:r>
    </w:p>
    <w:p w14:paraId="7386A87C" w14:textId="77777777" w:rsidR="00CD73E0" w:rsidRDefault="00CD73E0" w:rsidP="00CD73E0">
      <w:pPr>
        <w:ind w:firstLine="360"/>
        <w:rPr>
          <w:color w:val="auto"/>
          <w:sz w:val="24"/>
          <w:szCs w:val="24"/>
        </w:rPr>
      </w:pPr>
    </w:p>
    <w:p w14:paraId="0FFA953C" w14:textId="77777777" w:rsidR="00CD73E0" w:rsidRPr="00712122" w:rsidRDefault="00CD73E0" w:rsidP="00CD73E0">
      <w:pPr>
        <w:ind w:firstLine="708"/>
        <w:rPr>
          <w:b/>
          <w:bCs/>
          <w:color w:val="auto"/>
          <w:sz w:val="24"/>
          <w:szCs w:val="24"/>
        </w:rPr>
      </w:pPr>
      <w:r w:rsidRPr="00B41DFD">
        <w:rPr>
          <w:b/>
          <w:bCs/>
          <w:color w:val="auto"/>
          <w:sz w:val="24"/>
          <w:szCs w:val="24"/>
        </w:rPr>
        <w:t>To:</w:t>
      </w:r>
      <w:r w:rsidRPr="00712122">
        <w:rPr>
          <w:b/>
          <w:bCs/>
          <w:color w:val="auto"/>
          <w:sz w:val="24"/>
          <w:szCs w:val="24"/>
        </w:rPr>
        <w:t xml:space="preserve"> Ramji Assar Vidyalaya</w:t>
      </w:r>
      <w:r>
        <w:rPr>
          <w:b/>
          <w:bCs/>
          <w:color w:val="auto"/>
          <w:sz w:val="24"/>
          <w:szCs w:val="24"/>
        </w:rPr>
        <w:t xml:space="preserve"> Wadi Trust</w:t>
      </w:r>
    </w:p>
    <w:p w14:paraId="1B3BDFC3" w14:textId="77777777" w:rsidR="00CD73E0" w:rsidRPr="00712122" w:rsidRDefault="00CD73E0" w:rsidP="00CD73E0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 G Road</w:t>
      </w:r>
    </w:p>
    <w:p w14:paraId="630401D2" w14:textId="77777777" w:rsidR="00CD73E0" w:rsidRPr="00712122" w:rsidRDefault="00CD73E0" w:rsidP="00CD73E0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 xml:space="preserve">      </w:t>
      </w:r>
      <w:proofErr w:type="spellStart"/>
      <w:r w:rsidRPr="00712122">
        <w:rPr>
          <w:b/>
          <w:bCs/>
          <w:color w:val="auto"/>
          <w:sz w:val="24"/>
          <w:szCs w:val="24"/>
        </w:rPr>
        <w:t>Ghatkoper</w:t>
      </w:r>
      <w:proofErr w:type="spellEnd"/>
      <w:r w:rsidRPr="00712122">
        <w:rPr>
          <w:b/>
          <w:bCs/>
          <w:color w:val="auto"/>
          <w:sz w:val="24"/>
          <w:szCs w:val="24"/>
        </w:rPr>
        <w:t xml:space="preserve"> - East</w:t>
      </w:r>
    </w:p>
    <w:p w14:paraId="2BC6C828" w14:textId="77777777" w:rsidR="00CD73E0" w:rsidRPr="00712122" w:rsidRDefault="00CD73E0" w:rsidP="00CD73E0">
      <w:pPr>
        <w:ind w:firstLine="360"/>
        <w:rPr>
          <w:b/>
          <w:bCs/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  <w:t>Mumbai – 400077</w:t>
      </w:r>
    </w:p>
    <w:p w14:paraId="03F96B78" w14:textId="77777777" w:rsidR="00CD73E0" w:rsidRPr="00712122" w:rsidRDefault="00CD73E0" w:rsidP="00CD73E0">
      <w:pPr>
        <w:ind w:firstLine="360"/>
        <w:rPr>
          <w:b/>
          <w:bCs/>
          <w:color w:val="auto"/>
          <w:sz w:val="24"/>
          <w:szCs w:val="24"/>
        </w:rPr>
      </w:pPr>
    </w:p>
    <w:p w14:paraId="129C9245" w14:textId="77777777" w:rsidR="00CD73E0" w:rsidRPr="00266493" w:rsidRDefault="00CD73E0" w:rsidP="00CD73E0">
      <w:pPr>
        <w:ind w:firstLine="360"/>
        <w:rPr>
          <w:b/>
          <w:bCs/>
          <w:color w:val="auto"/>
          <w:sz w:val="20"/>
          <w:szCs w:val="20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266493">
        <w:rPr>
          <w:b/>
          <w:bCs/>
          <w:color w:val="auto"/>
          <w:sz w:val="20"/>
          <w:szCs w:val="20"/>
        </w:rPr>
        <w:t>GST NO: 27AAATR0106N1ZK</w:t>
      </w:r>
    </w:p>
    <w:p w14:paraId="1BA412F9" w14:textId="77777777" w:rsidR="00CD73E0" w:rsidRPr="00712122" w:rsidRDefault="00CD73E0" w:rsidP="00CD73E0">
      <w:pPr>
        <w:ind w:firstLine="360"/>
        <w:rPr>
          <w:b/>
          <w:bCs/>
          <w:color w:val="auto"/>
          <w:sz w:val="24"/>
          <w:szCs w:val="24"/>
        </w:rPr>
      </w:pPr>
    </w:p>
    <w:p w14:paraId="00788CE3" w14:textId="77777777" w:rsidR="00CD73E0" w:rsidRDefault="00CD73E0" w:rsidP="00CD73E0">
      <w:pPr>
        <w:ind w:firstLine="360"/>
        <w:rPr>
          <w:color w:val="auto"/>
          <w:sz w:val="24"/>
          <w:szCs w:val="24"/>
        </w:rPr>
      </w:pPr>
      <w:r w:rsidRPr="00712122">
        <w:rPr>
          <w:b/>
          <w:bCs/>
          <w:color w:val="auto"/>
          <w:sz w:val="24"/>
          <w:szCs w:val="24"/>
        </w:rPr>
        <w:tab/>
      </w:r>
      <w:r w:rsidRPr="00712122">
        <w:rPr>
          <w:b/>
          <w:bCs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 w14:paraId="2BC19D4F" w14:textId="33FA2FC8" w:rsidR="00CD73E0" w:rsidRPr="009E41FA" w:rsidRDefault="00CD73E0" w:rsidP="00CD73E0">
      <w:pPr>
        <w:ind w:left="2124" w:firstLine="708"/>
        <w:rPr>
          <w:b/>
          <w:bCs/>
          <w:color w:val="auto"/>
          <w:sz w:val="24"/>
          <w:szCs w:val="24"/>
          <w:u w:val="single"/>
        </w:rPr>
      </w:pPr>
      <w:r w:rsidRPr="009E41FA">
        <w:rPr>
          <w:b/>
          <w:bCs/>
          <w:color w:val="auto"/>
          <w:sz w:val="24"/>
          <w:szCs w:val="24"/>
          <w:u w:val="single"/>
        </w:rPr>
        <w:t xml:space="preserve">Sub:  </w:t>
      </w:r>
      <w:r w:rsidR="00490908">
        <w:rPr>
          <w:b/>
          <w:bCs/>
          <w:color w:val="auto"/>
          <w:sz w:val="24"/>
          <w:szCs w:val="24"/>
          <w:u w:val="single"/>
        </w:rPr>
        <w:t>R</w:t>
      </w:r>
      <w:r>
        <w:rPr>
          <w:b/>
          <w:bCs/>
          <w:color w:val="auto"/>
          <w:sz w:val="24"/>
          <w:szCs w:val="24"/>
          <w:u w:val="single"/>
        </w:rPr>
        <w:t>epair of 2 water pumps</w:t>
      </w:r>
    </w:p>
    <w:p w14:paraId="3DBCA60F" w14:textId="77777777" w:rsidR="00CD73E0" w:rsidRPr="00282327" w:rsidRDefault="00CD73E0" w:rsidP="00CD73E0">
      <w:pPr>
        <w:ind w:firstLine="360"/>
        <w:rPr>
          <w:color w:val="auto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097"/>
        <w:gridCol w:w="5282"/>
        <w:gridCol w:w="992"/>
        <w:gridCol w:w="1134"/>
        <w:gridCol w:w="1417"/>
      </w:tblGrid>
      <w:tr w:rsidR="00CD73E0" w14:paraId="4BA0D104" w14:textId="77777777" w:rsidTr="003D1ECE">
        <w:tc>
          <w:tcPr>
            <w:tcW w:w="1097" w:type="dxa"/>
          </w:tcPr>
          <w:p w14:paraId="093B61EF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color w:val="auto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5282" w:type="dxa"/>
          </w:tcPr>
          <w:p w14:paraId="4628CCC4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992" w:type="dxa"/>
          </w:tcPr>
          <w:p w14:paraId="264444DC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Qty</w:t>
            </w:r>
          </w:p>
        </w:tc>
        <w:tc>
          <w:tcPr>
            <w:tcW w:w="1134" w:type="dxa"/>
          </w:tcPr>
          <w:p w14:paraId="2412749B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Rate</w:t>
            </w:r>
          </w:p>
        </w:tc>
        <w:tc>
          <w:tcPr>
            <w:tcW w:w="1417" w:type="dxa"/>
          </w:tcPr>
          <w:p w14:paraId="73101920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Amount</w:t>
            </w:r>
          </w:p>
        </w:tc>
      </w:tr>
      <w:tr w:rsidR="00CD73E0" w:rsidRPr="00B971F0" w14:paraId="061DE6A9" w14:textId="77777777" w:rsidTr="003D1ECE">
        <w:tc>
          <w:tcPr>
            <w:tcW w:w="1097" w:type="dxa"/>
          </w:tcPr>
          <w:p w14:paraId="737F71F9" w14:textId="77777777" w:rsidR="00CD73E0" w:rsidRPr="00A66887" w:rsidRDefault="00CD73E0" w:rsidP="003D1ECE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5282" w:type="dxa"/>
          </w:tcPr>
          <w:p w14:paraId="7B445065" w14:textId="77777777" w:rsidR="00CD73E0" w:rsidRPr="00446410" w:rsidRDefault="00CD73E0" w:rsidP="003D1ECE">
            <w:pPr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Dismantling existing 5 HP mono block pump, rewinding, replacement bearing, replacement of bushing, painting and refixing, testing commissioning, including transport.</w:t>
            </w:r>
          </w:p>
        </w:tc>
        <w:tc>
          <w:tcPr>
            <w:tcW w:w="992" w:type="dxa"/>
          </w:tcPr>
          <w:p w14:paraId="06CD251C" w14:textId="77777777" w:rsidR="00CD73E0" w:rsidRPr="00C32B58" w:rsidRDefault="00CD73E0" w:rsidP="003D1ECE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1564BD" w14:textId="576426D5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 w:rsidR="00B41E91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,000</w:t>
            </w:r>
          </w:p>
        </w:tc>
        <w:tc>
          <w:tcPr>
            <w:tcW w:w="1417" w:type="dxa"/>
          </w:tcPr>
          <w:p w14:paraId="5AC657A9" w14:textId="064108CA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 w:rsidR="00B41E91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,000</w:t>
            </w:r>
          </w:p>
        </w:tc>
      </w:tr>
      <w:tr w:rsidR="00CD73E0" w:rsidRPr="00B971F0" w14:paraId="018114D2" w14:textId="77777777" w:rsidTr="003D1ECE">
        <w:tc>
          <w:tcPr>
            <w:tcW w:w="1097" w:type="dxa"/>
          </w:tcPr>
          <w:p w14:paraId="442682F6" w14:textId="77777777" w:rsidR="00CD73E0" w:rsidRPr="00A66887" w:rsidRDefault="00CD73E0" w:rsidP="003D1ECE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5282" w:type="dxa"/>
          </w:tcPr>
          <w:p w14:paraId="147AFF98" w14:textId="77777777" w:rsidR="00CD73E0" w:rsidRPr="00446410" w:rsidRDefault="00CD73E0" w:rsidP="003D1ECE">
            <w:pPr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Dismantling existing 5 HP mono block pump, replacement bearing, replacement of bushing, painting and refixing, testing commissioning including transport</w:t>
            </w:r>
          </w:p>
        </w:tc>
        <w:tc>
          <w:tcPr>
            <w:tcW w:w="992" w:type="dxa"/>
          </w:tcPr>
          <w:p w14:paraId="4DAC3718" w14:textId="77777777" w:rsidR="00CD73E0" w:rsidRPr="00C32B58" w:rsidRDefault="00CD73E0" w:rsidP="003D1ECE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CA7B7E" w14:textId="77777777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6000</w:t>
            </w:r>
          </w:p>
        </w:tc>
        <w:tc>
          <w:tcPr>
            <w:tcW w:w="1417" w:type="dxa"/>
          </w:tcPr>
          <w:p w14:paraId="0CF08092" w14:textId="77777777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6000</w:t>
            </w:r>
          </w:p>
        </w:tc>
      </w:tr>
      <w:tr w:rsidR="00CD73E0" w:rsidRPr="00C56A4B" w14:paraId="5DE2A2AB" w14:textId="77777777" w:rsidTr="003D1ECE">
        <w:tc>
          <w:tcPr>
            <w:tcW w:w="1097" w:type="dxa"/>
          </w:tcPr>
          <w:p w14:paraId="50085D1B" w14:textId="77777777" w:rsidR="00CD73E0" w:rsidRPr="00C56A4B" w:rsidRDefault="00CD73E0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6BE8C413" w14:textId="77777777" w:rsidR="00CD73E0" w:rsidRPr="00D07AE6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D07AE6">
              <w:rPr>
                <w:b/>
                <w:bCs/>
                <w:color w:val="auto"/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14:paraId="5BB70E74" w14:textId="77777777" w:rsidR="00CD73E0" w:rsidRPr="00D07AE6" w:rsidRDefault="00CD73E0" w:rsidP="003D1ECE">
            <w:pPr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B2543B" w14:textId="77777777" w:rsidR="00CD73E0" w:rsidRPr="00D07AE6" w:rsidRDefault="00CD73E0" w:rsidP="003D1ECE">
            <w:pPr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C5617FB" w14:textId="3D35593E" w:rsidR="00CD73E0" w:rsidRPr="00D07AE6" w:rsidRDefault="00CD73E0" w:rsidP="003D1ECE">
            <w:pPr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1</w:t>
            </w:r>
            <w:r w:rsidR="00B41E91">
              <w:rPr>
                <w:b/>
                <w:bCs/>
                <w:color w:val="auto"/>
                <w:sz w:val="20"/>
                <w:szCs w:val="20"/>
              </w:rPr>
              <w:t>8</w:t>
            </w:r>
            <w:r>
              <w:rPr>
                <w:b/>
                <w:bCs/>
                <w:color w:val="auto"/>
                <w:sz w:val="20"/>
                <w:szCs w:val="20"/>
              </w:rPr>
              <w:t>,000</w:t>
            </w:r>
          </w:p>
        </w:tc>
      </w:tr>
      <w:tr w:rsidR="00CD73E0" w14:paraId="2B82095E" w14:textId="77777777" w:rsidTr="003D1ECE">
        <w:tc>
          <w:tcPr>
            <w:tcW w:w="1097" w:type="dxa"/>
          </w:tcPr>
          <w:p w14:paraId="5A875396" w14:textId="77777777" w:rsidR="00CD73E0" w:rsidRPr="00E2288C" w:rsidRDefault="00CD73E0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149E76B0" w14:textId="77777777" w:rsidR="00CD73E0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GST 18%</w:t>
            </w:r>
          </w:p>
        </w:tc>
        <w:tc>
          <w:tcPr>
            <w:tcW w:w="992" w:type="dxa"/>
          </w:tcPr>
          <w:p w14:paraId="1E3C0592" w14:textId="77777777" w:rsidR="00CD73E0" w:rsidRPr="00E2288C" w:rsidRDefault="00CD73E0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AE7E63" w14:textId="77777777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339FB0" w14:textId="57A3EB22" w:rsidR="00CD73E0" w:rsidRPr="00052F75" w:rsidRDefault="00327660" w:rsidP="003D1ECE">
            <w:pPr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3,240</w:t>
            </w:r>
          </w:p>
        </w:tc>
      </w:tr>
      <w:tr w:rsidR="00CD73E0" w14:paraId="35E781C7" w14:textId="77777777" w:rsidTr="003D1ECE">
        <w:tc>
          <w:tcPr>
            <w:tcW w:w="1097" w:type="dxa"/>
          </w:tcPr>
          <w:p w14:paraId="36AE1A3D" w14:textId="77777777" w:rsidR="00CD73E0" w:rsidRPr="00E2288C" w:rsidRDefault="00CD73E0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5282" w:type="dxa"/>
          </w:tcPr>
          <w:p w14:paraId="50316DC0" w14:textId="77777777" w:rsidR="00CD73E0" w:rsidRPr="00F35B52" w:rsidRDefault="00CD73E0" w:rsidP="003D1ECE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Grand Total</w:t>
            </w:r>
          </w:p>
        </w:tc>
        <w:tc>
          <w:tcPr>
            <w:tcW w:w="992" w:type="dxa"/>
          </w:tcPr>
          <w:p w14:paraId="134C458E" w14:textId="77777777" w:rsidR="00CD73E0" w:rsidRPr="00E2288C" w:rsidRDefault="00CD73E0" w:rsidP="003D1ECE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151427" w14:textId="77777777" w:rsidR="00CD73E0" w:rsidRPr="00052F75" w:rsidRDefault="00CD73E0" w:rsidP="003D1ECE">
            <w:pPr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3B30584" w14:textId="25055A6E" w:rsidR="00CD73E0" w:rsidRPr="00052F75" w:rsidRDefault="00CD73E0" w:rsidP="003D1ECE">
            <w:pPr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2</w:t>
            </w:r>
            <w:r w:rsidR="00327660">
              <w:rPr>
                <w:b/>
                <w:bCs/>
                <w:color w:val="auto"/>
                <w:sz w:val="20"/>
                <w:szCs w:val="20"/>
              </w:rPr>
              <w:t>1</w:t>
            </w:r>
            <w:r>
              <w:rPr>
                <w:b/>
                <w:bCs/>
                <w:color w:val="auto"/>
                <w:sz w:val="20"/>
                <w:szCs w:val="20"/>
              </w:rPr>
              <w:t>,</w:t>
            </w:r>
            <w:r w:rsidR="00327660">
              <w:rPr>
                <w:b/>
                <w:bCs/>
                <w:color w:val="auto"/>
                <w:sz w:val="20"/>
                <w:szCs w:val="20"/>
              </w:rPr>
              <w:t>240</w:t>
            </w:r>
          </w:p>
        </w:tc>
      </w:tr>
    </w:tbl>
    <w:p w14:paraId="0D6A8DA2" w14:textId="77777777" w:rsidR="00CD73E0" w:rsidRDefault="00CD73E0" w:rsidP="00CD73E0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4BC82743" w14:textId="55272E02" w:rsidR="00CD73E0" w:rsidRPr="00A9033B" w:rsidRDefault="00CD73E0" w:rsidP="00CD73E0">
      <w:pPr>
        <w:pStyle w:val="Contact"/>
        <w:framePr w:wrap="auto" w:vAnchor="margin" w:xAlign="left" w:yAlign="inline"/>
        <w:spacing w:line="240" w:lineRule="auto"/>
        <w:ind w:left="708"/>
        <w:suppressOverlap w:val="0"/>
        <w:rPr>
          <w:b/>
          <w:bCs/>
          <w:color w:val="000000" w:themeColor="text1"/>
          <w:sz w:val="22"/>
          <w:szCs w:val="22"/>
        </w:rPr>
      </w:pPr>
      <w:r w:rsidRPr="00A9033B">
        <w:rPr>
          <w:b/>
          <w:bCs/>
          <w:color w:val="000000" w:themeColor="text1"/>
          <w:sz w:val="22"/>
          <w:szCs w:val="22"/>
        </w:rPr>
        <w:t xml:space="preserve">(Amount Rs. </w:t>
      </w:r>
      <w:proofErr w:type="gramStart"/>
      <w:r>
        <w:rPr>
          <w:b/>
          <w:bCs/>
          <w:color w:val="000000" w:themeColor="text1"/>
          <w:sz w:val="22"/>
          <w:szCs w:val="22"/>
        </w:rPr>
        <w:t xml:space="preserve">Twenty </w:t>
      </w:r>
      <w:r w:rsidR="000C208C">
        <w:rPr>
          <w:b/>
          <w:bCs/>
          <w:color w:val="000000" w:themeColor="text1"/>
          <w:sz w:val="22"/>
          <w:szCs w:val="22"/>
        </w:rPr>
        <w:t>one</w:t>
      </w:r>
      <w:proofErr w:type="gramEnd"/>
      <w:r>
        <w:rPr>
          <w:b/>
          <w:bCs/>
          <w:color w:val="000000" w:themeColor="text1"/>
          <w:sz w:val="22"/>
          <w:szCs w:val="22"/>
        </w:rPr>
        <w:t xml:space="preserve"> Thousand </w:t>
      </w:r>
      <w:r w:rsidR="00F15CEC">
        <w:rPr>
          <w:b/>
          <w:bCs/>
          <w:color w:val="000000" w:themeColor="text1"/>
          <w:sz w:val="22"/>
          <w:szCs w:val="22"/>
        </w:rPr>
        <w:t>Two</w:t>
      </w:r>
      <w:r>
        <w:rPr>
          <w:b/>
          <w:bCs/>
          <w:color w:val="000000" w:themeColor="text1"/>
          <w:sz w:val="22"/>
          <w:szCs w:val="22"/>
        </w:rPr>
        <w:t xml:space="preserve"> hundred </w:t>
      </w:r>
      <w:proofErr w:type="spellStart"/>
      <w:r w:rsidR="00F15CEC">
        <w:rPr>
          <w:b/>
          <w:bCs/>
          <w:color w:val="000000" w:themeColor="text1"/>
          <w:sz w:val="22"/>
          <w:szCs w:val="22"/>
        </w:rPr>
        <w:t>Fourty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 </w:t>
      </w:r>
      <w:proofErr w:type="gramStart"/>
      <w:r>
        <w:rPr>
          <w:b/>
          <w:bCs/>
          <w:color w:val="000000" w:themeColor="text1"/>
          <w:sz w:val="22"/>
          <w:szCs w:val="22"/>
        </w:rPr>
        <w:t>Rs.</w:t>
      </w:r>
      <w:r w:rsidRPr="00A9033B">
        <w:rPr>
          <w:b/>
          <w:bCs/>
          <w:color w:val="000000" w:themeColor="text1"/>
          <w:sz w:val="22"/>
          <w:szCs w:val="22"/>
        </w:rPr>
        <w:t>.</w:t>
      </w:r>
      <w:proofErr w:type="gramEnd"/>
      <w:r w:rsidRPr="00A9033B">
        <w:rPr>
          <w:b/>
          <w:bCs/>
          <w:color w:val="000000" w:themeColor="text1"/>
          <w:sz w:val="22"/>
          <w:szCs w:val="22"/>
        </w:rPr>
        <w:t>)</w:t>
      </w:r>
      <w:r w:rsidRPr="00A9033B">
        <w:rPr>
          <w:b/>
          <w:bCs/>
          <w:color w:val="000000" w:themeColor="text1"/>
          <w:sz w:val="22"/>
          <w:szCs w:val="22"/>
        </w:rPr>
        <w:tab/>
      </w:r>
    </w:p>
    <w:p w14:paraId="58972402" w14:textId="77777777" w:rsidR="00CD73E0" w:rsidRPr="00A9033B" w:rsidRDefault="00CD73E0" w:rsidP="00CD73E0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</w:p>
    <w:p w14:paraId="394D456E" w14:textId="77777777" w:rsidR="00CD73E0" w:rsidRPr="00BE13D5" w:rsidRDefault="00CD73E0" w:rsidP="00CD73E0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  <w:r w:rsidRPr="00BE13D5">
        <w:rPr>
          <w:b/>
          <w:bCs/>
          <w:color w:val="000000" w:themeColor="text1"/>
          <w:sz w:val="22"/>
          <w:szCs w:val="22"/>
        </w:rPr>
        <w:t>Regards,</w:t>
      </w:r>
    </w:p>
    <w:p w14:paraId="646D6B98" w14:textId="77777777" w:rsidR="00CD73E0" w:rsidRPr="00BE13D5" w:rsidRDefault="00CD73E0" w:rsidP="00CD73E0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b/>
          <w:bCs/>
          <w:color w:val="000000" w:themeColor="text1"/>
          <w:sz w:val="22"/>
          <w:szCs w:val="22"/>
        </w:rPr>
      </w:pPr>
    </w:p>
    <w:p w14:paraId="54C58FDE" w14:textId="77777777" w:rsidR="00CD73E0" w:rsidRDefault="00CD73E0" w:rsidP="00CD73E0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8ACA39F" wp14:editId="620DB744">
            <wp:extent cx="1365885" cy="457200"/>
            <wp:effectExtent l="0" t="0" r="5715" b="0"/>
            <wp:docPr id="2" name="Picture 1" descr="A close-up of a signat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9E6294-C3D2-486B-96AB-E025E0007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signature&#10;&#10;Description automatically generated">
                      <a:extLst>
                        <a:ext uri="{FF2B5EF4-FFF2-40B4-BE49-F238E27FC236}">
                          <a16:creationId xmlns:a16="http://schemas.microsoft.com/office/drawing/2014/main" id="{939E6294-C3D2-486B-96AB-E025E0007F9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15D5" w14:textId="77777777" w:rsidR="00CD73E0" w:rsidRPr="00AC1174" w:rsidRDefault="00CD73E0" w:rsidP="00CD73E0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Pr="00AC1174">
        <w:rPr>
          <w:b/>
          <w:bCs/>
          <w:color w:val="000000" w:themeColor="text1"/>
          <w:sz w:val="22"/>
          <w:szCs w:val="22"/>
        </w:rPr>
        <w:t>VK INFRATECH</w:t>
      </w:r>
    </w:p>
    <w:p w14:paraId="6EAB7294" w14:textId="77777777" w:rsidR="00CD73E0" w:rsidRPr="00AC1174" w:rsidRDefault="00CD73E0" w:rsidP="00CD73E0">
      <w:pPr>
        <w:pStyle w:val="Contact"/>
        <w:framePr w:wrap="auto" w:vAnchor="margin" w:xAlign="left" w:yAlign="inline"/>
        <w:spacing w:line="240" w:lineRule="auto"/>
        <w:suppressOverlap w:val="0"/>
        <w:rPr>
          <w:b/>
          <w:bCs/>
          <w:color w:val="000000" w:themeColor="text1"/>
          <w:sz w:val="22"/>
          <w:szCs w:val="22"/>
        </w:rPr>
      </w:pPr>
      <w:r w:rsidRPr="00AC1174">
        <w:rPr>
          <w:b/>
          <w:bCs/>
          <w:color w:val="000000" w:themeColor="text1"/>
          <w:sz w:val="22"/>
          <w:szCs w:val="22"/>
        </w:rPr>
        <w:tab/>
        <w:t>PROJECT MANAGER</w:t>
      </w:r>
    </w:p>
    <w:p w14:paraId="42578EAD" w14:textId="77777777" w:rsidR="00CD73E0" w:rsidRDefault="00CD73E0" w:rsidP="00CD73E0">
      <w:pPr>
        <w:pStyle w:val="Contact"/>
        <w:framePr w:wrap="auto" w:vAnchor="margin" w:xAlign="left" w:yAlign="inline"/>
        <w:spacing w:line="240" w:lineRule="auto"/>
        <w:suppressOverlap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</w:p>
    <w:p w14:paraId="340966E1" w14:textId="77777777" w:rsidR="00CD73E0" w:rsidRPr="00AC1174" w:rsidRDefault="00CD73E0" w:rsidP="00CD73E0">
      <w:pPr>
        <w:pStyle w:val="Contact"/>
        <w:framePr w:wrap="auto" w:vAnchor="margin" w:xAlign="left" w:yAlign="inline"/>
        <w:spacing w:line="240" w:lineRule="auto"/>
        <w:ind w:firstLine="708"/>
        <w:suppressOverlap w:val="0"/>
        <w:rPr>
          <w:color w:val="000000" w:themeColor="text1"/>
          <w:sz w:val="20"/>
          <w:szCs w:val="20"/>
        </w:rPr>
      </w:pPr>
      <w:r w:rsidRPr="00AC1174">
        <w:rPr>
          <w:b/>
          <w:bCs/>
          <w:color w:val="auto"/>
          <w:sz w:val="20"/>
          <w:szCs w:val="20"/>
          <w:u w:val="single"/>
        </w:rPr>
        <w:t>GST NO: 27AGFPA1799P1ZV</w:t>
      </w:r>
    </w:p>
    <w:p w14:paraId="67BC8C05" w14:textId="77777777" w:rsidR="00CD73E0" w:rsidRDefault="00CD73E0" w:rsidP="00CD73E0">
      <w:pPr>
        <w:ind w:firstLine="360"/>
        <w:rPr>
          <w:b/>
          <w:bCs/>
          <w:color w:val="auto"/>
          <w:sz w:val="18"/>
        </w:rPr>
      </w:pPr>
      <w:r w:rsidRPr="0013274C">
        <w:rPr>
          <w:color w:val="auto"/>
          <w:sz w:val="18"/>
        </w:rPr>
        <w:tab/>
      </w:r>
      <w:r w:rsidRPr="004A735B">
        <w:rPr>
          <w:b/>
          <w:bCs/>
          <w:color w:val="auto"/>
          <w:szCs w:val="22"/>
        </w:rPr>
        <w:t xml:space="preserve">BANK </w:t>
      </w:r>
      <w:proofErr w:type="gramStart"/>
      <w:r w:rsidRPr="004A735B">
        <w:rPr>
          <w:b/>
          <w:bCs/>
          <w:color w:val="auto"/>
          <w:szCs w:val="22"/>
        </w:rPr>
        <w:t>NAME :</w:t>
      </w:r>
      <w:proofErr w:type="gramEnd"/>
      <w:r w:rsidRPr="004A735B">
        <w:rPr>
          <w:b/>
          <w:bCs/>
          <w:color w:val="auto"/>
          <w:szCs w:val="22"/>
        </w:rPr>
        <w:t xml:space="preserve"> BANK OF BARODA</w:t>
      </w:r>
    </w:p>
    <w:p w14:paraId="47548431" w14:textId="77777777" w:rsidR="00CD73E0" w:rsidRPr="00487B03" w:rsidRDefault="00CD73E0" w:rsidP="00CD73E0">
      <w:pPr>
        <w:ind w:firstLine="708"/>
        <w:rPr>
          <w:b/>
          <w:bCs/>
          <w:color w:val="auto"/>
          <w:sz w:val="18"/>
        </w:rPr>
      </w:pPr>
      <w:r w:rsidRPr="004A735B">
        <w:rPr>
          <w:b/>
          <w:bCs/>
          <w:color w:val="auto"/>
          <w:szCs w:val="22"/>
        </w:rPr>
        <w:t xml:space="preserve">ACCOUNT </w:t>
      </w:r>
      <w:proofErr w:type="gramStart"/>
      <w:r w:rsidRPr="004A735B">
        <w:rPr>
          <w:b/>
          <w:bCs/>
          <w:color w:val="auto"/>
          <w:szCs w:val="22"/>
        </w:rPr>
        <w:t>NO :</w:t>
      </w:r>
      <w:proofErr w:type="gramEnd"/>
      <w:r w:rsidRPr="004A735B">
        <w:rPr>
          <w:b/>
          <w:bCs/>
          <w:color w:val="auto"/>
          <w:szCs w:val="22"/>
        </w:rPr>
        <w:t xml:space="preserve"> 32840200000416 </w:t>
      </w:r>
      <w:r w:rsidRPr="004A735B">
        <w:rPr>
          <w:b/>
          <w:bCs/>
          <w:color w:val="auto"/>
          <w:szCs w:val="22"/>
        </w:rPr>
        <w:tab/>
        <w:t xml:space="preserve"> </w:t>
      </w:r>
    </w:p>
    <w:p w14:paraId="1060269E" w14:textId="77777777" w:rsidR="00CD73E0" w:rsidRPr="004A735B" w:rsidRDefault="00CD73E0" w:rsidP="00CD73E0">
      <w:pPr>
        <w:spacing w:after="120"/>
        <w:ind w:firstLine="708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RTGS/NEFT/</w:t>
      </w:r>
      <w:r w:rsidRPr="004A735B">
        <w:rPr>
          <w:b/>
          <w:bCs/>
          <w:color w:val="auto"/>
          <w:szCs w:val="22"/>
        </w:rPr>
        <w:t xml:space="preserve">IFSC </w:t>
      </w:r>
      <w:proofErr w:type="gramStart"/>
      <w:r w:rsidRPr="004A735B">
        <w:rPr>
          <w:b/>
          <w:bCs/>
          <w:color w:val="auto"/>
          <w:szCs w:val="22"/>
        </w:rPr>
        <w:t>CODE :</w:t>
      </w:r>
      <w:proofErr w:type="gramEnd"/>
      <w:r w:rsidRPr="004A735B">
        <w:rPr>
          <w:b/>
          <w:bCs/>
          <w:color w:val="auto"/>
          <w:szCs w:val="22"/>
        </w:rPr>
        <w:t xml:space="preserve"> BARB0VIRARW</w:t>
      </w:r>
    </w:p>
    <w:p w14:paraId="53B63491" w14:textId="77777777" w:rsidR="00CD73E0" w:rsidRDefault="00CD73E0" w:rsidP="00CD73E0">
      <w:pPr>
        <w:spacing w:after="120"/>
        <w:ind w:firstLine="708"/>
        <w:rPr>
          <w:b/>
          <w:bCs/>
          <w:color w:val="auto"/>
          <w:szCs w:val="22"/>
        </w:rPr>
      </w:pPr>
      <w:r w:rsidRPr="004A735B">
        <w:rPr>
          <w:b/>
          <w:bCs/>
          <w:color w:val="auto"/>
          <w:szCs w:val="22"/>
        </w:rPr>
        <w:t>UDYAM-MH-17-0020950</w:t>
      </w:r>
    </w:p>
    <w:p w14:paraId="2C59626E" w14:textId="100B8F39" w:rsidR="0035297A" w:rsidRDefault="00CD73E0" w:rsidP="004D6C24">
      <w:pPr>
        <w:ind w:firstLine="708"/>
      </w:pPr>
      <w:r>
        <w:rPr>
          <w:b/>
          <w:bCs/>
          <w:color w:val="auto"/>
          <w:szCs w:val="22"/>
        </w:rPr>
        <w:t xml:space="preserve">PAN </w:t>
      </w:r>
      <w:proofErr w:type="gramStart"/>
      <w:r>
        <w:rPr>
          <w:b/>
          <w:bCs/>
          <w:color w:val="auto"/>
          <w:szCs w:val="22"/>
        </w:rPr>
        <w:t>NO :</w:t>
      </w:r>
      <w:proofErr w:type="gramEnd"/>
      <w:r>
        <w:rPr>
          <w:b/>
          <w:bCs/>
          <w:color w:val="auto"/>
          <w:szCs w:val="22"/>
        </w:rPr>
        <w:t xml:space="preserve"> AGFPA1799P</w:t>
      </w:r>
    </w:p>
    <w:p w14:paraId="3A307D38" w14:textId="77777777" w:rsidR="0035297A" w:rsidRDefault="0035297A" w:rsidP="00BE3240"/>
    <w:p w14:paraId="563E200F" w14:textId="77777777" w:rsidR="0035297A" w:rsidRDefault="0035297A" w:rsidP="00BE3240"/>
    <w:p w14:paraId="22C51124" w14:textId="77777777" w:rsidR="0035297A" w:rsidRDefault="0035297A" w:rsidP="00BE3240"/>
    <w:p w14:paraId="1D6EBD83" w14:textId="77777777" w:rsidR="0035297A" w:rsidRDefault="0035297A" w:rsidP="00BE3240"/>
    <w:p w14:paraId="279EED88" w14:textId="77777777" w:rsidR="0035297A" w:rsidRDefault="0035297A" w:rsidP="00BE3240"/>
    <w:p w14:paraId="27EE0F19" w14:textId="77777777" w:rsidR="0035297A" w:rsidRDefault="0035297A" w:rsidP="00BE3240"/>
    <w:p w14:paraId="2D776B73" w14:textId="77777777" w:rsidR="0035297A" w:rsidRDefault="0035297A" w:rsidP="00BE3240"/>
    <w:p w14:paraId="1C31B73F" w14:textId="77777777" w:rsidR="0035297A" w:rsidRDefault="0035297A" w:rsidP="00BE3240"/>
    <w:p w14:paraId="1FEB930F" w14:textId="77777777" w:rsidR="0035297A" w:rsidRDefault="0035297A" w:rsidP="00BE3240"/>
    <w:p w14:paraId="4FC2ADDF" w14:textId="77777777" w:rsidR="0035297A" w:rsidRDefault="0035297A" w:rsidP="00BE3240"/>
    <w:p w14:paraId="48E8A05D" w14:textId="77777777" w:rsidR="0035297A" w:rsidRDefault="0035297A" w:rsidP="00BE3240"/>
    <w:p w14:paraId="4989FBA9" w14:textId="77777777" w:rsidR="0035297A" w:rsidRDefault="0035297A" w:rsidP="00BE3240"/>
    <w:p w14:paraId="03587AB2" w14:textId="77777777" w:rsidR="0035297A" w:rsidRDefault="0035297A" w:rsidP="00BE3240"/>
    <w:p w14:paraId="4B23C9FD" w14:textId="77777777" w:rsidR="0035297A" w:rsidRDefault="0035297A" w:rsidP="00BE3240"/>
    <w:p w14:paraId="6788B9BB" w14:textId="77777777" w:rsidR="0035297A" w:rsidRDefault="0035297A" w:rsidP="00BE3240"/>
    <w:p w14:paraId="4D8CF045" w14:textId="77777777" w:rsidR="0035297A" w:rsidRDefault="0035297A" w:rsidP="00BE3240"/>
    <w:p w14:paraId="67FE65A4" w14:textId="77777777" w:rsidR="0035297A" w:rsidRDefault="0035297A" w:rsidP="00BE3240"/>
    <w:p w14:paraId="58BE9A34" w14:textId="77777777" w:rsidR="0035297A" w:rsidRDefault="0035297A" w:rsidP="00BE3240"/>
    <w:p w14:paraId="5183C5A0" w14:textId="77777777" w:rsidR="0035297A" w:rsidRDefault="0035297A" w:rsidP="00BE3240"/>
    <w:p w14:paraId="3391807B" w14:textId="77777777" w:rsidR="0035297A" w:rsidRDefault="0035297A" w:rsidP="00BE3240"/>
    <w:p w14:paraId="007BCA6B" w14:textId="77777777" w:rsidR="0035297A" w:rsidRDefault="0035297A" w:rsidP="00BE3240"/>
    <w:p w14:paraId="3580BA17" w14:textId="77777777" w:rsidR="0035297A" w:rsidRDefault="0035297A" w:rsidP="00BE3240"/>
    <w:p w14:paraId="2B34D6C1" w14:textId="77777777" w:rsidR="0035297A" w:rsidRDefault="0035297A" w:rsidP="00BE3240"/>
    <w:p w14:paraId="3FE5F510" w14:textId="77777777" w:rsidR="0035297A" w:rsidRDefault="0035297A" w:rsidP="00BE3240"/>
    <w:p w14:paraId="6D44B1AF" w14:textId="77777777" w:rsidR="0035297A" w:rsidRDefault="0035297A" w:rsidP="00BE3240"/>
    <w:p w14:paraId="5BC14EEF" w14:textId="77777777" w:rsidR="0035297A" w:rsidRDefault="0035297A" w:rsidP="00BE3240"/>
    <w:p w14:paraId="2BD6241E" w14:textId="77777777" w:rsidR="0035297A" w:rsidRDefault="0035297A" w:rsidP="00BE3240"/>
    <w:p w14:paraId="5F654C8F" w14:textId="77777777" w:rsidR="0035297A" w:rsidRDefault="0035297A" w:rsidP="00BE3240"/>
    <w:p w14:paraId="74FADDF1" w14:textId="77777777" w:rsidR="0035297A" w:rsidRDefault="0035297A" w:rsidP="00BE3240"/>
    <w:p w14:paraId="37980A0D" w14:textId="77777777" w:rsidR="0035297A" w:rsidRDefault="0035297A" w:rsidP="00BE3240"/>
    <w:p w14:paraId="7BA0D219" w14:textId="77777777" w:rsidR="0035297A" w:rsidRDefault="0035297A" w:rsidP="00BE3240"/>
    <w:p w14:paraId="632451E3" w14:textId="77777777" w:rsidR="0035297A" w:rsidRDefault="0035297A" w:rsidP="00BE3240"/>
    <w:p w14:paraId="0A60331A" w14:textId="77777777" w:rsidR="0035297A" w:rsidRDefault="0035297A" w:rsidP="00BE3240"/>
    <w:p w14:paraId="1E1EDC1C" w14:textId="77777777" w:rsidR="0035297A" w:rsidRDefault="0035297A" w:rsidP="00BE3240"/>
    <w:p w14:paraId="052FBC02" w14:textId="77777777" w:rsidR="0035297A" w:rsidRDefault="0035297A" w:rsidP="00BE3240"/>
    <w:p w14:paraId="6E4E3881" w14:textId="77777777" w:rsidR="0035297A" w:rsidRDefault="0035297A" w:rsidP="00BE3240"/>
    <w:p w14:paraId="626DF6AE" w14:textId="77777777" w:rsidR="0035297A" w:rsidRDefault="0035297A" w:rsidP="00BE3240"/>
    <w:p w14:paraId="442EF709" w14:textId="77777777" w:rsidR="0035297A" w:rsidRDefault="0035297A" w:rsidP="00BE3240"/>
    <w:p w14:paraId="5F8C5AD5" w14:textId="77777777" w:rsidR="0035297A" w:rsidRDefault="0035297A" w:rsidP="00BE3240"/>
    <w:p w14:paraId="2B38443C" w14:textId="77777777" w:rsidR="00AF2F6B" w:rsidRDefault="00AF2F6B" w:rsidP="00BE3240"/>
    <w:p w14:paraId="031ACF64" w14:textId="77777777" w:rsidR="00AF2F6B" w:rsidRDefault="00AF2F6B" w:rsidP="00BE3240"/>
    <w:sectPr w:rsidR="00AF2F6B" w:rsidSect="00292309">
      <w:pgSz w:w="12240" w:h="15840" w:code="1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01D62" w14:textId="77777777" w:rsidR="006A7A3F" w:rsidRDefault="006A7A3F" w:rsidP="00BA3E51">
      <w:pPr>
        <w:spacing w:line="240" w:lineRule="auto"/>
      </w:pPr>
      <w:r>
        <w:separator/>
      </w:r>
    </w:p>
  </w:endnote>
  <w:endnote w:type="continuationSeparator" w:id="0">
    <w:p w14:paraId="33141A0D" w14:textId="77777777" w:rsidR="006A7A3F" w:rsidRDefault="006A7A3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7ABDD" w14:textId="77777777" w:rsidR="006A7A3F" w:rsidRDefault="006A7A3F" w:rsidP="00BA3E51">
      <w:pPr>
        <w:spacing w:line="240" w:lineRule="auto"/>
      </w:pPr>
      <w:r>
        <w:separator/>
      </w:r>
    </w:p>
  </w:footnote>
  <w:footnote w:type="continuationSeparator" w:id="0">
    <w:p w14:paraId="00CC03AF" w14:textId="77777777" w:rsidR="006A7A3F" w:rsidRDefault="006A7A3F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14372"/>
    <w:multiLevelType w:val="hybridMultilevel"/>
    <w:tmpl w:val="5F2EF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0ADA8698"/>
    <w:lvl w:ilvl="0" w:tplc="FCDC23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6723821">
    <w:abstractNumId w:val="2"/>
  </w:num>
  <w:num w:numId="2" w16cid:durableId="483207644">
    <w:abstractNumId w:val="3"/>
  </w:num>
  <w:num w:numId="3" w16cid:durableId="1502044662">
    <w:abstractNumId w:val="0"/>
  </w:num>
  <w:num w:numId="4" w16cid:durableId="141579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240"/>
    <w:rsid w:val="0000095A"/>
    <w:rsid w:val="00001079"/>
    <w:rsid w:val="00002224"/>
    <w:rsid w:val="00002A52"/>
    <w:rsid w:val="00012045"/>
    <w:rsid w:val="00016C8D"/>
    <w:rsid w:val="000174F7"/>
    <w:rsid w:val="00017BED"/>
    <w:rsid w:val="000201A4"/>
    <w:rsid w:val="00020A86"/>
    <w:rsid w:val="000263D9"/>
    <w:rsid w:val="000278DE"/>
    <w:rsid w:val="00030219"/>
    <w:rsid w:val="000323ED"/>
    <w:rsid w:val="0003443C"/>
    <w:rsid w:val="00034899"/>
    <w:rsid w:val="000355F9"/>
    <w:rsid w:val="000373FA"/>
    <w:rsid w:val="00040A8D"/>
    <w:rsid w:val="00041F8A"/>
    <w:rsid w:val="0004541B"/>
    <w:rsid w:val="00045F2E"/>
    <w:rsid w:val="00045F98"/>
    <w:rsid w:val="00046E50"/>
    <w:rsid w:val="00055BBC"/>
    <w:rsid w:val="00056F73"/>
    <w:rsid w:val="000659FB"/>
    <w:rsid w:val="00067107"/>
    <w:rsid w:val="0006766B"/>
    <w:rsid w:val="00067D2A"/>
    <w:rsid w:val="00072268"/>
    <w:rsid w:val="00072311"/>
    <w:rsid w:val="00072FC2"/>
    <w:rsid w:val="00073BF3"/>
    <w:rsid w:val="000746AF"/>
    <w:rsid w:val="00074B2B"/>
    <w:rsid w:val="00074F6E"/>
    <w:rsid w:val="00074FB0"/>
    <w:rsid w:val="00075618"/>
    <w:rsid w:val="00081B51"/>
    <w:rsid w:val="00083C1B"/>
    <w:rsid w:val="000908DD"/>
    <w:rsid w:val="00091788"/>
    <w:rsid w:val="0009770F"/>
    <w:rsid w:val="000978FE"/>
    <w:rsid w:val="000A3143"/>
    <w:rsid w:val="000A6A95"/>
    <w:rsid w:val="000A6E00"/>
    <w:rsid w:val="000A7B16"/>
    <w:rsid w:val="000B145E"/>
    <w:rsid w:val="000C0429"/>
    <w:rsid w:val="000C208C"/>
    <w:rsid w:val="000C39DF"/>
    <w:rsid w:val="000C3B93"/>
    <w:rsid w:val="000C7293"/>
    <w:rsid w:val="000C7625"/>
    <w:rsid w:val="000D1DA1"/>
    <w:rsid w:val="000D2875"/>
    <w:rsid w:val="000D3891"/>
    <w:rsid w:val="000D3B00"/>
    <w:rsid w:val="000D6CFF"/>
    <w:rsid w:val="000E5876"/>
    <w:rsid w:val="000F06AA"/>
    <w:rsid w:val="000F2E08"/>
    <w:rsid w:val="000F3FE2"/>
    <w:rsid w:val="000F4F23"/>
    <w:rsid w:val="000F5E90"/>
    <w:rsid w:val="00100E90"/>
    <w:rsid w:val="00101623"/>
    <w:rsid w:val="001018DB"/>
    <w:rsid w:val="001024E4"/>
    <w:rsid w:val="0010505E"/>
    <w:rsid w:val="00106248"/>
    <w:rsid w:val="00106379"/>
    <w:rsid w:val="001167B6"/>
    <w:rsid w:val="00132391"/>
    <w:rsid w:val="0013274C"/>
    <w:rsid w:val="0013319F"/>
    <w:rsid w:val="00137593"/>
    <w:rsid w:val="001378ED"/>
    <w:rsid w:val="00140582"/>
    <w:rsid w:val="00144230"/>
    <w:rsid w:val="00144334"/>
    <w:rsid w:val="00153762"/>
    <w:rsid w:val="00162CBD"/>
    <w:rsid w:val="0016379A"/>
    <w:rsid w:val="001645A6"/>
    <w:rsid w:val="00165AFC"/>
    <w:rsid w:val="00172954"/>
    <w:rsid w:val="00173B36"/>
    <w:rsid w:val="00176E2C"/>
    <w:rsid w:val="00177BCB"/>
    <w:rsid w:val="0018102C"/>
    <w:rsid w:val="001811CF"/>
    <w:rsid w:val="00181B9C"/>
    <w:rsid w:val="001864B9"/>
    <w:rsid w:val="00196682"/>
    <w:rsid w:val="00196D8C"/>
    <w:rsid w:val="001B2705"/>
    <w:rsid w:val="001B3DED"/>
    <w:rsid w:val="001B7405"/>
    <w:rsid w:val="001C0BDE"/>
    <w:rsid w:val="001C711B"/>
    <w:rsid w:val="001D0BBA"/>
    <w:rsid w:val="001D1283"/>
    <w:rsid w:val="001D29DD"/>
    <w:rsid w:val="001D6130"/>
    <w:rsid w:val="001D6473"/>
    <w:rsid w:val="001D7A9F"/>
    <w:rsid w:val="001E2809"/>
    <w:rsid w:val="001E41AE"/>
    <w:rsid w:val="001E44B1"/>
    <w:rsid w:val="001E5794"/>
    <w:rsid w:val="001E70FB"/>
    <w:rsid w:val="001F0A0A"/>
    <w:rsid w:val="001F0A78"/>
    <w:rsid w:val="001F4E04"/>
    <w:rsid w:val="001F6030"/>
    <w:rsid w:val="001F6D5E"/>
    <w:rsid w:val="00201B75"/>
    <w:rsid w:val="00206809"/>
    <w:rsid w:val="00212936"/>
    <w:rsid w:val="00214A5F"/>
    <w:rsid w:val="00214FCC"/>
    <w:rsid w:val="00217056"/>
    <w:rsid w:val="00217454"/>
    <w:rsid w:val="00220EA4"/>
    <w:rsid w:val="0022117E"/>
    <w:rsid w:val="002230B1"/>
    <w:rsid w:val="0022360D"/>
    <w:rsid w:val="002251C8"/>
    <w:rsid w:val="00225BAE"/>
    <w:rsid w:val="00226211"/>
    <w:rsid w:val="00230285"/>
    <w:rsid w:val="00231AB2"/>
    <w:rsid w:val="00232DFE"/>
    <w:rsid w:val="00234636"/>
    <w:rsid w:val="0023600D"/>
    <w:rsid w:val="0023665B"/>
    <w:rsid w:val="00241482"/>
    <w:rsid w:val="00245A92"/>
    <w:rsid w:val="0025636F"/>
    <w:rsid w:val="00260CDD"/>
    <w:rsid w:val="00261E7B"/>
    <w:rsid w:val="0026200F"/>
    <w:rsid w:val="00262F02"/>
    <w:rsid w:val="00273CB3"/>
    <w:rsid w:val="0027421D"/>
    <w:rsid w:val="00274592"/>
    <w:rsid w:val="00280DBC"/>
    <w:rsid w:val="00282327"/>
    <w:rsid w:val="00285841"/>
    <w:rsid w:val="00286425"/>
    <w:rsid w:val="0029084A"/>
    <w:rsid w:val="0029207F"/>
    <w:rsid w:val="00292309"/>
    <w:rsid w:val="00293BB8"/>
    <w:rsid w:val="002954B8"/>
    <w:rsid w:val="002970E1"/>
    <w:rsid w:val="002A2779"/>
    <w:rsid w:val="002A335E"/>
    <w:rsid w:val="002A48F0"/>
    <w:rsid w:val="002A4A92"/>
    <w:rsid w:val="002B0852"/>
    <w:rsid w:val="002B26AF"/>
    <w:rsid w:val="002B2C12"/>
    <w:rsid w:val="002B7691"/>
    <w:rsid w:val="002C0090"/>
    <w:rsid w:val="002C0662"/>
    <w:rsid w:val="002C0BFC"/>
    <w:rsid w:val="002C3A12"/>
    <w:rsid w:val="002C7D33"/>
    <w:rsid w:val="002D2046"/>
    <w:rsid w:val="002D5478"/>
    <w:rsid w:val="002E007D"/>
    <w:rsid w:val="002E125B"/>
    <w:rsid w:val="002E24C0"/>
    <w:rsid w:val="002E25B0"/>
    <w:rsid w:val="002F14D7"/>
    <w:rsid w:val="002F174B"/>
    <w:rsid w:val="002F33DC"/>
    <w:rsid w:val="002F35F7"/>
    <w:rsid w:val="002F6365"/>
    <w:rsid w:val="002F6F69"/>
    <w:rsid w:val="002F7A6C"/>
    <w:rsid w:val="00300F5B"/>
    <w:rsid w:val="00302C67"/>
    <w:rsid w:val="003117D1"/>
    <w:rsid w:val="00320ECB"/>
    <w:rsid w:val="00321553"/>
    <w:rsid w:val="00322ED2"/>
    <w:rsid w:val="00327660"/>
    <w:rsid w:val="0032776A"/>
    <w:rsid w:val="003303C4"/>
    <w:rsid w:val="003325F6"/>
    <w:rsid w:val="0033444A"/>
    <w:rsid w:val="0033717B"/>
    <w:rsid w:val="0034029C"/>
    <w:rsid w:val="00340B1B"/>
    <w:rsid w:val="00342BDE"/>
    <w:rsid w:val="00343546"/>
    <w:rsid w:val="00344FC0"/>
    <w:rsid w:val="003466E2"/>
    <w:rsid w:val="003507CC"/>
    <w:rsid w:val="00351C84"/>
    <w:rsid w:val="003523B9"/>
    <w:rsid w:val="0035297A"/>
    <w:rsid w:val="00355973"/>
    <w:rsid w:val="003559E2"/>
    <w:rsid w:val="00360E2E"/>
    <w:rsid w:val="00373A12"/>
    <w:rsid w:val="00374364"/>
    <w:rsid w:val="00377A0D"/>
    <w:rsid w:val="00380374"/>
    <w:rsid w:val="00382737"/>
    <w:rsid w:val="00394C51"/>
    <w:rsid w:val="003956B2"/>
    <w:rsid w:val="00397659"/>
    <w:rsid w:val="003A0B38"/>
    <w:rsid w:val="003A0C9C"/>
    <w:rsid w:val="003A2DB5"/>
    <w:rsid w:val="003B1253"/>
    <w:rsid w:val="003B75E4"/>
    <w:rsid w:val="003C00BB"/>
    <w:rsid w:val="003C04B1"/>
    <w:rsid w:val="003C549B"/>
    <w:rsid w:val="003C7A97"/>
    <w:rsid w:val="003D20FD"/>
    <w:rsid w:val="003D42D8"/>
    <w:rsid w:val="003D5CE9"/>
    <w:rsid w:val="003E02DA"/>
    <w:rsid w:val="003E1336"/>
    <w:rsid w:val="003E1692"/>
    <w:rsid w:val="003E397B"/>
    <w:rsid w:val="003E3E1A"/>
    <w:rsid w:val="003E50B5"/>
    <w:rsid w:val="003E592F"/>
    <w:rsid w:val="003E7783"/>
    <w:rsid w:val="003F1309"/>
    <w:rsid w:val="003F19C0"/>
    <w:rsid w:val="003F39F0"/>
    <w:rsid w:val="003F6678"/>
    <w:rsid w:val="00405743"/>
    <w:rsid w:val="00406236"/>
    <w:rsid w:val="004065CF"/>
    <w:rsid w:val="004075E3"/>
    <w:rsid w:val="00410168"/>
    <w:rsid w:val="00414ACA"/>
    <w:rsid w:val="00415E16"/>
    <w:rsid w:val="00415F5C"/>
    <w:rsid w:val="00417DF5"/>
    <w:rsid w:val="004302C6"/>
    <w:rsid w:val="00432CCA"/>
    <w:rsid w:val="00433A62"/>
    <w:rsid w:val="00436A4C"/>
    <w:rsid w:val="00437827"/>
    <w:rsid w:val="00440368"/>
    <w:rsid w:val="00441C70"/>
    <w:rsid w:val="00442A0E"/>
    <w:rsid w:val="00443C70"/>
    <w:rsid w:val="00447E84"/>
    <w:rsid w:val="004509FF"/>
    <w:rsid w:val="00451117"/>
    <w:rsid w:val="0045217B"/>
    <w:rsid w:val="00455470"/>
    <w:rsid w:val="00456845"/>
    <w:rsid w:val="0046207C"/>
    <w:rsid w:val="00474D3B"/>
    <w:rsid w:val="00476F96"/>
    <w:rsid w:val="0047791A"/>
    <w:rsid w:val="0048120D"/>
    <w:rsid w:val="00485952"/>
    <w:rsid w:val="00487B03"/>
    <w:rsid w:val="00490908"/>
    <w:rsid w:val="0049530E"/>
    <w:rsid w:val="004954FA"/>
    <w:rsid w:val="004A027D"/>
    <w:rsid w:val="004A2D85"/>
    <w:rsid w:val="004A4C74"/>
    <w:rsid w:val="004A7036"/>
    <w:rsid w:val="004A735B"/>
    <w:rsid w:val="004B66C2"/>
    <w:rsid w:val="004C0363"/>
    <w:rsid w:val="004C2C1E"/>
    <w:rsid w:val="004C6230"/>
    <w:rsid w:val="004D30CC"/>
    <w:rsid w:val="004D48FC"/>
    <w:rsid w:val="004D6C24"/>
    <w:rsid w:val="004E5226"/>
    <w:rsid w:val="004E6AB2"/>
    <w:rsid w:val="004E6F5D"/>
    <w:rsid w:val="004E70E8"/>
    <w:rsid w:val="004F2927"/>
    <w:rsid w:val="004F48BE"/>
    <w:rsid w:val="00501E28"/>
    <w:rsid w:val="00507E4A"/>
    <w:rsid w:val="0051182E"/>
    <w:rsid w:val="00512BFA"/>
    <w:rsid w:val="00516487"/>
    <w:rsid w:val="0052041F"/>
    <w:rsid w:val="00521602"/>
    <w:rsid w:val="005218C3"/>
    <w:rsid w:val="00524B02"/>
    <w:rsid w:val="005260D6"/>
    <w:rsid w:val="005275FE"/>
    <w:rsid w:val="00531061"/>
    <w:rsid w:val="00535F87"/>
    <w:rsid w:val="005361DF"/>
    <w:rsid w:val="00537DF2"/>
    <w:rsid w:val="00541C79"/>
    <w:rsid w:val="005448E7"/>
    <w:rsid w:val="00545CCC"/>
    <w:rsid w:val="00551993"/>
    <w:rsid w:val="005535B6"/>
    <w:rsid w:val="005558BA"/>
    <w:rsid w:val="0055770B"/>
    <w:rsid w:val="00557DAD"/>
    <w:rsid w:val="00560FCE"/>
    <w:rsid w:val="00561ED2"/>
    <w:rsid w:val="00564622"/>
    <w:rsid w:val="00565FE5"/>
    <w:rsid w:val="005706E3"/>
    <w:rsid w:val="00573B70"/>
    <w:rsid w:val="00574EBC"/>
    <w:rsid w:val="005827D8"/>
    <w:rsid w:val="00586478"/>
    <w:rsid w:val="00586C17"/>
    <w:rsid w:val="00587D72"/>
    <w:rsid w:val="0059308A"/>
    <w:rsid w:val="005A3E0B"/>
    <w:rsid w:val="005A47C4"/>
    <w:rsid w:val="005A4CF6"/>
    <w:rsid w:val="005B0C80"/>
    <w:rsid w:val="005B3227"/>
    <w:rsid w:val="005B6104"/>
    <w:rsid w:val="005C0756"/>
    <w:rsid w:val="005C264B"/>
    <w:rsid w:val="005C31DF"/>
    <w:rsid w:val="005C3975"/>
    <w:rsid w:val="005C45F5"/>
    <w:rsid w:val="005C72E8"/>
    <w:rsid w:val="005C7B2C"/>
    <w:rsid w:val="005D1202"/>
    <w:rsid w:val="005D14CB"/>
    <w:rsid w:val="005D242C"/>
    <w:rsid w:val="005D2C44"/>
    <w:rsid w:val="005D5087"/>
    <w:rsid w:val="005D6992"/>
    <w:rsid w:val="005E3AC5"/>
    <w:rsid w:val="005E4D28"/>
    <w:rsid w:val="005F20C1"/>
    <w:rsid w:val="005F544A"/>
    <w:rsid w:val="005F58AA"/>
    <w:rsid w:val="006054D9"/>
    <w:rsid w:val="006108AE"/>
    <w:rsid w:val="006115E4"/>
    <w:rsid w:val="00615495"/>
    <w:rsid w:val="0062335A"/>
    <w:rsid w:val="00624387"/>
    <w:rsid w:val="006274DC"/>
    <w:rsid w:val="00634054"/>
    <w:rsid w:val="00634B99"/>
    <w:rsid w:val="00641C1F"/>
    <w:rsid w:val="00641FD2"/>
    <w:rsid w:val="00646D4F"/>
    <w:rsid w:val="006515D4"/>
    <w:rsid w:val="0065537E"/>
    <w:rsid w:val="0066034F"/>
    <w:rsid w:val="00665FB1"/>
    <w:rsid w:val="00667795"/>
    <w:rsid w:val="00667F09"/>
    <w:rsid w:val="00674520"/>
    <w:rsid w:val="0068094B"/>
    <w:rsid w:val="00686284"/>
    <w:rsid w:val="006863A6"/>
    <w:rsid w:val="00687EA5"/>
    <w:rsid w:val="0069069D"/>
    <w:rsid w:val="006907CF"/>
    <w:rsid w:val="00690ECC"/>
    <w:rsid w:val="00691E12"/>
    <w:rsid w:val="00691F91"/>
    <w:rsid w:val="00694B96"/>
    <w:rsid w:val="00697AE7"/>
    <w:rsid w:val="00697BCE"/>
    <w:rsid w:val="006A0AD3"/>
    <w:rsid w:val="006A134C"/>
    <w:rsid w:val="006A7A3F"/>
    <w:rsid w:val="006B1995"/>
    <w:rsid w:val="006B4949"/>
    <w:rsid w:val="006C4379"/>
    <w:rsid w:val="006C6113"/>
    <w:rsid w:val="006C78F3"/>
    <w:rsid w:val="006D0069"/>
    <w:rsid w:val="006D0D61"/>
    <w:rsid w:val="006D243D"/>
    <w:rsid w:val="006D4AD3"/>
    <w:rsid w:val="006D522F"/>
    <w:rsid w:val="006D52D9"/>
    <w:rsid w:val="006D6D16"/>
    <w:rsid w:val="006E1594"/>
    <w:rsid w:val="006E48EA"/>
    <w:rsid w:val="006E680E"/>
    <w:rsid w:val="006F1B82"/>
    <w:rsid w:val="00702235"/>
    <w:rsid w:val="00706AC6"/>
    <w:rsid w:val="00712122"/>
    <w:rsid w:val="00717C6C"/>
    <w:rsid w:val="0072659B"/>
    <w:rsid w:val="00730387"/>
    <w:rsid w:val="0073402D"/>
    <w:rsid w:val="00734DF9"/>
    <w:rsid w:val="00741988"/>
    <w:rsid w:val="00743602"/>
    <w:rsid w:val="007437CD"/>
    <w:rsid w:val="00744675"/>
    <w:rsid w:val="00751C90"/>
    <w:rsid w:val="007530F8"/>
    <w:rsid w:val="00753237"/>
    <w:rsid w:val="00754C24"/>
    <w:rsid w:val="00757D48"/>
    <w:rsid w:val="007607D3"/>
    <w:rsid w:val="007721FF"/>
    <w:rsid w:val="00772216"/>
    <w:rsid w:val="00772CF4"/>
    <w:rsid w:val="007835A3"/>
    <w:rsid w:val="00783A8F"/>
    <w:rsid w:val="007876F6"/>
    <w:rsid w:val="00792D43"/>
    <w:rsid w:val="007946E3"/>
    <w:rsid w:val="00795C07"/>
    <w:rsid w:val="007964A1"/>
    <w:rsid w:val="00797A85"/>
    <w:rsid w:val="007A3B8F"/>
    <w:rsid w:val="007A550A"/>
    <w:rsid w:val="007B04AD"/>
    <w:rsid w:val="007B30FE"/>
    <w:rsid w:val="007B3715"/>
    <w:rsid w:val="007B7A61"/>
    <w:rsid w:val="007C3CEB"/>
    <w:rsid w:val="007C6A33"/>
    <w:rsid w:val="007D0A27"/>
    <w:rsid w:val="007D4439"/>
    <w:rsid w:val="007D52F6"/>
    <w:rsid w:val="007D7458"/>
    <w:rsid w:val="007D76C9"/>
    <w:rsid w:val="007E1819"/>
    <w:rsid w:val="007E1FA8"/>
    <w:rsid w:val="007E3205"/>
    <w:rsid w:val="007E4EF5"/>
    <w:rsid w:val="007E6083"/>
    <w:rsid w:val="007E6D4A"/>
    <w:rsid w:val="007E6E13"/>
    <w:rsid w:val="007E7865"/>
    <w:rsid w:val="007F0181"/>
    <w:rsid w:val="007F18FF"/>
    <w:rsid w:val="007F32E6"/>
    <w:rsid w:val="007F63E7"/>
    <w:rsid w:val="008001AB"/>
    <w:rsid w:val="0080426F"/>
    <w:rsid w:val="008043EC"/>
    <w:rsid w:val="00804F4B"/>
    <w:rsid w:val="008066F3"/>
    <w:rsid w:val="00811364"/>
    <w:rsid w:val="00817518"/>
    <w:rsid w:val="00820BBC"/>
    <w:rsid w:val="00822F47"/>
    <w:rsid w:val="00825D83"/>
    <w:rsid w:val="00830E6E"/>
    <w:rsid w:val="00830FBD"/>
    <w:rsid w:val="0083137F"/>
    <w:rsid w:val="00833867"/>
    <w:rsid w:val="00855181"/>
    <w:rsid w:val="0085556E"/>
    <w:rsid w:val="00855E0B"/>
    <w:rsid w:val="00860C5B"/>
    <w:rsid w:val="008623F8"/>
    <w:rsid w:val="008627A7"/>
    <w:rsid w:val="00863694"/>
    <w:rsid w:val="00866C3A"/>
    <w:rsid w:val="00867366"/>
    <w:rsid w:val="00872494"/>
    <w:rsid w:val="008735D2"/>
    <w:rsid w:val="008737CA"/>
    <w:rsid w:val="00882F23"/>
    <w:rsid w:val="00887FFA"/>
    <w:rsid w:val="0089047A"/>
    <w:rsid w:val="0089219F"/>
    <w:rsid w:val="00893251"/>
    <w:rsid w:val="00894392"/>
    <w:rsid w:val="00894E31"/>
    <w:rsid w:val="00896DB2"/>
    <w:rsid w:val="00897362"/>
    <w:rsid w:val="008A1020"/>
    <w:rsid w:val="008A1250"/>
    <w:rsid w:val="008A1FCF"/>
    <w:rsid w:val="008A28CD"/>
    <w:rsid w:val="008A67E6"/>
    <w:rsid w:val="008B0D47"/>
    <w:rsid w:val="008B1112"/>
    <w:rsid w:val="008B2115"/>
    <w:rsid w:val="008B23AE"/>
    <w:rsid w:val="008B4AF7"/>
    <w:rsid w:val="008B78FC"/>
    <w:rsid w:val="008B7F01"/>
    <w:rsid w:val="008C0B23"/>
    <w:rsid w:val="008C3790"/>
    <w:rsid w:val="008C43C9"/>
    <w:rsid w:val="008C531C"/>
    <w:rsid w:val="008C5DEC"/>
    <w:rsid w:val="008C78F5"/>
    <w:rsid w:val="008D0F04"/>
    <w:rsid w:val="008D160E"/>
    <w:rsid w:val="008D28D5"/>
    <w:rsid w:val="008D5E3C"/>
    <w:rsid w:val="008D7DBE"/>
    <w:rsid w:val="008E1C34"/>
    <w:rsid w:val="008F1832"/>
    <w:rsid w:val="008F64AA"/>
    <w:rsid w:val="00900477"/>
    <w:rsid w:val="00902CB0"/>
    <w:rsid w:val="0090300B"/>
    <w:rsid w:val="009055C4"/>
    <w:rsid w:val="00906353"/>
    <w:rsid w:val="00907422"/>
    <w:rsid w:val="009103AD"/>
    <w:rsid w:val="009138BF"/>
    <w:rsid w:val="00914419"/>
    <w:rsid w:val="00915DE0"/>
    <w:rsid w:val="009261EF"/>
    <w:rsid w:val="00926748"/>
    <w:rsid w:val="009422C5"/>
    <w:rsid w:val="0094336B"/>
    <w:rsid w:val="0094673E"/>
    <w:rsid w:val="009475D2"/>
    <w:rsid w:val="009500BB"/>
    <w:rsid w:val="00954FE8"/>
    <w:rsid w:val="00961BDC"/>
    <w:rsid w:val="00962378"/>
    <w:rsid w:val="00962E61"/>
    <w:rsid w:val="009724B0"/>
    <w:rsid w:val="00977204"/>
    <w:rsid w:val="009845FD"/>
    <w:rsid w:val="00986331"/>
    <w:rsid w:val="00991D85"/>
    <w:rsid w:val="009924F7"/>
    <w:rsid w:val="009926F2"/>
    <w:rsid w:val="00996DA4"/>
    <w:rsid w:val="009A085D"/>
    <w:rsid w:val="009A32B4"/>
    <w:rsid w:val="009A6499"/>
    <w:rsid w:val="009A6667"/>
    <w:rsid w:val="009B04C5"/>
    <w:rsid w:val="009B0B9E"/>
    <w:rsid w:val="009B19A4"/>
    <w:rsid w:val="009B317D"/>
    <w:rsid w:val="009B46B3"/>
    <w:rsid w:val="009B54D6"/>
    <w:rsid w:val="009B6D1A"/>
    <w:rsid w:val="009C0939"/>
    <w:rsid w:val="009C43EE"/>
    <w:rsid w:val="009C67AE"/>
    <w:rsid w:val="009C6D07"/>
    <w:rsid w:val="009C7105"/>
    <w:rsid w:val="009D0CA9"/>
    <w:rsid w:val="009E0B2D"/>
    <w:rsid w:val="009E4373"/>
    <w:rsid w:val="009E54A5"/>
    <w:rsid w:val="009E64A5"/>
    <w:rsid w:val="009F222F"/>
    <w:rsid w:val="009F2CB8"/>
    <w:rsid w:val="009F451A"/>
    <w:rsid w:val="00A02D16"/>
    <w:rsid w:val="00A07AC4"/>
    <w:rsid w:val="00A11032"/>
    <w:rsid w:val="00A122BB"/>
    <w:rsid w:val="00A160FE"/>
    <w:rsid w:val="00A17AE0"/>
    <w:rsid w:val="00A22BF3"/>
    <w:rsid w:val="00A22F4E"/>
    <w:rsid w:val="00A23F4C"/>
    <w:rsid w:val="00A24044"/>
    <w:rsid w:val="00A349D4"/>
    <w:rsid w:val="00A3510F"/>
    <w:rsid w:val="00A36B6F"/>
    <w:rsid w:val="00A37F9E"/>
    <w:rsid w:val="00A511F4"/>
    <w:rsid w:val="00A525AA"/>
    <w:rsid w:val="00A5333F"/>
    <w:rsid w:val="00A554B4"/>
    <w:rsid w:val="00A662A4"/>
    <w:rsid w:val="00A724D3"/>
    <w:rsid w:val="00A7393A"/>
    <w:rsid w:val="00A744E8"/>
    <w:rsid w:val="00A75027"/>
    <w:rsid w:val="00A75715"/>
    <w:rsid w:val="00A76E12"/>
    <w:rsid w:val="00A866BA"/>
    <w:rsid w:val="00A87B12"/>
    <w:rsid w:val="00A9033B"/>
    <w:rsid w:val="00A95DF2"/>
    <w:rsid w:val="00A9709D"/>
    <w:rsid w:val="00AA20D7"/>
    <w:rsid w:val="00AA6E72"/>
    <w:rsid w:val="00AB2186"/>
    <w:rsid w:val="00AB21AC"/>
    <w:rsid w:val="00AB29DC"/>
    <w:rsid w:val="00AB317A"/>
    <w:rsid w:val="00AB4232"/>
    <w:rsid w:val="00AB728F"/>
    <w:rsid w:val="00AB7A5F"/>
    <w:rsid w:val="00AB7B6D"/>
    <w:rsid w:val="00AB7FE5"/>
    <w:rsid w:val="00AC1E5A"/>
    <w:rsid w:val="00AC2815"/>
    <w:rsid w:val="00AC6EF6"/>
    <w:rsid w:val="00AD04FF"/>
    <w:rsid w:val="00AD2F3A"/>
    <w:rsid w:val="00AD3FA1"/>
    <w:rsid w:val="00AE0251"/>
    <w:rsid w:val="00AF2A48"/>
    <w:rsid w:val="00AF2F6B"/>
    <w:rsid w:val="00AF383E"/>
    <w:rsid w:val="00AF579F"/>
    <w:rsid w:val="00AF6B84"/>
    <w:rsid w:val="00AF755E"/>
    <w:rsid w:val="00B03E1C"/>
    <w:rsid w:val="00B11A83"/>
    <w:rsid w:val="00B129CC"/>
    <w:rsid w:val="00B14E57"/>
    <w:rsid w:val="00B225F9"/>
    <w:rsid w:val="00B405A1"/>
    <w:rsid w:val="00B40A31"/>
    <w:rsid w:val="00B41DFD"/>
    <w:rsid w:val="00B41E91"/>
    <w:rsid w:val="00B44D42"/>
    <w:rsid w:val="00B452A9"/>
    <w:rsid w:val="00B527BF"/>
    <w:rsid w:val="00B54AD3"/>
    <w:rsid w:val="00B6022E"/>
    <w:rsid w:val="00B60966"/>
    <w:rsid w:val="00B62B99"/>
    <w:rsid w:val="00B643D0"/>
    <w:rsid w:val="00B64FD3"/>
    <w:rsid w:val="00B651A3"/>
    <w:rsid w:val="00B66744"/>
    <w:rsid w:val="00B67F71"/>
    <w:rsid w:val="00B71C75"/>
    <w:rsid w:val="00B71E93"/>
    <w:rsid w:val="00B76C16"/>
    <w:rsid w:val="00B80145"/>
    <w:rsid w:val="00B8399C"/>
    <w:rsid w:val="00B86399"/>
    <w:rsid w:val="00B87E22"/>
    <w:rsid w:val="00B966F0"/>
    <w:rsid w:val="00B971F0"/>
    <w:rsid w:val="00B97E9E"/>
    <w:rsid w:val="00BA2087"/>
    <w:rsid w:val="00BA2779"/>
    <w:rsid w:val="00BA3E51"/>
    <w:rsid w:val="00BA7480"/>
    <w:rsid w:val="00BB3142"/>
    <w:rsid w:val="00BB658D"/>
    <w:rsid w:val="00BB7582"/>
    <w:rsid w:val="00BC4152"/>
    <w:rsid w:val="00BC5827"/>
    <w:rsid w:val="00BC7A8F"/>
    <w:rsid w:val="00BD40CE"/>
    <w:rsid w:val="00BD6049"/>
    <w:rsid w:val="00BE0024"/>
    <w:rsid w:val="00BE13D5"/>
    <w:rsid w:val="00BE319D"/>
    <w:rsid w:val="00BE3240"/>
    <w:rsid w:val="00BE5980"/>
    <w:rsid w:val="00BE68DE"/>
    <w:rsid w:val="00BF2CDE"/>
    <w:rsid w:val="00C05255"/>
    <w:rsid w:val="00C1313A"/>
    <w:rsid w:val="00C155FC"/>
    <w:rsid w:val="00C15ED6"/>
    <w:rsid w:val="00C16D6D"/>
    <w:rsid w:val="00C2272C"/>
    <w:rsid w:val="00C23C4F"/>
    <w:rsid w:val="00C3018B"/>
    <w:rsid w:val="00C36302"/>
    <w:rsid w:val="00C43FC5"/>
    <w:rsid w:val="00C477A3"/>
    <w:rsid w:val="00C52BFC"/>
    <w:rsid w:val="00C53132"/>
    <w:rsid w:val="00C532FC"/>
    <w:rsid w:val="00C56BFE"/>
    <w:rsid w:val="00C56D35"/>
    <w:rsid w:val="00C56F17"/>
    <w:rsid w:val="00C60911"/>
    <w:rsid w:val="00C60D40"/>
    <w:rsid w:val="00C6186C"/>
    <w:rsid w:val="00C6471A"/>
    <w:rsid w:val="00C64F7D"/>
    <w:rsid w:val="00C66A48"/>
    <w:rsid w:val="00C670A3"/>
    <w:rsid w:val="00C724FC"/>
    <w:rsid w:val="00C73F52"/>
    <w:rsid w:val="00C74244"/>
    <w:rsid w:val="00C75D84"/>
    <w:rsid w:val="00C771D8"/>
    <w:rsid w:val="00C811E2"/>
    <w:rsid w:val="00C814A7"/>
    <w:rsid w:val="00C857CB"/>
    <w:rsid w:val="00C85F32"/>
    <w:rsid w:val="00C9007E"/>
    <w:rsid w:val="00C907D4"/>
    <w:rsid w:val="00C925CD"/>
    <w:rsid w:val="00C95E7C"/>
    <w:rsid w:val="00C95F79"/>
    <w:rsid w:val="00CA103F"/>
    <w:rsid w:val="00CA5CD6"/>
    <w:rsid w:val="00CA5CD9"/>
    <w:rsid w:val="00CB0D8F"/>
    <w:rsid w:val="00CB14C9"/>
    <w:rsid w:val="00CB1CD5"/>
    <w:rsid w:val="00CB31E7"/>
    <w:rsid w:val="00CB504B"/>
    <w:rsid w:val="00CB5E08"/>
    <w:rsid w:val="00CB61E7"/>
    <w:rsid w:val="00CB73C8"/>
    <w:rsid w:val="00CC0E1F"/>
    <w:rsid w:val="00CC1297"/>
    <w:rsid w:val="00CC4E25"/>
    <w:rsid w:val="00CC5F38"/>
    <w:rsid w:val="00CD214F"/>
    <w:rsid w:val="00CD4A71"/>
    <w:rsid w:val="00CD73E0"/>
    <w:rsid w:val="00CE090D"/>
    <w:rsid w:val="00CE3703"/>
    <w:rsid w:val="00CE5AC9"/>
    <w:rsid w:val="00CE7C27"/>
    <w:rsid w:val="00CF0E3D"/>
    <w:rsid w:val="00CF5FEB"/>
    <w:rsid w:val="00D03BA1"/>
    <w:rsid w:val="00D04093"/>
    <w:rsid w:val="00D0794D"/>
    <w:rsid w:val="00D07EE9"/>
    <w:rsid w:val="00D12247"/>
    <w:rsid w:val="00D135EE"/>
    <w:rsid w:val="00D13EAC"/>
    <w:rsid w:val="00D140DF"/>
    <w:rsid w:val="00D1479B"/>
    <w:rsid w:val="00D15810"/>
    <w:rsid w:val="00D223B9"/>
    <w:rsid w:val="00D225E9"/>
    <w:rsid w:val="00D23176"/>
    <w:rsid w:val="00D254AD"/>
    <w:rsid w:val="00D26264"/>
    <w:rsid w:val="00D267EE"/>
    <w:rsid w:val="00D31159"/>
    <w:rsid w:val="00D4552A"/>
    <w:rsid w:val="00D46ED4"/>
    <w:rsid w:val="00D529E9"/>
    <w:rsid w:val="00D55C7D"/>
    <w:rsid w:val="00D57541"/>
    <w:rsid w:val="00D60E01"/>
    <w:rsid w:val="00D62D05"/>
    <w:rsid w:val="00D641E1"/>
    <w:rsid w:val="00D65894"/>
    <w:rsid w:val="00D666BB"/>
    <w:rsid w:val="00D705B1"/>
    <w:rsid w:val="00D720DF"/>
    <w:rsid w:val="00D74325"/>
    <w:rsid w:val="00D74A6A"/>
    <w:rsid w:val="00D75239"/>
    <w:rsid w:val="00D754DE"/>
    <w:rsid w:val="00D7675D"/>
    <w:rsid w:val="00D76CBC"/>
    <w:rsid w:val="00D85F2F"/>
    <w:rsid w:val="00D86DE6"/>
    <w:rsid w:val="00D90B81"/>
    <w:rsid w:val="00D92ED4"/>
    <w:rsid w:val="00D94ABF"/>
    <w:rsid w:val="00DA1995"/>
    <w:rsid w:val="00DA2593"/>
    <w:rsid w:val="00DB11C2"/>
    <w:rsid w:val="00DB2066"/>
    <w:rsid w:val="00DB303F"/>
    <w:rsid w:val="00DB3487"/>
    <w:rsid w:val="00DB4C5F"/>
    <w:rsid w:val="00DB51BF"/>
    <w:rsid w:val="00DC5D88"/>
    <w:rsid w:val="00DC7D03"/>
    <w:rsid w:val="00DD7593"/>
    <w:rsid w:val="00DD79EA"/>
    <w:rsid w:val="00DD7E50"/>
    <w:rsid w:val="00DE20D7"/>
    <w:rsid w:val="00DE4A88"/>
    <w:rsid w:val="00DE7845"/>
    <w:rsid w:val="00DF1090"/>
    <w:rsid w:val="00DF1A82"/>
    <w:rsid w:val="00DF6897"/>
    <w:rsid w:val="00DF7A5E"/>
    <w:rsid w:val="00E04C51"/>
    <w:rsid w:val="00E130CA"/>
    <w:rsid w:val="00E13BCE"/>
    <w:rsid w:val="00E15BF7"/>
    <w:rsid w:val="00E15E6E"/>
    <w:rsid w:val="00E20245"/>
    <w:rsid w:val="00E2288C"/>
    <w:rsid w:val="00E30A19"/>
    <w:rsid w:val="00E33260"/>
    <w:rsid w:val="00E34595"/>
    <w:rsid w:val="00E4379F"/>
    <w:rsid w:val="00E65596"/>
    <w:rsid w:val="00E6765A"/>
    <w:rsid w:val="00E732B6"/>
    <w:rsid w:val="00E75E89"/>
    <w:rsid w:val="00E80BAD"/>
    <w:rsid w:val="00E82182"/>
    <w:rsid w:val="00E82B76"/>
    <w:rsid w:val="00E830A6"/>
    <w:rsid w:val="00E834D5"/>
    <w:rsid w:val="00E83858"/>
    <w:rsid w:val="00E851E1"/>
    <w:rsid w:val="00E908B5"/>
    <w:rsid w:val="00E911E6"/>
    <w:rsid w:val="00E93AEC"/>
    <w:rsid w:val="00E94047"/>
    <w:rsid w:val="00E94A36"/>
    <w:rsid w:val="00E94C72"/>
    <w:rsid w:val="00EA0042"/>
    <w:rsid w:val="00EB1D1B"/>
    <w:rsid w:val="00EB3A66"/>
    <w:rsid w:val="00EB3CAC"/>
    <w:rsid w:val="00EC1983"/>
    <w:rsid w:val="00EC35F7"/>
    <w:rsid w:val="00EC4C34"/>
    <w:rsid w:val="00EC60C4"/>
    <w:rsid w:val="00EC6424"/>
    <w:rsid w:val="00EC67CE"/>
    <w:rsid w:val="00EC75BE"/>
    <w:rsid w:val="00EC78D2"/>
    <w:rsid w:val="00ED15DB"/>
    <w:rsid w:val="00ED1AC7"/>
    <w:rsid w:val="00EE1DE8"/>
    <w:rsid w:val="00EE28F4"/>
    <w:rsid w:val="00EE3E9E"/>
    <w:rsid w:val="00EF07A7"/>
    <w:rsid w:val="00EF36A8"/>
    <w:rsid w:val="00F00B5D"/>
    <w:rsid w:val="00F0361D"/>
    <w:rsid w:val="00F037FC"/>
    <w:rsid w:val="00F0420B"/>
    <w:rsid w:val="00F074B2"/>
    <w:rsid w:val="00F07C91"/>
    <w:rsid w:val="00F11C6C"/>
    <w:rsid w:val="00F14121"/>
    <w:rsid w:val="00F1551D"/>
    <w:rsid w:val="00F15CEC"/>
    <w:rsid w:val="00F2146B"/>
    <w:rsid w:val="00F220CA"/>
    <w:rsid w:val="00F24B1D"/>
    <w:rsid w:val="00F26F27"/>
    <w:rsid w:val="00F31178"/>
    <w:rsid w:val="00F315F6"/>
    <w:rsid w:val="00F321F1"/>
    <w:rsid w:val="00F35273"/>
    <w:rsid w:val="00F35B52"/>
    <w:rsid w:val="00F36875"/>
    <w:rsid w:val="00F37017"/>
    <w:rsid w:val="00F4034A"/>
    <w:rsid w:val="00F47FDB"/>
    <w:rsid w:val="00F47FDF"/>
    <w:rsid w:val="00F50791"/>
    <w:rsid w:val="00F51111"/>
    <w:rsid w:val="00F5152E"/>
    <w:rsid w:val="00F5169F"/>
    <w:rsid w:val="00F51E3E"/>
    <w:rsid w:val="00F53B71"/>
    <w:rsid w:val="00F54291"/>
    <w:rsid w:val="00F54B8E"/>
    <w:rsid w:val="00F62EED"/>
    <w:rsid w:val="00F634A0"/>
    <w:rsid w:val="00F64163"/>
    <w:rsid w:val="00F6594A"/>
    <w:rsid w:val="00F70A4D"/>
    <w:rsid w:val="00F716E1"/>
    <w:rsid w:val="00F734C6"/>
    <w:rsid w:val="00F76A52"/>
    <w:rsid w:val="00F80F37"/>
    <w:rsid w:val="00F81DDB"/>
    <w:rsid w:val="00F829EB"/>
    <w:rsid w:val="00F843B7"/>
    <w:rsid w:val="00F86D64"/>
    <w:rsid w:val="00F87FD3"/>
    <w:rsid w:val="00F908C3"/>
    <w:rsid w:val="00F91753"/>
    <w:rsid w:val="00F948DC"/>
    <w:rsid w:val="00FA1D03"/>
    <w:rsid w:val="00FA37DB"/>
    <w:rsid w:val="00FA5470"/>
    <w:rsid w:val="00FA5E05"/>
    <w:rsid w:val="00FA5ECE"/>
    <w:rsid w:val="00FB0284"/>
    <w:rsid w:val="00FB1F01"/>
    <w:rsid w:val="00FB258D"/>
    <w:rsid w:val="00FB690B"/>
    <w:rsid w:val="00FC7691"/>
    <w:rsid w:val="00FD36EE"/>
    <w:rsid w:val="00FD37DA"/>
    <w:rsid w:val="00FD74E0"/>
    <w:rsid w:val="00FE03F2"/>
    <w:rsid w:val="00FE0DE1"/>
    <w:rsid w:val="00FE2012"/>
    <w:rsid w:val="00FE2094"/>
    <w:rsid w:val="00FE4FAF"/>
    <w:rsid w:val="00FE5F06"/>
    <w:rsid w:val="00FE72F4"/>
    <w:rsid w:val="00FF4EA5"/>
    <w:rsid w:val="00FF6433"/>
    <w:rsid w:val="00FF673C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1640"/>
  <w15:chartTrackingRefBased/>
  <w15:docId w15:val="{4F53EB18-6FFA-4664-BB31-62CFC086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line="2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3A"/>
    <w:rPr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E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kinfratechmepsolutions@gmail.com" TargetMode="External"/><Relationship Id="rId18" Type="http://schemas.openxmlformats.org/officeDocument/2006/relationships/hyperlink" Target="mailto:vkinfratechmepsolutions@gmail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mailto:vkinfratechmepsolutions@gmail.com" TargetMode="External"/><Relationship Id="rId17" Type="http://schemas.openxmlformats.org/officeDocument/2006/relationships/hyperlink" Target="mailto:vkinfratechmepsolutions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vkinfratechmepsolutions@gmail.com" TargetMode="External"/><Relationship Id="rId20" Type="http://schemas.openxmlformats.org/officeDocument/2006/relationships/hyperlink" Target="mailto:vkinfratechmepsolution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kinfratechmepsolution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vkinfratechmepsolutions@gmail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vkinfratechmepsolutions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kinfratechmepsolutions@gmail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et\AppData\Roaming\Microsoft\Templates\Columns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4F952-2103-4E02-BE21-6B23711D635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cover letter</Template>
  <TotalTime>635</TotalTime>
  <Pages>11</Pages>
  <Words>2197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Harshala Vijaykumar Athani</cp:lastModifiedBy>
  <cp:revision>556</cp:revision>
  <dcterms:created xsi:type="dcterms:W3CDTF">2024-03-17T08:47:00Z</dcterms:created>
  <dcterms:modified xsi:type="dcterms:W3CDTF">2025-06-15T07:37:00Z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